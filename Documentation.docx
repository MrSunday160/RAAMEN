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428AB8EE" w:rsidR="000035F9" w:rsidRPr="00434074" w:rsidRDefault="000035F9" w:rsidP="004B6AFE">
            <w:pPr>
              <w:rPr>
                <w:rFonts w:ascii="Arial" w:hAnsi="Arial" w:cs="Arial"/>
                <w:b/>
                <w:i/>
                <w:sz w:val="32"/>
              </w:rPr>
            </w:pPr>
            <w:r w:rsidRPr="008B08C6">
              <w:rPr>
                <w:rFonts w:ascii="Arial" w:hAnsi="Arial" w:cs="Arial"/>
                <w:b/>
                <w:sz w:val="32"/>
                <w:lang w:val="id-ID"/>
              </w:rPr>
              <w:t xml:space="preserve">Project </w:t>
            </w:r>
            <w:r>
              <w:rPr>
                <w:rFonts w:ascii="Arial" w:hAnsi="Arial" w:cs="Arial"/>
                <w:b/>
                <w:sz w:val="32"/>
              </w:rPr>
              <w:t>– External Document</w:t>
            </w:r>
            <w:r w:rsidR="006B7267">
              <w:rPr>
                <w:rFonts w:ascii="Arial" w:hAnsi="Arial" w:cs="Arial"/>
                <w:b/>
                <w:sz w:val="32"/>
              </w:rPr>
              <w:t>ation</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10AF7C7B">
                  <wp:extent cx="1371557" cy="10134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931" r="2315"/>
                          <a:stretch/>
                        </pic:blipFill>
                        <pic:spPr bwMode="auto">
                          <a:xfrm>
                            <a:off x="0" y="0"/>
                            <a:ext cx="1371600" cy="1013492"/>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313BDA8F" w14:textId="77777777" w:rsidR="000F1C85" w:rsidRDefault="000F1C85" w:rsidP="00DF7A94">
            <w:pPr>
              <w:pStyle w:val="Header"/>
              <w:rPr>
                <w:rFonts w:ascii="Arial Narrow" w:hAnsi="Arial Narrow" w:cs="Tahoma"/>
                <w:sz w:val="36"/>
              </w:rPr>
            </w:pPr>
            <w:r w:rsidRPr="000F1C85">
              <w:rPr>
                <w:rFonts w:ascii="Arial Narrow" w:hAnsi="Arial Narrow" w:cs="Tahoma"/>
                <w:sz w:val="36"/>
              </w:rPr>
              <w:t>COMP6114001</w:t>
            </w:r>
          </w:p>
          <w:p w14:paraId="36656A16" w14:textId="61A058BB" w:rsidR="000035F9" w:rsidRPr="00876A58" w:rsidRDefault="000F1C85" w:rsidP="00DF7A94">
            <w:pPr>
              <w:pStyle w:val="Header"/>
              <w:rPr>
                <w:rFonts w:ascii="Arial Narrow" w:hAnsi="Arial Narrow" w:cs="Tahoma"/>
                <w:sz w:val="36"/>
                <w:lang w:val="id-ID"/>
              </w:rPr>
            </w:pPr>
            <w:r w:rsidRPr="000F1C85">
              <w:rPr>
                <w:rFonts w:ascii="Arial Narrow" w:hAnsi="Arial Narrow" w:cs="Tahoma"/>
                <w:sz w:val="36"/>
              </w:rPr>
              <w:t>Pattern Software Design</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004172B1" w:rsidR="000035F9" w:rsidRPr="006B7267" w:rsidRDefault="000F1C85" w:rsidP="005B66A9">
            <w:pPr>
              <w:pStyle w:val="Header"/>
              <w:rPr>
                <w:rFonts w:ascii="Arial" w:hAnsi="Arial" w:cs="Arial"/>
                <w:b/>
                <w:iCs/>
                <w:sz w:val="20"/>
                <w:szCs w:val="20"/>
              </w:rPr>
            </w:pPr>
            <w:r>
              <w:rPr>
                <w:rFonts w:ascii="Arial" w:hAnsi="Arial" w:cs="Arial"/>
                <w:iCs/>
                <w:sz w:val="20"/>
                <w:szCs w:val="20"/>
              </w:rPr>
              <w:t>Even</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Pr>
                <w:rFonts w:ascii="Arial" w:hAnsi="Arial" w:cs="Arial"/>
                <w:iCs/>
                <w:sz w:val="20"/>
                <w:szCs w:val="20"/>
              </w:rPr>
              <w:t>2022/2023</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4BE903B5"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36CA32D3" w:rsidR="009F37DD" w:rsidRPr="00740F48" w:rsidRDefault="000F1C85" w:rsidP="002F11B8">
      <w:pPr>
        <w:spacing w:line="360" w:lineRule="auto"/>
        <w:ind w:firstLine="360"/>
        <w:rPr>
          <w:sz w:val="28"/>
          <w:szCs w:val="28"/>
        </w:rPr>
      </w:pPr>
      <w:r>
        <w:t>RAAMEN</w:t>
      </w:r>
    </w:p>
    <w:p w14:paraId="427A204C" w14:textId="5FFD2CDC"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75B5B081" w14:textId="7381E7DB" w:rsidR="000F1C85" w:rsidRPr="000F1C85" w:rsidRDefault="000F1C85" w:rsidP="000F1C85">
      <w:pPr>
        <w:pStyle w:val="ListParagraph"/>
        <w:spacing w:after="240" w:line="360" w:lineRule="auto"/>
        <w:ind w:left="360"/>
        <w:jc w:val="both"/>
        <w:rPr>
          <w:color w:val="000000"/>
        </w:rPr>
      </w:pPr>
      <w:r w:rsidRPr="000F1C85">
        <w:rPr>
          <w:b/>
        </w:rPr>
        <w:t xml:space="preserve">RAAMEN </w:t>
      </w:r>
      <w:r w:rsidRPr="000F1C85">
        <w:rPr>
          <w:bCs/>
        </w:rPr>
        <w:t>is a web-based online ramen selling application</w:t>
      </w:r>
      <w:r w:rsidRPr="000F1C85">
        <w:rPr>
          <w:color w:val="000000"/>
        </w:rPr>
        <w:t xml:space="preserve">. It is a great place for buyer to buy ramen and for seller to sell their shows. The CEO of </w:t>
      </w:r>
      <w:r w:rsidRPr="000F1C85">
        <w:rPr>
          <w:b/>
        </w:rPr>
        <w:t xml:space="preserve">RAAMEN </w:t>
      </w:r>
      <w:r w:rsidRPr="000F1C85">
        <w:rPr>
          <w:color w:val="000000"/>
        </w:rPr>
        <w:t xml:space="preserve">wants to hire your team to build this application. Before working there, you are given an assignment to make a simple version of this application. </w:t>
      </w:r>
    </w:p>
    <w:p w14:paraId="12AE8008" w14:textId="2BC39C93"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Report / </w:t>
      </w:r>
      <w:r w:rsidR="009F37DD" w:rsidRPr="00682E72">
        <w:rPr>
          <w:rFonts w:ascii="Times New Roman" w:hAnsi="Times New Roman" w:cs="Times New Roman"/>
          <w:sz w:val="28"/>
          <w:szCs w:val="28"/>
        </w:rPr>
        <w:t>Documentation</w:t>
      </w:r>
    </w:p>
    <w:p w14:paraId="7D4F41CF" w14:textId="0642CC18" w:rsidR="00B2372A" w:rsidRDefault="00357C28" w:rsidP="00542A9E">
      <w:pPr>
        <w:pStyle w:val="ListParagraph"/>
        <w:numPr>
          <w:ilvl w:val="0"/>
          <w:numId w:val="20"/>
        </w:numPr>
        <w:spacing w:line="360" w:lineRule="auto"/>
      </w:pPr>
      <w:r>
        <w:rPr>
          <w:noProof/>
          <w:sz w:val="28"/>
          <w:szCs w:val="28"/>
        </w:rPr>
        <mc:AlternateContent>
          <mc:Choice Requires="wps">
            <w:drawing>
              <wp:anchor distT="0" distB="0" distL="114300" distR="114300" simplePos="0" relativeHeight="251659264" behindDoc="0" locked="0" layoutInCell="1" allowOverlap="1" wp14:anchorId="18F898A6" wp14:editId="5793B45C">
                <wp:simplePos x="0" y="0"/>
                <wp:positionH relativeFrom="column">
                  <wp:posOffset>-447513</wp:posOffset>
                </wp:positionH>
                <wp:positionV relativeFrom="paragraph">
                  <wp:posOffset>178435</wp:posOffset>
                </wp:positionV>
                <wp:extent cx="6934200" cy="5231130"/>
                <wp:effectExtent l="0" t="0" r="19050" b="26670"/>
                <wp:wrapTopAndBottom/>
                <wp:docPr id="3" name="Text Box 3"/>
                <wp:cNvGraphicFramePr/>
                <a:graphic xmlns:a="http://schemas.openxmlformats.org/drawingml/2006/main">
                  <a:graphicData uri="http://schemas.microsoft.com/office/word/2010/wordprocessingShape">
                    <wps:wsp>
                      <wps:cNvSpPr txBox="1"/>
                      <wps:spPr>
                        <a:xfrm>
                          <a:off x="0" y="0"/>
                          <a:ext cx="6934200" cy="5231130"/>
                        </a:xfrm>
                        <a:prstGeom prst="rect">
                          <a:avLst/>
                        </a:prstGeom>
                        <a:solidFill>
                          <a:schemeClr val="lt1"/>
                        </a:solidFill>
                        <a:ln w="6350">
                          <a:solidFill>
                            <a:prstClr val="black"/>
                          </a:solidFill>
                        </a:ln>
                      </wps:spPr>
                      <wps:txbx>
                        <w:txbxContent>
                          <w:p w14:paraId="78FFD619" w14:textId="77777777" w:rsidR="00357C28" w:rsidRPr="00357C28" w:rsidRDefault="00357C28" w:rsidP="00357C28">
                            <w:pPr>
                              <w:rPr>
                                <w:rFonts w:ascii="Consolas" w:hAnsi="Consolas"/>
                                <w:sz w:val="22"/>
                                <w:szCs w:val="22"/>
                              </w:rPr>
                            </w:pPr>
                            <w:r w:rsidRPr="00357C28">
                              <w:rPr>
                                <w:rFonts w:ascii="Consolas" w:hAnsi="Consolas"/>
                                <w:sz w:val="22"/>
                                <w:szCs w:val="22"/>
                              </w:rPr>
                              <w:t>// loginBtn_Click()</w:t>
                            </w:r>
                          </w:p>
                          <w:p w14:paraId="09C56D1A" w14:textId="77777777" w:rsidR="00357C28" w:rsidRPr="00357C28" w:rsidRDefault="00357C28" w:rsidP="00357C28">
                            <w:pPr>
                              <w:rPr>
                                <w:rFonts w:ascii="Consolas" w:hAnsi="Consolas"/>
                                <w:sz w:val="22"/>
                                <w:szCs w:val="22"/>
                              </w:rPr>
                            </w:pPr>
                            <w:r w:rsidRPr="00357C28">
                              <w:rPr>
                                <w:rFonts w:ascii="Consolas" w:hAnsi="Consolas"/>
                                <w:sz w:val="22"/>
                                <w:szCs w:val="22"/>
                              </w:rPr>
                              <w:t>…</w:t>
                            </w:r>
                          </w:p>
                          <w:p w14:paraId="75F74733" w14:textId="77777777" w:rsidR="00357C28" w:rsidRPr="00357C28" w:rsidRDefault="00357C28" w:rsidP="00357C28">
                            <w:pPr>
                              <w:ind w:firstLine="720"/>
                              <w:rPr>
                                <w:rFonts w:ascii="Consolas" w:hAnsi="Consolas"/>
                                <w:sz w:val="22"/>
                                <w:szCs w:val="22"/>
                              </w:rPr>
                            </w:pPr>
                            <w:r w:rsidRPr="00357C28">
                              <w:rPr>
                                <w:rFonts w:ascii="Consolas" w:hAnsi="Consolas"/>
                                <w:sz w:val="22"/>
                                <w:szCs w:val="22"/>
                              </w:rPr>
                              <w:t>string errorTemp = loginControl.validateBtn(username, password);</w:t>
                            </w:r>
                          </w:p>
                          <w:p w14:paraId="2A7357AE" w14:textId="77777777" w:rsidR="00357C28" w:rsidRPr="00357C28" w:rsidRDefault="00357C28" w:rsidP="00357C28">
                            <w:pPr>
                              <w:rPr>
                                <w:rFonts w:ascii="Consolas" w:hAnsi="Consolas"/>
                                <w:sz w:val="22"/>
                                <w:szCs w:val="22"/>
                              </w:rPr>
                            </w:pPr>
                          </w:p>
                          <w:p w14:paraId="25F77445" w14:textId="77777777" w:rsidR="00357C28" w:rsidRPr="00357C28" w:rsidRDefault="00357C28" w:rsidP="00357C28">
                            <w:pPr>
                              <w:rPr>
                                <w:rFonts w:ascii="Consolas" w:hAnsi="Consolas"/>
                                <w:sz w:val="22"/>
                                <w:szCs w:val="22"/>
                              </w:rPr>
                            </w:pPr>
                            <w:r w:rsidRPr="00357C28">
                              <w:rPr>
                                <w:rFonts w:ascii="Consolas" w:hAnsi="Consolas"/>
                                <w:sz w:val="22"/>
                                <w:szCs w:val="22"/>
                              </w:rPr>
                              <w:tab/>
                              <w:t>if(string.IsNullOrEmpty(errorTemp) ) { // authentication successful</w:t>
                            </w:r>
                          </w:p>
                          <w:p w14:paraId="21344E8A" w14:textId="77777777" w:rsidR="00357C28" w:rsidRPr="00357C28" w:rsidRDefault="00357C28" w:rsidP="00357C28">
                            <w:pPr>
                              <w:rPr>
                                <w:rFonts w:ascii="Consolas" w:hAnsi="Consolas"/>
                                <w:sz w:val="22"/>
                                <w:szCs w:val="22"/>
                              </w:rPr>
                            </w:pPr>
                          </w:p>
                          <w:p w14:paraId="6EB5C4F1"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get roles from repository</w:t>
                            </w:r>
                          </w:p>
                          <w:p w14:paraId="4E515653"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string roleTemp = loginRepository.getRoles(username);</w:t>
                            </w:r>
                          </w:p>
                          <w:p w14:paraId="216982E6" w14:textId="77777777" w:rsidR="00357C28" w:rsidRPr="00357C28" w:rsidRDefault="00357C28" w:rsidP="00357C28">
                            <w:pPr>
                              <w:rPr>
                                <w:rFonts w:ascii="Consolas" w:hAnsi="Consolas"/>
                                <w:sz w:val="22"/>
                                <w:szCs w:val="22"/>
                              </w:rPr>
                            </w:pPr>
                          </w:p>
                          <w:p w14:paraId="67CF75BD"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Session["user"] = roleTemp; // hold roleTemp in session</w:t>
                            </w:r>
                          </w:p>
                          <w:p w14:paraId="1CE4B8BE"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r>
                          </w:p>
                          <w:p w14:paraId="0D9005C7"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get userId from username given and save to Session[]</w:t>
                            </w:r>
                          </w:p>
                          <w:p w14:paraId="693A51F9"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int userId = loginRepository.getId(username);</w:t>
                            </w:r>
                          </w:p>
                          <w:p w14:paraId="7D679D83"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Session["userId"] = userId;</w:t>
                            </w:r>
                          </w:p>
                          <w:p w14:paraId="0B12A58D" w14:textId="77777777" w:rsidR="00357C28" w:rsidRPr="00357C28" w:rsidRDefault="00357C28" w:rsidP="00357C28">
                            <w:pPr>
                              <w:rPr>
                                <w:rFonts w:ascii="Consolas" w:hAnsi="Consolas"/>
                                <w:sz w:val="22"/>
                                <w:szCs w:val="22"/>
                              </w:rPr>
                            </w:pPr>
                          </w:p>
                          <w:p w14:paraId="6565C88B"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if rememberMe selected, set cookies</w:t>
                            </w:r>
                          </w:p>
                          <w:p w14:paraId="0CCB70CA" w14:textId="2BF1714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if(rememberMe) {</w:t>
                            </w:r>
                          </w:p>
                          <w:p w14:paraId="2EB5B302" w14:textId="77777777" w:rsidR="00357C28" w:rsidRPr="00357C28" w:rsidRDefault="00357C28" w:rsidP="00357C28">
                            <w:pPr>
                              <w:rPr>
                                <w:rFonts w:ascii="Consolas" w:hAnsi="Consolas"/>
                                <w:sz w:val="22"/>
                                <w:szCs w:val="22"/>
                              </w:rPr>
                            </w:pPr>
                          </w:p>
                          <w:p w14:paraId="0BA11DE9" w14:textId="644CC7B5"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HttpCookie cookie = new HttpCookie("roleCookie");</w:t>
                            </w:r>
                          </w:p>
                          <w:p w14:paraId="3F052061" w14:textId="540DFC22"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cookie.Value = roleTemp;</w:t>
                            </w:r>
                          </w:p>
                          <w:p w14:paraId="42B7ED93" w14:textId="73604EE1"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cookie.Expires = DateTime.Now.AddHours(2); // set expiry</w:t>
                            </w:r>
                          </w:p>
                          <w:p w14:paraId="2521ED0E" w14:textId="4C0DEDB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Response.Cookies.Add(cookie);</w:t>
                            </w:r>
                          </w:p>
                          <w:p w14:paraId="219004F5" w14:textId="77777777" w:rsidR="00357C28" w:rsidRPr="00357C28" w:rsidRDefault="00357C28" w:rsidP="00357C28">
                            <w:pPr>
                              <w:rPr>
                                <w:rFonts w:ascii="Consolas" w:hAnsi="Consolas"/>
                                <w:sz w:val="22"/>
                                <w:szCs w:val="22"/>
                              </w:rPr>
                            </w:pPr>
                          </w:p>
                          <w:p w14:paraId="2D1B00CC" w14:textId="5A310AA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HttpCookie userIdCookie = new HttpCookie("userIdCookie");</w:t>
                            </w:r>
                          </w:p>
                          <w:p w14:paraId="7FFA6B1F" w14:textId="3D20B66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userIdCookie.Value = userId.ToString();</w:t>
                            </w:r>
                          </w:p>
                          <w:p w14:paraId="44EC7C5F" w14:textId="2AEC1290"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userIdCookie.Expires = DateTime.Now.AddHours(2);</w:t>
                            </w:r>
                          </w:p>
                          <w:p w14:paraId="3F6C28F2" w14:textId="7917952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Response.Cookies.Add(userIdCookie);</w:t>
                            </w:r>
                          </w:p>
                          <w:p w14:paraId="336B9CFD" w14:textId="77777777" w:rsidR="00357C28" w:rsidRPr="00357C28" w:rsidRDefault="00357C28" w:rsidP="00357C28">
                            <w:pPr>
                              <w:rPr>
                                <w:rFonts w:ascii="Consolas" w:hAnsi="Consolas"/>
                                <w:sz w:val="22"/>
                                <w:szCs w:val="22"/>
                              </w:rPr>
                            </w:pPr>
                          </w:p>
                          <w:p w14:paraId="42725DEB" w14:textId="0AAD2BD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898A6" id="_x0000_t202" coordsize="21600,21600" o:spt="202" path="m,l,21600r21600,l21600,xe">
                <v:stroke joinstyle="miter"/>
                <v:path gradientshapeok="t" o:connecttype="rect"/>
              </v:shapetype>
              <v:shape id="Text Box 3" o:spid="_x0000_s1026" type="#_x0000_t202" style="position:absolute;left:0;text-align:left;margin-left:-35.25pt;margin-top:14.05pt;width:546pt;height:41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" fillcolor="white [3201]" strokeweight=".5pt">
                <v:textbox>
                  <w:txbxContent>
                    <w:p w14:paraId="78FFD619" w14:textId="77777777" w:rsidR="00357C28" w:rsidRPr="00357C28" w:rsidRDefault="00357C28" w:rsidP="00357C28">
                      <w:pPr>
                        <w:rPr>
                          <w:rFonts w:ascii="Consolas" w:hAnsi="Consolas"/>
                          <w:sz w:val="22"/>
                          <w:szCs w:val="22"/>
                        </w:rPr>
                      </w:pPr>
                      <w:r w:rsidRPr="00357C28">
                        <w:rPr>
                          <w:rFonts w:ascii="Consolas" w:hAnsi="Consolas"/>
                          <w:sz w:val="22"/>
                          <w:szCs w:val="22"/>
                        </w:rPr>
                        <w:t>// loginBtn_Click()</w:t>
                      </w:r>
                    </w:p>
                    <w:p w14:paraId="09C56D1A" w14:textId="77777777" w:rsidR="00357C28" w:rsidRPr="00357C28" w:rsidRDefault="00357C28" w:rsidP="00357C28">
                      <w:pPr>
                        <w:rPr>
                          <w:rFonts w:ascii="Consolas" w:hAnsi="Consolas"/>
                          <w:sz w:val="22"/>
                          <w:szCs w:val="22"/>
                        </w:rPr>
                      </w:pPr>
                      <w:r w:rsidRPr="00357C28">
                        <w:rPr>
                          <w:rFonts w:ascii="Consolas" w:hAnsi="Consolas"/>
                          <w:sz w:val="22"/>
                          <w:szCs w:val="22"/>
                        </w:rPr>
                        <w:t>…</w:t>
                      </w:r>
                    </w:p>
                    <w:p w14:paraId="75F74733" w14:textId="77777777" w:rsidR="00357C28" w:rsidRPr="00357C28" w:rsidRDefault="00357C28" w:rsidP="00357C28">
                      <w:pPr>
                        <w:ind w:firstLine="720"/>
                        <w:rPr>
                          <w:rFonts w:ascii="Consolas" w:hAnsi="Consolas"/>
                          <w:sz w:val="22"/>
                          <w:szCs w:val="22"/>
                        </w:rPr>
                      </w:pPr>
                      <w:r w:rsidRPr="00357C28">
                        <w:rPr>
                          <w:rFonts w:ascii="Consolas" w:hAnsi="Consolas"/>
                          <w:sz w:val="22"/>
                          <w:szCs w:val="22"/>
                        </w:rPr>
                        <w:t>string errorTemp = loginControl.validateBtn(username, password);</w:t>
                      </w:r>
                    </w:p>
                    <w:p w14:paraId="2A7357AE" w14:textId="77777777" w:rsidR="00357C28" w:rsidRPr="00357C28" w:rsidRDefault="00357C28" w:rsidP="00357C28">
                      <w:pPr>
                        <w:rPr>
                          <w:rFonts w:ascii="Consolas" w:hAnsi="Consolas"/>
                          <w:sz w:val="22"/>
                          <w:szCs w:val="22"/>
                        </w:rPr>
                      </w:pPr>
                    </w:p>
                    <w:p w14:paraId="25F77445" w14:textId="77777777" w:rsidR="00357C28" w:rsidRPr="00357C28" w:rsidRDefault="00357C28" w:rsidP="00357C28">
                      <w:pPr>
                        <w:rPr>
                          <w:rFonts w:ascii="Consolas" w:hAnsi="Consolas"/>
                          <w:sz w:val="22"/>
                          <w:szCs w:val="22"/>
                        </w:rPr>
                      </w:pPr>
                      <w:r w:rsidRPr="00357C28">
                        <w:rPr>
                          <w:rFonts w:ascii="Consolas" w:hAnsi="Consolas"/>
                          <w:sz w:val="22"/>
                          <w:szCs w:val="22"/>
                        </w:rPr>
                        <w:tab/>
                        <w:t>if(string.IsNullOrEmpty(errorTemp) ) { // authentication successful</w:t>
                      </w:r>
                    </w:p>
                    <w:p w14:paraId="21344E8A" w14:textId="77777777" w:rsidR="00357C28" w:rsidRPr="00357C28" w:rsidRDefault="00357C28" w:rsidP="00357C28">
                      <w:pPr>
                        <w:rPr>
                          <w:rFonts w:ascii="Consolas" w:hAnsi="Consolas"/>
                          <w:sz w:val="22"/>
                          <w:szCs w:val="22"/>
                        </w:rPr>
                      </w:pPr>
                    </w:p>
                    <w:p w14:paraId="6EB5C4F1"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get roles from repository</w:t>
                      </w:r>
                    </w:p>
                    <w:p w14:paraId="4E515653"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string roleTemp = loginRepository.getRoles(username);</w:t>
                      </w:r>
                    </w:p>
                    <w:p w14:paraId="216982E6" w14:textId="77777777" w:rsidR="00357C28" w:rsidRPr="00357C28" w:rsidRDefault="00357C28" w:rsidP="00357C28">
                      <w:pPr>
                        <w:rPr>
                          <w:rFonts w:ascii="Consolas" w:hAnsi="Consolas"/>
                          <w:sz w:val="22"/>
                          <w:szCs w:val="22"/>
                        </w:rPr>
                      </w:pPr>
                    </w:p>
                    <w:p w14:paraId="67CF75BD"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Session["user"] = roleTemp; // hold roleTemp in session</w:t>
                      </w:r>
                    </w:p>
                    <w:p w14:paraId="1CE4B8BE"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r>
                    </w:p>
                    <w:p w14:paraId="0D9005C7"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get userId from username given and save to Session[]</w:t>
                      </w:r>
                    </w:p>
                    <w:p w14:paraId="693A51F9"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int userId = loginRepository.getId(username);</w:t>
                      </w:r>
                    </w:p>
                    <w:p w14:paraId="7D679D83"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Session["userId"] = userId;</w:t>
                      </w:r>
                    </w:p>
                    <w:p w14:paraId="0B12A58D" w14:textId="77777777" w:rsidR="00357C28" w:rsidRPr="00357C28" w:rsidRDefault="00357C28" w:rsidP="00357C28">
                      <w:pPr>
                        <w:rPr>
                          <w:rFonts w:ascii="Consolas" w:hAnsi="Consolas"/>
                          <w:sz w:val="22"/>
                          <w:szCs w:val="22"/>
                        </w:rPr>
                      </w:pPr>
                    </w:p>
                    <w:p w14:paraId="6565C88B" w14:textId="77777777"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 if rememberMe selected, set cookies</w:t>
                      </w:r>
                    </w:p>
                    <w:p w14:paraId="0CCB70CA" w14:textId="2BF1714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if(rememberMe) {</w:t>
                      </w:r>
                    </w:p>
                    <w:p w14:paraId="2EB5B302" w14:textId="77777777" w:rsidR="00357C28" w:rsidRPr="00357C28" w:rsidRDefault="00357C28" w:rsidP="00357C28">
                      <w:pPr>
                        <w:rPr>
                          <w:rFonts w:ascii="Consolas" w:hAnsi="Consolas"/>
                          <w:sz w:val="22"/>
                          <w:szCs w:val="22"/>
                        </w:rPr>
                      </w:pPr>
                    </w:p>
                    <w:p w14:paraId="0BA11DE9" w14:textId="644CC7B5"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HttpCookie cookie = new HttpCookie("roleCookie");</w:t>
                      </w:r>
                    </w:p>
                    <w:p w14:paraId="3F052061" w14:textId="540DFC22"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cookie.Value = roleTemp;</w:t>
                      </w:r>
                    </w:p>
                    <w:p w14:paraId="42B7ED93" w14:textId="73604EE1"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cookie.Expires = DateTime.Now.AddHours(2); // set expiry</w:t>
                      </w:r>
                    </w:p>
                    <w:p w14:paraId="2521ED0E" w14:textId="4C0DEDB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Response.Cookies.Add(cookie);</w:t>
                      </w:r>
                    </w:p>
                    <w:p w14:paraId="219004F5" w14:textId="77777777" w:rsidR="00357C28" w:rsidRPr="00357C28" w:rsidRDefault="00357C28" w:rsidP="00357C28">
                      <w:pPr>
                        <w:rPr>
                          <w:rFonts w:ascii="Consolas" w:hAnsi="Consolas"/>
                          <w:sz w:val="22"/>
                          <w:szCs w:val="22"/>
                        </w:rPr>
                      </w:pPr>
                    </w:p>
                    <w:p w14:paraId="2D1B00CC" w14:textId="5A310AA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HttpCookie userIdCookie = new HttpCookie("userIdCookie");</w:t>
                      </w:r>
                    </w:p>
                    <w:p w14:paraId="7FFA6B1F" w14:textId="3D20B66B"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userIdCookie.Value = userId.ToString();</w:t>
                      </w:r>
                    </w:p>
                    <w:p w14:paraId="44EC7C5F" w14:textId="2AEC1290"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userIdCookie.Expires = DateTime.Now.AddHours(2);</w:t>
                      </w:r>
                    </w:p>
                    <w:p w14:paraId="3F6C28F2" w14:textId="7917952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r>
                      <w:r w:rsidRPr="00357C28">
                        <w:rPr>
                          <w:rFonts w:ascii="Consolas" w:hAnsi="Consolas"/>
                          <w:sz w:val="22"/>
                          <w:szCs w:val="22"/>
                        </w:rPr>
                        <w:tab/>
                        <w:t>Response.Cookies.Add(userIdCookie);</w:t>
                      </w:r>
                    </w:p>
                    <w:p w14:paraId="336B9CFD" w14:textId="77777777" w:rsidR="00357C28" w:rsidRPr="00357C28" w:rsidRDefault="00357C28" w:rsidP="00357C28">
                      <w:pPr>
                        <w:rPr>
                          <w:rFonts w:ascii="Consolas" w:hAnsi="Consolas"/>
                          <w:sz w:val="22"/>
                          <w:szCs w:val="22"/>
                        </w:rPr>
                      </w:pPr>
                    </w:p>
                    <w:p w14:paraId="42725DEB" w14:textId="0AAD2BDE" w:rsidR="00357C28" w:rsidRPr="00357C28" w:rsidRDefault="00357C28" w:rsidP="00357C28">
                      <w:pPr>
                        <w:rPr>
                          <w:rFonts w:ascii="Consolas" w:hAnsi="Consolas"/>
                          <w:sz w:val="22"/>
                          <w:szCs w:val="22"/>
                        </w:rPr>
                      </w:pPr>
                      <w:r w:rsidRPr="00357C28">
                        <w:rPr>
                          <w:rFonts w:ascii="Consolas" w:hAnsi="Consolas"/>
                          <w:sz w:val="22"/>
                          <w:szCs w:val="22"/>
                        </w:rPr>
                        <w:tab/>
                      </w:r>
                      <w:r w:rsidRPr="00357C28">
                        <w:rPr>
                          <w:rFonts w:ascii="Consolas" w:hAnsi="Consolas"/>
                          <w:sz w:val="22"/>
                          <w:szCs w:val="22"/>
                        </w:rPr>
                        <w:tab/>
                        <w:t>}</w:t>
                      </w:r>
                    </w:p>
                  </w:txbxContent>
                </v:textbox>
                <w10:wrap type="topAndBottom"/>
              </v:shape>
            </w:pict>
          </mc:Fallback>
        </mc:AlternateContent>
      </w:r>
    </w:p>
    <w:p w14:paraId="043C96B8" w14:textId="651B6577" w:rsidR="00A162A0" w:rsidRDefault="00357C28" w:rsidP="00357C28">
      <w:pPr>
        <w:spacing w:line="360" w:lineRule="auto"/>
      </w:pPr>
      <w:r>
        <w:t>In this part of login.aspx.cs on loginBtn_Click(), I designed my code so that it</w:t>
      </w:r>
      <w:r w:rsidR="00A162A0">
        <w:t xml:space="preserve"> virst validates the account with the db. Continued with getting the role name of the given Username as well as the userID from the db. I then use Session[“user”] to hold the role name and Session[“userID”] to hold the userID as a Session[] object, which then can be used for other purposes. I also set a cookie system to allow the ‘remember me’ functionality work properly. In this case, I set 2 cookies to hold the role name and the userID.</w:t>
      </w:r>
    </w:p>
    <w:p w14:paraId="5BED7702" w14:textId="609D2E97" w:rsidR="00357C28" w:rsidRDefault="00A162A0" w:rsidP="00A162A0">
      <w:pPr>
        <w:spacing w:after="200" w:line="276" w:lineRule="auto"/>
      </w:pPr>
      <w:r>
        <w:br w:type="page"/>
      </w:r>
    </w:p>
    <w:p w14:paraId="0AC470E4" w14:textId="4B38EBC2" w:rsidR="000F1C85" w:rsidRPr="00682E72" w:rsidRDefault="00A162A0" w:rsidP="002F11B8">
      <w:pPr>
        <w:pStyle w:val="ListParagraph"/>
        <w:numPr>
          <w:ilvl w:val="0"/>
          <w:numId w:val="20"/>
        </w:numPr>
        <w:spacing w:line="360" w:lineRule="auto"/>
      </w:pPr>
      <w:r>
        <w:rPr>
          <w:noProof/>
          <w:sz w:val="28"/>
          <w:szCs w:val="28"/>
        </w:rPr>
        <w:lastRenderedPageBreak/>
        <mc:AlternateContent>
          <mc:Choice Requires="wps">
            <w:drawing>
              <wp:anchor distT="0" distB="0" distL="114300" distR="114300" simplePos="0" relativeHeight="251661312" behindDoc="0" locked="0" layoutInCell="1" allowOverlap="1" wp14:anchorId="2B512748" wp14:editId="646FA3B5">
                <wp:simplePos x="0" y="0"/>
                <wp:positionH relativeFrom="column">
                  <wp:posOffset>-390525</wp:posOffset>
                </wp:positionH>
                <wp:positionV relativeFrom="paragraph">
                  <wp:posOffset>279400</wp:posOffset>
                </wp:positionV>
                <wp:extent cx="4658995" cy="4218305"/>
                <wp:effectExtent l="0" t="0" r="27305" b="10795"/>
                <wp:wrapTopAndBottom/>
                <wp:docPr id="6" name="Text Box 6"/>
                <wp:cNvGraphicFramePr/>
                <a:graphic xmlns:a="http://schemas.openxmlformats.org/drawingml/2006/main">
                  <a:graphicData uri="http://schemas.microsoft.com/office/word/2010/wordprocessingShape">
                    <wps:wsp>
                      <wps:cNvSpPr txBox="1"/>
                      <wps:spPr>
                        <a:xfrm>
                          <a:off x="0" y="0"/>
                          <a:ext cx="4658995" cy="4218305"/>
                        </a:xfrm>
                        <a:prstGeom prst="rect">
                          <a:avLst/>
                        </a:prstGeom>
                        <a:solidFill>
                          <a:schemeClr val="lt1"/>
                        </a:solidFill>
                        <a:ln w="6350">
                          <a:solidFill>
                            <a:prstClr val="black"/>
                          </a:solidFill>
                        </a:ln>
                      </wps:spPr>
                      <wps:txbx>
                        <w:txbxContent>
                          <w:p w14:paraId="3DBC73B2" w14:textId="77777777" w:rsidR="00A162A0" w:rsidRPr="00A162A0" w:rsidRDefault="00A162A0" w:rsidP="00A162A0">
                            <w:pPr>
                              <w:rPr>
                                <w:rFonts w:ascii="Consolas" w:hAnsi="Consolas"/>
                                <w:sz w:val="22"/>
                                <w:szCs w:val="22"/>
                              </w:rPr>
                            </w:pPr>
                            <w:r w:rsidRPr="00A162A0">
                              <w:rPr>
                                <w:rFonts w:ascii="Consolas" w:hAnsi="Consolas"/>
                                <w:sz w:val="22"/>
                                <w:szCs w:val="22"/>
                              </w:rPr>
                              <w:t>// redirect for each roles</w:t>
                            </w:r>
                          </w:p>
                          <w:p w14:paraId="01AF3E12" w14:textId="752270B0" w:rsidR="00A162A0" w:rsidRPr="00A162A0" w:rsidRDefault="00A162A0" w:rsidP="00A162A0">
                            <w:pPr>
                              <w:rPr>
                                <w:rFonts w:ascii="Consolas" w:hAnsi="Consolas"/>
                                <w:sz w:val="22"/>
                                <w:szCs w:val="22"/>
                              </w:rPr>
                            </w:pPr>
                            <w:r w:rsidRPr="00A162A0">
                              <w:rPr>
                                <w:rFonts w:ascii="Consolas" w:hAnsi="Consolas"/>
                                <w:sz w:val="22"/>
                                <w:szCs w:val="22"/>
                              </w:rPr>
                              <w:t>if(roleTemp.Equals("Staff")) {</w:t>
                            </w:r>
                          </w:p>
                          <w:p w14:paraId="3AECFA2D" w14:textId="77777777" w:rsidR="00A162A0" w:rsidRPr="00A162A0" w:rsidRDefault="00A162A0" w:rsidP="00A162A0">
                            <w:pPr>
                              <w:rPr>
                                <w:rFonts w:ascii="Consolas" w:hAnsi="Consolas"/>
                                <w:sz w:val="22"/>
                                <w:szCs w:val="22"/>
                              </w:rPr>
                            </w:pPr>
                          </w:p>
                          <w:p w14:paraId="1911145B" w14:textId="428B6728" w:rsidR="00A162A0" w:rsidRPr="00A162A0" w:rsidRDefault="00A162A0" w:rsidP="00A162A0">
                            <w:pPr>
                              <w:rPr>
                                <w:rFonts w:ascii="Consolas" w:hAnsi="Consolas"/>
                                <w:sz w:val="22"/>
                                <w:szCs w:val="22"/>
                              </w:rPr>
                            </w:pPr>
                            <w:r w:rsidRPr="00A162A0">
                              <w:rPr>
                                <w:rFonts w:ascii="Consolas" w:hAnsi="Consolas"/>
                                <w:sz w:val="22"/>
                                <w:szCs w:val="22"/>
                              </w:rPr>
                              <w:tab/>
                              <w:t>Response.Redirect("~/View/Staff/staffHome.aspx");</w:t>
                            </w:r>
                          </w:p>
                          <w:p w14:paraId="3F46A64C" w14:textId="77777777" w:rsidR="00A162A0" w:rsidRPr="00A162A0" w:rsidRDefault="00A162A0" w:rsidP="00A162A0">
                            <w:pPr>
                              <w:rPr>
                                <w:rFonts w:ascii="Consolas" w:hAnsi="Consolas"/>
                                <w:sz w:val="22"/>
                                <w:szCs w:val="22"/>
                              </w:rPr>
                            </w:pPr>
                          </w:p>
                          <w:p w14:paraId="14669724" w14:textId="79014457" w:rsidR="00A162A0" w:rsidRPr="00A162A0" w:rsidRDefault="00A162A0" w:rsidP="00A162A0">
                            <w:pPr>
                              <w:rPr>
                                <w:rFonts w:ascii="Consolas" w:hAnsi="Consolas"/>
                                <w:sz w:val="22"/>
                                <w:szCs w:val="22"/>
                              </w:rPr>
                            </w:pPr>
                            <w:r w:rsidRPr="00A162A0">
                              <w:rPr>
                                <w:rFonts w:ascii="Consolas" w:hAnsi="Consolas"/>
                                <w:sz w:val="22"/>
                                <w:szCs w:val="22"/>
                              </w:rPr>
                              <w:t>}</w:t>
                            </w:r>
                          </w:p>
                          <w:p w14:paraId="3EC0F846" w14:textId="77777777" w:rsidR="00A162A0" w:rsidRPr="00A162A0" w:rsidRDefault="00A162A0" w:rsidP="00A162A0">
                            <w:pPr>
                              <w:rPr>
                                <w:rFonts w:ascii="Consolas" w:hAnsi="Consolas"/>
                                <w:sz w:val="22"/>
                                <w:szCs w:val="22"/>
                              </w:rPr>
                            </w:pPr>
                          </w:p>
                          <w:p w14:paraId="0C01781D" w14:textId="40A7C381" w:rsidR="00A162A0" w:rsidRPr="00A162A0" w:rsidRDefault="00A162A0" w:rsidP="00A162A0">
                            <w:pPr>
                              <w:rPr>
                                <w:rFonts w:ascii="Consolas" w:hAnsi="Consolas"/>
                                <w:sz w:val="22"/>
                                <w:szCs w:val="22"/>
                              </w:rPr>
                            </w:pPr>
                            <w:r w:rsidRPr="00A162A0">
                              <w:rPr>
                                <w:rFonts w:ascii="Consolas" w:hAnsi="Consolas"/>
                                <w:sz w:val="22"/>
                                <w:szCs w:val="22"/>
                              </w:rPr>
                              <w:t>else if(roleTemp.Equals("Member")) {</w:t>
                            </w:r>
                          </w:p>
                          <w:p w14:paraId="2F69AC7B" w14:textId="77777777" w:rsidR="00A162A0" w:rsidRPr="00A162A0" w:rsidRDefault="00A162A0" w:rsidP="00A162A0">
                            <w:pPr>
                              <w:rPr>
                                <w:rFonts w:ascii="Consolas" w:hAnsi="Consolas"/>
                                <w:sz w:val="22"/>
                                <w:szCs w:val="22"/>
                              </w:rPr>
                            </w:pPr>
                          </w:p>
                          <w:p w14:paraId="282E47E0" w14:textId="5605B6F6" w:rsidR="00A162A0" w:rsidRPr="00A162A0" w:rsidRDefault="00A162A0" w:rsidP="00A162A0">
                            <w:pPr>
                              <w:rPr>
                                <w:rFonts w:ascii="Consolas" w:hAnsi="Consolas"/>
                                <w:sz w:val="22"/>
                                <w:szCs w:val="22"/>
                              </w:rPr>
                            </w:pPr>
                            <w:r w:rsidRPr="00A162A0">
                              <w:rPr>
                                <w:rFonts w:ascii="Consolas" w:hAnsi="Consolas"/>
                                <w:sz w:val="22"/>
                                <w:szCs w:val="22"/>
                              </w:rPr>
                              <w:tab/>
                              <w:t>Response.Redirect("~/View/Member/memberHome.aspx");</w:t>
                            </w:r>
                          </w:p>
                          <w:p w14:paraId="12882E93"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0D6F7AD9" w14:textId="3448E218" w:rsidR="00A162A0" w:rsidRPr="00A162A0" w:rsidRDefault="00A162A0" w:rsidP="00A162A0">
                            <w:pPr>
                              <w:rPr>
                                <w:rFonts w:ascii="Consolas" w:hAnsi="Consolas"/>
                                <w:sz w:val="22"/>
                                <w:szCs w:val="22"/>
                              </w:rPr>
                            </w:pPr>
                            <w:r w:rsidRPr="00A162A0">
                              <w:rPr>
                                <w:rFonts w:ascii="Consolas" w:hAnsi="Consolas"/>
                                <w:sz w:val="22"/>
                                <w:szCs w:val="22"/>
                              </w:rPr>
                              <w:t>}</w:t>
                            </w:r>
                          </w:p>
                          <w:p w14:paraId="08C88837"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101E4DFF" w14:textId="77777777" w:rsidR="00A162A0" w:rsidRPr="00A162A0" w:rsidRDefault="00A162A0" w:rsidP="00A162A0">
                            <w:pPr>
                              <w:rPr>
                                <w:rFonts w:ascii="Consolas" w:hAnsi="Consolas"/>
                                <w:sz w:val="22"/>
                                <w:szCs w:val="22"/>
                              </w:rPr>
                            </w:pPr>
                          </w:p>
                          <w:p w14:paraId="75A2E2F6" w14:textId="4AC6454E" w:rsidR="00A162A0" w:rsidRPr="00A162A0" w:rsidRDefault="00A162A0" w:rsidP="00A162A0">
                            <w:pPr>
                              <w:rPr>
                                <w:rFonts w:ascii="Consolas" w:hAnsi="Consolas"/>
                                <w:sz w:val="22"/>
                                <w:szCs w:val="22"/>
                              </w:rPr>
                            </w:pPr>
                            <w:r w:rsidRPr="00A162A0">
                              <w:rPr>
                                <w:rFonts w:ascii="Consolas" w:hAnsi="Consolas"/>
                                <w:sz w:val="22"/>
                                <w:szCs w:val="22"/>
                              </w:rPr>
                              <w:t>else if(roleTemp.Equals("Admin")) {</w:t>
                            </w:r>
                          </w:p>
                          <w:p w14:paraId="1B7B73DD" w14:textId="594CFE79" w:rsidR="00A162A0" w:rsidRPr="00A162A0" w:rsidRDefault="00A162A0" w:rsidP="00A162A0">
                            <w:pPr>
                              <w:rPr>
                                <w:rFonts w:ascii="Consolas" w:hAnsi="Consolas"/>
                                <w:sz w:val="22"/>
                                <w:szCs w:val="22"/>
                              </w:rPr>
                            </w:pPr>
                          </w:p>
                          <w:p w14:paraId="6A18B2C2" w14:textId="0041AEA7" w:rsidR="00A162A0" w:rsidRPr="00A162A0" w:rsidRDefault="00A162A0" w:rsidP="00A162A0">
                            <w:pPr>
                              <w:rPr>
                                <w:rFonts w:ascii="Consolas" w:hAnsi="Consolas"/>
                                <w:sz w:val="22"/>
                                <w:szCs w:val="22"/>
                              </w:rPr>
                            </w:pPr>
                            <w:r w:rsidRPr="00A162A0">
                              <w:rPr>
                                <w:rFonts w:ascii="Consolas" w:hAnsi="Consolas"/>
                                <w:sz w:val="22"/>
                                <w:szCs w:val="22"/>
                              </w:rPr>
                              <w:tab/>
                              <w:t>Response.Redirect("~/View/Admin/adminHome.aspx");</w:t>
                            </w:r>
                          </w:p>
                          <w:p w14:paraId="508EB5A3"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0DDAFD0B" w14:textId="140B8E26" w:rsidR="00A162A0" w:rsidRPr="00A162A0" w:rsidRDefault="00A162A0" w:rsidP="00A162A0">
                            <w:pPr>
                              <w:rPr>
                                <w:rFonts w:ascii="Consolas" w:hAnsi="Consolas"/>
                                <w:sz w:val="22"/>
                                <w:szCs w:val="22"/>
                              </w:rPr>
                            </w:pPr>
                            <w:r w:rsidRPr="00A162A0">
                              <w:rPr>
                                <w:rFonts w:ascii="Consolas" w:hAnsi="Consolas"/>
                                <w:sz w:val="22"/>
                                <w:szCs w:val="22"/>
                              </w:rPr>
                              <w:t>}</w:t>
                            </w:r>
                          </w:p>
                          <w:p w14:paraId="252A45C5" w14:textId="77777777" w:rsidR="00A162A0" w:rsidRPr="00A162A0" w:rsidRDefault="00A162A0" w:rsidP="00A162A0">
                            <w:pPr>
                              <w:rPr>
                                <w:rFonts w:ascii="Consolas" w:hAnsi="Consolas"/>
                                <w:sz w:val="22"/>
                                <w:szCs w:val="22"/>
                              </w:rPr>
                            </w:pPr>
                          </w:p>
                          <w:p w14:paraId="61C367F0" w14:textId="7A4857F6" w:rsidR="00A162A0" w:rsidRPr="00A162A0" w:rsidRDefault="00A162A0" w:rsidP="00A162A0">
                            <w:pPr>
                              <w:rPr>
                                <w:rFonts w:ascii="Consolas" w:hAnsi="Consolas"/>
                                <w:sz w:val="22"/>
                                <w:szCs w:val="22"/>
                              </w:rPr>
                            </w:pPr>
                            <w:r w:rsidRPr="00A162A0">
                              <w:rPr>
                                <w:rFonts w:ascii="Consolas" w:hAnsi="Consolas"/>
                                <w:sz w:val="22"/>
                                <w:szCs w:val="22"/>
                              </w:rPr>
                              <w:t>else {</w:t>
                            </w:r>
                          </w:p>
                          <w:p w14:paraId="20774612" w14:textId="77777777" w:rsidR="00A162A0" w:rsidRPr="00A162A0" w:rsidRDefault="00A162A0" w:rsidP="00A162A0">
                            <w:pPr>
                              <w:rPr>
                                <w:rFonts w:ascii="Consolas" w:hAnsi="Consolas"/>
                                <w:sz w:val="22"/>
                                <w:szCs w:val="22"/>
                              </w:rPr>
                            </w:pPr>
                          </w:p>
                          <w:p w14:paraId="7FD846B7" w14:textId="63E1F6C4" w:rsidR="00A162A0" w:rsidRPr="00A162A0" w:rsidRDefault="00A162A0" w:rsidP="00A162A0">
                            <w:pPr>
                              <w:rPr>
                                <w:rFonts w:ascii="Consolas" w:hAnsi="Consolas"/>
                                <w:sz w:val="22"/>
                                <w:szCs w:val="22"/>
                              </w:rPr>
                            </w:pPr>
                            <w:r w:rsidRPr="00A162A0">
                              <w:rPr>
                                <w:rFonts w:ascii="Consolas" w:hAnsi="Consolas"/>
                                <w:sz w:val="22"/>
                                <w:szCs w:val="22"/>
                              </w:rPr>
                              <w:tab/>
                              <w:t>Response.Redirect("login.aspx");</w:t>
                            </w:r>
                          </w:p>
                          <w:p w14:paraId="271DDAE9"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463ECE5E" w14:textId="22CCB29D" w:rsidR="00A162A0" w:rsidRPr="00357C28" w:rsidRDefault="00A162A0" w:rsidP="00A162A0">
                            <w:pPr>
                              <w:rPr>
                                <w:rFonts w:ascii="Consolas" w:hAnsi="Consolas"/>
                                <w:sz w:val="22"/>
                                <w:szCs w:val="22"/>
                              </w:rPr>
                            </w:pPr>
                            <w:r w:rsidRPr="00A162A0">
                              <w:rPr>
                                <w:rFonts w:ascii="Consolas" w:hAnsi="Consolas"/>
                                <w:sz w:val="22"/>
                                <w:szCs w:val="22"/>
                              </w:rPr>
                              <w:t>}</w:t>
                            </w:r>
                            <w:r w:rsidRPr="00A162A0">
                              <w:rPr>
                                <w:rFonts w:ascii="Consolas" w:hAnsi="Consolas"/>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12748" id="Text Box 6" o:spid="_x0000_s1027" type="#_x0000_t202" style="position:absolute;left:0;text-align:left;margin-left:-30.75pt;margin-top:22pt;width:366.85pt;height:3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" fillcolor="white [3201]" strokeweight=".5pt">
                <v:textbox>
                  <w:txbxContent>
                    <w:p w14:paraId="3DBC73B2" w14:textId="77777777" w:rsidR="00A162A0" w:rsidRPr="00A162A0" w:rsidRDefault="00A162A0" w:rsidP="00A162A0">
                      <w:pPr>
                        <w:rPr>
                          <w:rFonts w:ascii="Consolas" w:hAnsi="Consolas"/>
                          <w:sz w:val="22"/>
                          <w:szCs w:val="22"/>
                        </w:rPr>
                      </w:pPr>
                      <w:r w:rsidRPr="00A162A0">
                        <w:rPr>
                          <w:rFonts w:ascii="Consolas" w:hAnsi="Consolas"/>
                          <w:sz w:val="22"/>
                          <w:szCs w:val="22"/>
                        </w:rPr>
                        <w:t>// redirect for each roles</w:t>
                      </w:r>
                    </w:p>
                    <w:p w14:paraId="01AF3E12" w14:textId="752270B0" w:rsidR="00A162A0" w:rsidRPr="00A162A0" w:rsidRDefault="00A162A0" w:rsidP="00A162A0">
                      <w:pPr>
                        <w:rPr>
                          <w:rFonts w:ascii="Consolas" w:hAnsi="Consolas"/>
                          <w:sz w:val="22"/>
                          <w:szCs w:val="22"/>
                        </w:rPr>
                      </w:pPr>
                      <w:r w:rsidRPr="00A162A0">
                        <w:rPr>
                          <w:rFonts w:ascii="Consolas" w:hAnsi="Consolas"/>
                          <w:sz w:val="22"/>
                          <w:szCs w:val="22"/>
                        </w:rPr>
                        <w:t>if(roleTemp.Equals("Staff")) {</w:t>
                      </w:r>
                    </w:p>
                    <w:p w14:paraId="3AECFA2D" w14:textId="77777777" w:rsidR="00A162A0" w:rsidRPr="00A162A0" w:rsidRDefault="00A162A0" w:rsidP="00A162A0">
                      <w:pPr>
                        <w:rPr>
                          <w:rFonts w:ascii="Consolas" w:hAnsi="Consolas"/>
                          <w:sz w:val="22"/>
                          <w:szCs w:val="22"/>
                        </w:rPr>
                      </w:pPr>
                    </w:p>
                    <w:p w14:paraId="1911145B" w14:textId="428B6728" w:rsidR="00A162A0" w:rsidRPr="00A162A0" w:rsidRDefault="00A162A0" w:rsidP="00A162A0">
                      <w:pPr>
                        <w:rPr>
                          <w:rFonts w:ascii="Consolas" w:hAnsi="Consolas"/>
                          <w:sz w:val="22"/>
                          <w:szCs w:val="22"/>
                        </w:rPr>
                      </w:pPr>
                      <w:r w:rsidRPr="00A162A0">
                        <w:rPr>
                          <w:rFonts w:ascii="Consolas" w:hAnsi="Consolas"/>
                          <w:sz w:val="22"/>
                          <w:szCs w:val="22"/>
                        </w:rPr>
                        <w:tab/>
                        <w:t>Response.Redirect("~/View/Staff/staffHome.aspx");</w:t>
                      </w:r>
                    </w:p>
                    <w:p w14:paraId="3F46A64C" w14:textId="77777777" w:rsidR="00A162A0" w:rsidRPr="00A162A0" w:rsidRDefault="00A162A0" w:rsidP="00A162A0">
                      <w:pPr>
                        <w:rPr>
                          <w:rFonts w:ascii="Consolas" w:hAnsi="Consolas"/>
                          <w:sz w:val="22"/>
                          <w:szCs w:val="22"/>
                        </w:rPr>
                      </w:pPr>
                    </w:p>
                    <w:p w14:paraId="14669724" w14:textId="79014457" w:rsidR="00A162A0" w:rsidRPr="00A162A0" w:rsidRDefault="00A162A0" w:rsidP="00A162A0">
                      <w:pPr>
                        <w:rPr>
                          <w:rFonts w:ascii="Consolas" w:hAnsi="Consolas"/>
                          <w:sz w:val="22"/>
                          <w:szCs w:val="22"/>
                        </w:rPr>
                      </w:pPr>
                      <w:r w:rsidRPr="00A162A0">
                        <w:rPr>
                          <w:rFonts w:ascii="Consolas" w:hAnsi="Consolas"/>
                          <w:sz w:val="22"/>
                          <w:szCs w:val="22"/>
                        </w:rPr>
                        <w:t>}</w:t>
                      </w:r>
                    </w:p>
                    <w:p w14:paraId="3EC0F846" w14:textId="77777777" w:rsidR="00A162A0" w:rsidRPr="00A162A0" w:rsidRDefault="00A162A0" w:rsidP="00A162A0">
                      <w:pPr>
                        <w:rPr>
                          <w:rFonts w:ascii="Consolas" w:hAnsi="Consolas"/>
                          <w:sz w:val="22"/>
                          <w:szCs w:val="22"/>
                        </w:rPr>
                      </w:pPr>
                    </w:p>
                    <w:p w14:paraId="0C01781D" w14:textId="40A7C381" w:rsidR="00A162A0" w:rsidRPr="00A162A0" w:rsidRDefault="00A162A0" w:rsidP="00A162A0">
                      <w:pPr>
                        <w:rPr>
                          <w:rFonts w:ascii="Consolas" w:hAnsi="Consolas"/>
                          <w:sz w:val="22"/>
                          <w:szCs w:val="22"/>
                        </w:rPr>
                      </w:pPr>
                      <w:r w:rsidRPr="00A162A0">
                        <w:rPr>
                          <w:rFonts w:ascii="Consolas" w:hAnsi="Consolas"/>
                          <w:sz w:val="22"/>
                          <w:szCs w:val="22"/>
                        </w:rPr>
                        <w:t>else if(roleTemp.Equals("Member")) {</w:t>
                      </w:r>
                    </w:p>
                    <w:p w14:paraId="2F69AC7B" w14:textId="77777777" w:rsidR="00A162A0" w:rsidRPr="00A162A0" w:rsidRDefault="00A162A0" w:rsidP="00A162A0">
                      <w:pPr>
                        <w:rPr>
                          <w:rFonts w:ascii="Consolas" w:hAnsi="Consolas"/>
                          <w:sz w:val="22"/>
                          <w:szCs w:val="22"/>
                        </w:rPr>
                      </w:pPr>
                    </w:p>
                    <w:p w14:paraId="282E47E0" w14:textId="5605B6F6" w:rsidR="00A162A0" w:rsidRPr="00A162A0" w:rsidRDefault="00A162A0" w:rsidP="00A162A0">
                      <w:pPr>
                        <w:rPr>
                          <w:rFonts w:ascii="Consolas" w:hAnsi="Consolas"/>
                          <w:sz w:val="22"/>
                          <w:szCs w:val="22"/>
                        </w:rPr>
                      </w:pPr>
                      <w:r w:rsidRPr="00A162A0">
                        <w:rPr>
                          <w:rFonts w:ascii="Consolas" w:hAnsi="Consolas"/>
                          <w:sz w:val="22"/>
                          <w:szCs w:val="22"/>
                        </w:rPr>
                        <w:tab/>
                        <w:t>Response.Redirect("~/View/Member/memberHome.aspx");</w:t>
                      </w:r>
                    </w:p>
                    <w:p w14:paraId="12882E93"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0D6F7AD9" w14:textId="3448E218" w:rsidR="00A162A0" w:rsidRPr="00A162A0" w:rsidRDefault="00A162A0" w:rsidP="00A162A0">
                      <w:pPr>
                        <w:rPr>
                          <w:rFonts w:ascii="Consolas" w:hAnsi="Consolas"/>
                          <w:sz w:val="22"/>
                          <w:szCs w:val="22"/>
                        </w:rPr>
                      </w:pPr>
                      <w:r w:rsidRPr="00A162A0">
                        <w:rPr>
                          <w:rFonts w:ascii="Consolas" w:hAnsi="Consolas"/>
                          <w:sz w:val="22"/>
                          <w:szCs w:val="22"/>
                        </w:rPr>
                        <w:t>}</w:t>
                      </w:r>
                    </w:p>
                    <w:p w14:paraId="08C88837"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101E4DFF" w14:textId="77777777" w:rsidR="00A162A0" w:rsidRPr="00A162A0" w:rsidRDefault="00A162A0" w:rsidP="00A162A0">
                      <w:pPr>
                        <w:rPr>
                          <w:rFonts w:ascii="Consolas" w:hAnsi="Consolas"/>
                          <w:sz w:val="22"/>
                          <w:szCs w:val="22"/>
                        </w:rPr>
                      </w:pPr>
                    </w:p>
                    <w:p w14:paraId="75A2E2F6" w14:textId="4AC6454E" w:rsidR="00A162A0" w:rsidRPr="00A162A0" w:rsidRDefault="00A162A0" w:rsidP="00A162A0">
                      <w:pPr>
                        <w:rPr>
                          <w:rFonts w:ascii="Consolas" w:hAnsi="Consolas"/>
                          <w:sz w:val="22"/>
                          <w:szCs w:val="22"/>
                        </w:rPr>
                      </w:pPr>
                      <w:r w:rsidRPr="00A162A0">
                        <w:rPr>
                          <w:rFonts w:ascii="Consolas" w:hAnsi="Consolas"/>
                          <w:sz w:val="22"/>
                          <w:szCs w:val="22"/>
                        </w:rPr>
                        <w:t>else if(roleTemp.Equals("Admin")) {</w:t>
                      </w:r>
                    </w:p>
                    <w:p w14:paraId="1B7B73DD" w14:textId="594CFE79" w:rsidR="00A162A0" w:rsidRPr="00A162A0" w:rsidRDefault="00A162A0" w:rsidP="00A162A0">
                      <w:pPr>
                        <w:rPr>
                          <w:rFonts w:ascii="Consolas" w:hAnsi="Consolas"/>
                          <w:sz w:val="22"/>
                          <w:szCs w:val="22"/>
                        </w:rPr>
                      </w:pPr>
                    </w:p>
                    <w:p w14:paraId="6A18B2C2" w14:textId="0041AEA7" w:rsidR="00A162A0" w:rsidRPr="00A162A0" w:rsidRDefault="00A162A0" w:rsidP="00A162A0">
                      <w:pPr>
                        <w:rPr>
                          <w:rFonts w:ascii="Consolas" w:hAnsi="Consolas"/>
                          <w:sz w:val="22"/>
                          <w:szCs w:val="22"/>
                        </w:rPr>
                      </w:pPr>
                      <w:r w:rsidRPr="00A162A0">
                        <w:rPr>
                          <w:rFonts w:ascii="Consolas" w:hAnsi="Consolas"/>
                          <w:sz w:val="22"/>
                          <w:szCs w:val="22"/>
                        </w:rPr>
                        <w:tab/>
                        <w:t>Response.Redirect("~/View/Admin/adminHome.aspx");</w:t>
                      </w:r>
                    </w:p>
                    <w:p w14:paraId="508EB5A3"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0DDAFD0B" w14:textId="140B8E26" w:rsidR="00A162A0" w:rsidRPr="00A162A0" w:rsidRDefault="00A162A0" w:rsidP="00A162A0">
                      <w:pPr>
                        <w:rPr>
                          <w:rFonts w:ascii="Consolas" w:hAnsi="Consolas"/>
                          <w:sz w:val="22"/>
                          <w:szCs w:val="22"/>
                        </w:rPr>
                      </w:pPr>
                      <w:r w:rsidRPr="00A162A0">
                        <w:rPr>
                          <w:rFonts w:ascii="Consolas" w:hAnsi="Consolas"/>
                          <w:sz w:val="22"/>
                          <w:szCs w:val="22"/>
                        </w:rPr>
                        <w:t>}</w:t>
                      </w:r>
                    </w:p>
                    <w:p w14:paraId="252A45C5" w14:textId="77777777" w:rsidR="00A162A0" w:rsidRPr="00A162A0" w:rsidRDefault="00A162A0" w:rsidP="00A162A0">
                      <w:pPr>
                        <w:rPr>
                          <w:rFonts w:ascii="Consolas" w:hAnsi="Consolas"/>
                          <w:sz w:val="22"/>
                          <w:szCs w:val="22"/>
                        </w:rPr>
                      </w:pPr>
                    </w:p>
                    <w:p w14:paraId="61C367F0" w14:textId="7A4857F6" w:rsidR="00A162A0" w:rsidRPr="00A162A0" w:rsidRDefault="00A162A0" w:rsidP="00A162A0">
                      <w:pPr>
                        <w:rPr>
                          <w:rFonts w:ascii="Consolas" w:hAnsi="Consolas"/>
                          <w:sz w:val="22"/>
                          <w:szCs w:val="22"/>
                        </w:rPr>
                      </w:pPr>
                      <w:r w:rsidRPr="00A162A0">
                        <w:rPr>
                          <w:rFonts w:ascii="Consolas" w:hAnsi="Consolas"/>
                          <w:sz w:val="22"/>
                          <w:szCs w:val="22"/>
                        </w:rPr>
                        <w:t>else {</w:t>
                      </w:r>
                    </w:p>
                    <w:p w14:paraId="20774612" w14:textId="77777777" w:rsidR="00A162A0" w:rsidRPr="00A162A0" w:rsidRDefault="00A162A0" w:rsidP="00A162A0">
                      <w:pPr>
                        <w:rPr>
                          <w:rFonts w:ascii="Consolas" w:hAnsi="Consolas"/>
                          <w:sz w:val="22"/>
                          <w:szCs w:val="22"/>
                        </w:rPr>
                      </w:pPr>
                    </w:p>
                    <w:p w14:paraId="7FD846B7" w14:textId="63E1F6C4" w:rsidR="00A162A0" w:rsidRPr="00A162A0" w:rsidRDefault="00A162A0" w:rsidP="00A162A0">
                      <w:pPr>
                        <w:rPr>
                          <w:rFonts w:ascii="Consolas" w:hAnsi="Consolas"/>
                          <w:sz w:val="22"/>
                          <w:szCs w:val="22"/>
                        </w:rPr>
                      </w:pPr>
                      <w:r w:rsidRPr="00A162A0">
                        <w:rPr>
                          <w:rFonts w:ascii="Consolas" w:hAnsi="Consolas"/>
                          <w:sz w:val="22"/>
                          <w:szCs w:val="22"/>
                        </w:rPr>
                        <w:tab/>
                        <w:t>Response.Redirect("login.aspx");</w:t>
                      </w:r>
                    </w:p>
                    <w:p w14:paraId="271DDAE9" w14:textId="77777777" w:rsidR="00A162A0" w:rsidRPr="00A162A0" w:rsidRDefault="00A162A0" w:rsidP="00A162A0">
                      <w:pPr>
                        <w:rPr>
                          <w:rFonts w:ascii="Consolas" w:hAnsi="Consolas"/>
                          <w:sz w:val="22"/>
                          <w:szCs w:val="22"/>
                        </w:rPr>
                      </w:pP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r w:rsidRPr="00A162A0">
                        <w:rPr>
                          <w:rFonts w:ascii="Consolas" w:hAnsi="Consolas"/>
                          <w:sz w:val="22"/>
                          <w:szCs w:val="22"/>
                        </w:rPr>
                        <w:tab/>
                      </w:r>
                    </w:p>
                    <w:p w14:paraId="463ECE5E" w14:textId="22CCB29D" w:rsidR="00A162A0" w:rsidRPr="00357C28" w:rsidRDefault="00A162A0" w:rsidP="00A162A0">
                      <w:pPr>
                        <w:rPr>
                          <w:rFonts w:ascii="Consolas" w:hAnsi="Consolas"/>
                          <w:sz w:val="22"/>
                          <w:szCs w:val="22"/>
                        </w:rPr>
                      </w:pPr>
                      <w:r w:rsidRPr="00A162A0">
                        <w:rPr>
                          <w:rFonts w:ascii="Consolas" w:hAnsi="Consolas"/>
                          <w:sz w:val="22"/>
                          <w:szCs w:val="22"/>
                        </w:rPr>
                        <w:t>}</w:t>
                      </w:r>
                      <w:r w:rsidRPr="00A162A0">
                        <w:rPr>
                          <w:rFonts w:ascii="Consolas" w:hAnsi="Consolas"/>
                          <w:sz w:val="22"/>
                          <w:szCs w:val="22"/>
                        </w:rPr>
                        <w:tab/>
                      </w:r>
                    </w:p>
                  </w:txbxContent>
                </v:textbox>
                <w10:wrap type="topAndBottom"/>
              </v:shape>
            </w:pict>
          </mc:Fallback>
        </mc:AlternateContent>
      </w:r>
    </w:p>
    <w:p w14:paraId="0BD00E66" w14:textId="1FB6A8CD" w:rsidR="00C91172" w:rsidRDefault="00032E4F">
      <w:pPr>
        <w:spacing w:after="200" w:line="276" w:lineRule="auto"/>
        <w:rPr>
          <w:sz w:val="28"/>
          <w:szCs w:val="28"/>
        </w:rPr>
      </w:pPr>
      <w:r>
        <w:rPr>
          <w:sz w:val="28"/>
          <w:szCs w:val="28"/>
        </w:rPr>
        <w:t>This part of the code is followed by the Session[] and Cookies setup. This will check the roleTemp for the user’s role, and redirect them to their designated role pages.</w:t>
      </w:r>
    </w:p>
    <w:p w14:paraId="3D7691C5" w14:textId="77777777" w:rsidR="00C91172" w:rsidRDefault="00C91172">
      <w:pPr>
        <w:spacing w:after="200" w:line="276" w:lineRule="auto"/>
        <w:rPr>
          <w:sz w:val="28"/>
          <w:szCs w:val="28"/>
        </w:rPr>
      </w:pPr>
      <w:r>
        <w:rPr>
          <w:sz w:val="28"/>
          <w:szCs w:val="28"/>
        </w:rPr>
        <w:br w:type="page"/>
      </w:r>
    </w:p>
    <w:p w14:paraId="0691BAC4" w14:textId="31F11BDC" w:rsidR="00C91172" w:rsidRDefault="00C91172">
      <w:pPr>
        <w:spacing w:after="200" w:line="276" w:lineRule="auto"/>
        <w:rPr>
          <w:sz w:val="28"/>
          <w:szCs w:val="28"/>
        </w:rPr>
      </w:pPr>
    </w:p>
    <w:p w14:paraId="3DD7BDAF" w14:textId="4486BADF" w:rsidR="00C91172" w:rsidRDefault="00C91172" w:rsidP="00C91172">
      <w:pPr>
        <w:pStyle w:val="ListParagraph"/>
        <w:numPr>
          <w:ilvl w:val="0"/>
          <w:numId w:val="20"/>
        </w:numPr>
        <w:spacing w:after="200" w:line="276" w:lineRule="auto"/>
        <w:rPr>
          <w:sz w:val="28"/>
          <w:szCs w:val="28"/>
        </w:rPr>
      </w:pPr>
      <w:r>
        <w:rPr>
          <w:noProof/>
          <w:sz w:val="28"/>
          <w:szCs w:val="28"/>
        </w:rPr>
        <mc:AlternateContent>
          <mc:Choice Requires="wps">
            <w:drawing>
              <wp:anchor distT="0" distB="0" distL="114300" distR="114300" simplePos="0" relativeHeight="251663360" behindDoc="0" locked="0" layoutInCell="1" allowOverlap="1" wp14:anchorId="3CCF2D92" wp14:editId="60689DB3">
                <wp:simplePos x="0" y="0"/>
                <wp:positionH relativeFrom="column">
                  <wp:posOffset>-274320</wp:posOffset>
                </wp:positionH>
                <wp:positionV relativeFrom="paragraph">
                  <wp:posOffset>278765</wp:posOffset>
                </wp:positionV>
                <wp:extent cx="7022465" cy="4286250"/>
                <wp:effectExtent l="0" t="0" r="26035" b="19050"/>
                <wp:wrapTopAndBottom/>
                <wp:docPr id="9" name="Text Box 9"/>
                <wp:cNvGraphicFramePr/>
                <a:graphic xmlns:a="http://schemas.openxmlformats.org/drawingml/2006/main">
                  <a:graphicData uri="http://schemas.microsoft.com/office/word/2010/wordprocessingShape">
                    <wps:wsp>
                      <wps:cNvSpPr txBox="1"/>
                      <wps:spPr>
                        <a:xfrm>
                          <a:off x="0" y="0"/>
                          <a:ext cx="7022465" cy="4286250"/>
                        </a:xfrm>
                        <a:prstGeom prst="rect">
                          <a:avLst/>
                        </a:prstGeom>
                        <a:solidFill>
                          <a:schemeClr val="lt1"/>
                        </a:solidFill>
                        <a:ln w="6350">
                          <a:solidFill>
                            <a:prstClr val="black"/>
                          </a:solidFill>
                        </a:ln>
                      </wps:spPr>
                      <wps:txbx>
                        <w:txbxContent>
                          <w:p w14:paraId="264552AE" w14:textId="77777777" w:rsidR="00C91172" w:rsidRPr="00C91172" w:rsidRDefault="00C91172" w:rsidP="00C91172">
                            <w:pPr>
                              <w:rPr>
                                <w:rFonts w:ascii="Consolas" w:hAnsi="Consolas"/>
                                <w:sz w:val="22"/>
                                <w:szCs w:val="22"/>
                              </w:rPr>
                            </w:pPr>
                            <w:r w:rsidRPr="00C91172">
                              <w:rPr>
                                <w:rFonts w:ascii="Consolas" w:hAnsi="Consolas"/>
                                <w:sz w:val="22"/>
                                <w:szCs w:val="22"/>
                              </w:rPr>
                              <w:t>if(Session["user"] == null &amp;&amp; Request.Cookies["roleCookie"] == null) {</w:t>
                            </w:r>
                          </w:p>
                          <w:p w14:paraId="4C81ACDC" w14:textId="77777777" w:rsidR="00C91172" w:rsidRPr="00C91172" w:rsidRDefault="00C91172" w:rsidP="00C91172">
                            <w:pPr>
                              <w:rPr>
                                <w:rFonts w:ascii="Consolas" w:hAnsi="Consolas"/>
                                <w:sz w:val="22"/>
                                <w:szCs w:val="22"/>
                              </w:rPr>
                            </w:pPr>
                          </w:p>
                          <w:p w14:paraId="25D150FC" w14:textId="15645B26" w:rsidR="00C91172" w:rsidRPr="00C91172" w:rsidRDefault="00C91172" w:rsidP="00C91172">
                            <w:pPr>
                              <w:rPr>
                                <w:rFonts w:ascii="Consolas" w:hAnsi="Consolas"/>
                                <w:sz w:val="22"/>
                                <w:szCs w:val="22"/>
                              </w:rPr>
                            </w:pPr>
                            <w:r w:rsidRPr="00C91172">
                              <w:rPr>
                                <w:rFonts w:ascii="Consolas" w:hAnsi="Consolas"/>
                                <w:sz w:val="22"/>
                                <w:szCs w:val="22"/>
                              </w:rPr>
                              <w:tab/>
                              <w:t>Debug.WriteLine("not valid");</w:t>
                            </w:r>
                          </w:p>
                          <w:p w14:paraId="6A1C9DF3" w14:textId="3642FDD7" w:rsidR="00C91172" w:rsidRPr="00C91172" w:rsidRDefault="00C91172" w:rsidP="00C91172">
                            <w:pPr>
                              <w:rPr>
                                <w:rFonts w:ascii="Consolas" w:hAnsi="Consolas"/>
                                <w:sz w:val="22"/>
                                <w:szCs w:val="22"/>
                              </w:rPr>
                            </w:pPr>
                            <w:r w:rsidRPr="00C91172">
                              <w:rPr>
                                <w:rFonts w:ascii="Consolas" w:hAnsi="Consolas"/>
                                <w:sz w:val="22"/>
                                <w:szCs w:val="22"/>
                              </w:rPr>
                              <w:tab/>
                              <w:t>Response.Redirect("~/View/login.aspx");</w:t>
                            </w:r>
                          </w:p>
                          <w:p w14:paraId="66E45B47" w14:textId="77777777" w:rsidR="00C91172" w:rsidRPr="00C91172" w:rsidRDefault="00C91172" w:rsidP="00C91172">
                            <w:pPr>
                              <w:rPr>
                                <w:rFonts w:ascii="Consolas" w:hAnsi="Consolas"/>
                                <w:sz w:val="22"/>
                                <w:szCs w:val="22"/>
                              </w:rPr>
                            </w:pPr>
                          </w:p>
                          <w:p w14:paraId="618E9120" w14:textId="4913B7F0" w:rsidR="00C91172" w:rsidRPr="00C91172" w:rsidRDefault="00C91172" w:rsidP="00C91172">
                            <w:pPr>
                              <w:rPr>
                                <w:rFonts w:ascii="Consolas" w:hAnsi="Consolas"/>
                                <w:sz w:val="22"/>
                                <w:szCs w:val="22"/>
                              </w:rPr>
                            </w:pPr>
                            <w:r w:rsidRPr="00C91172">
                              <w:rPr>
                                <w:rFonts w:ascii="Consolas" w:hAnsi="Consolas"/>
                                <w:sz w:val="22"/>
                                <w:szCs w:val="22"/>
                              </w:rPr>
                              <w:t>}</w:t>
                            </w:r>
                          </w:p>
                          <w:p w14:paraId="35626CC4" w14:textId="77777777" w:rsidR="00C91172" w:rsidRPr="00C91172" w:rsidRDefault="00C91172" w:rsidP="00C91172">
                            <w:pPr>
                              <w:rPr>
                                <w:rFonts w:ascii="Consolas" w:hAnsi="Consolas"/>
                                <w:sz w:val="22"/>
                                <w:szCs w:val="22"/>
                              </w:rPr>
                            </w:pPr>
                          </w:p>
                          <w:p w14:paraId="18402927" w14:textId="3EC161FC" w:rsidR="00C91172" w:rsidRDefault="00C91172" w:rsidP="00C91172">
                            <w:pPr>
                              <w:rPr>
                                <w:rFonts w:ascii="Consolas" w:hAnsi="Consolas"/>
                                <w:sz w:val="22"/>
                                <w:szCs w:val="22"/>
                              </w:rPr>
                            </w:pPr>
                            <w:r w:rsidRPr="00C91172">
                              <w:rPr>
                                <w:rFonts w:ascii="Consolas" w:hAnsi="Consolas"/>
                                <w:sz w:val="22"/>
                                <w:szCs w:val="22"/>
                              </w:rPr>
                              <w:t>else if(!"Staff".Equals(Session["user"]?.ToString()) &amp;&amp;</w:t>
                            </w:r>
                            <w:r>
                              <w:rPr>
                                <w:rFonts w:ascii="Consolas" w:hAnsi="Consolas"/>
                                <w:sz w:val="22"/>
                                <w:szCs w:val="22"/>
                              </w:rPr>
                              <w:t xml:space="preserve"> </w:t>
                            </w:r>
                            <w:r w:rsidRPr="00C91172">
                              <w:rPr>
                                <w:rFonts w:ascii="Consolas" w:hAnsi="Consolas"/>
                                <w:sz w:val="22"/>
                                <w:szCs w:val="22"/>
                              </w:rPr>
                              <w:t xml:space="preserve">!"Staff".Equals(Request.Cookies["roleCookie"]?.Value)) { </w:t>
                            </w:r>
                          </w:p>
                          <w:p w14:paraId="633D56EE" w14:textId="7B4B7122" w:rsidR="00C91172" w:rsidRPr="00C91172" w:rsidRDefault="00C91172" w:rsidP="00C91172">
                            <w:pPr>
                              <w:ind w:left="1440" w:firstLine="720"/>
                              <w:rPr>
                                <w:rFonts w:ascii="Consolas" w:hAnsi="Consolas"/>
                                <w:sz w:val="22"/>
                                <w:szCs w:val="22"/>
                              </w:rPr>
                            </w:pPr>
                            <w:r w:rsidRPr="00C91172">
                              <w:rPr>
                                <w:rFonts w:ascii="Consolas" w:hAnsi="Consolas"/>
                                <w:sz w:val="22"/>
                                <w:szCs w:val="22"/>
                              </w:rPr>
                              <w:t>// use null-conditional operator to access value safely</w:t>
                            </w:r>
                          </w:p>
                          <w:p w14:paraId="06096D56" w14:textId="77777777" w:rsidR="00C91172" w:rsidRPr="00C91172" w:rsidRDefault="00C91172" w:rsidP="00C91172">
                            <w:pPr>
                              <w:rPr>
                                <w:rFonts w:ascii="Consolas" w:hAnsi="Consolas"/>
                                <w:sz w:val="22"/>
                                <w:szCs w:val="22"/>
                              </w:rPr>
                            </w:pPr>
                          </w:p>
                          <w:p w14:paraId="32B43C15" w14:textId="6B610110" w:rsidR="00C91172" w:rsidRPr="00C91172" w:rsidRDefault="00C91172" w:rsidP="00C91172">
                            <w:pPr>
                              <w:rPr>
                                <w:rFonts w:ascii="Consolas" w:hAnsi="Consolas"/>
                                <w:sz w:val="22"/>
                                <w:szCs w:val="22"/>
                              </w:rPr>
                            </w:pPr>
                            <w:r w:rsidRPr="00C91172">
                              <w:rPr>
                                <w:rFonts w:ascii="Consolas" w:hAnsi="Consolas"/>
                                <w:sz w:val="22"/>
                                <w:szCs w:val="22"/>
                              </w:rPr>
                              <w:tab/>
                              <w:t>// reset cookie and session</w:t>
                            </w:r>
                          </w:p>
                          <w:p w14:paraId="4771C22D" w14:textId="0372B2D6" w:rsidR="00C91172" w:rsidRPr="00C91172" w:rsidRDefault="00C91172" w:rsidP="00C91172">
                            <w:pPr>
                              <w:rPr>
                                <w:rFonts w:ascii="Consolas" w:hAnsi="Consolas"/>
                                <w:sz w:val="22"/>
                                <w:szCs w:val="22"/>
                              </w:rPr>
                            </w:pPr>
                            <w:r w:rsidRPr="00C91172">
                              <w:rPr>
                                <w:rFonts w:ascii="Consolas" w:hAnsi="Consolas"/>
                                <w:sz w:val="22"/>
                                <w:szCs w:val="22"/>
                              </w:rPr>
                              <w:tab/>
                              <w:t>HttpCookie cookie = new HttpCookie("roleCookie");</w:t>
                            </w:r>
                          </w:p>
                          <w:p w14:paraId="72331C4D" w14:textId="62435E22" w:rsidR="00C91172" w:rsidRPr="00C91172" w:rsidRDefault="00C91172" w:rsidP="00C91172">
                            <w:pPr>
                              <w:rPr>
                                <w:rFonts w:ascii="Consolas" w:hAnsi="Consolas"/>
                                <w:sz w:val="22"/>
                                <w:szCs w:val="22"/>
                              </w:rPr>
                            </w:pPr>
                            <w:r w:rsidRPr="00C91172">
                              <w:rPr>
                                <w:rFonts w:ascii="Consolas" w:hAnsi="Consolas"/>
                                <w:sz w:val="22"/>
                                <w:szCs w:val="22"/>
                              </w:rPr>
                              <w:tab/>
                              <w:t>cookie.Expires = DateTime.Now.AddDays(-1);</w:t>
                            </w:r>
                          </w:p>
                          <w:p w14:paraId="2DD19BA7" w14:textId="4D7F2680" w:rsidR="00C91172" w:rsidRPr="00C91172" w:rsidRDefault="00C91172" w:rsidP="00C91172">
                            <w:pPr>
                              <w:rPr>
                                <w:rFonts w:ascii="Consolas" w:hAnsi="Consolas"/>
                                <w:sz w:val="22"/>
                                <w:szCs w:val="22"/>
                              </w:rPr>
                            </w:pPr>
                            <w:r w:rsidRPr="00C91172">
                              <w:rPr>
                                <w:rFonts w:ascii="Consolas" w:hAnsi="Consolas"/>
                                <w:sz w:val="22"/>
                                <w:szCs w:val="22"/>
                              </w:rPr>
                              <w:tab/>
                              <w:t>Response.Cookies.Add(cookie);</w:t>
                            </w:r>
                          </w:p>
                          <w:p w14:paraId="5D4D1BE0" w14:textId="21F4E8C6" w:rsidR="00C91172" w:rsidRPr="00C91172" w:rsidRDefault="00C91172" w:rsidP="00C91172">
                            <w:pPr>
                              <w:rPr>
                                <w:rFonts w:ascii="Consolas" w:hAnsi="Consolas"/>
                                <w:sz w:val="22"/>
                                <w:szCs w:val="22"/>
                              </w:rPr>
                            </w:pPr>
                            <w:r w:rsidRPr="00C91172">
                              <w:rPr>
                                <w:rFonts w:ascii="Consolas" w:hAnsi="Consolas"/>
                                <w:sz w:val="22"/>
                                <w:szCs w:val="22"/>
                              </w:rPr>
                              <w:tab/>
                              <w:t>Session["user"] = null;</w:t>
                            </w:r>
                          </w:p>
                          <w:p w14:paraId="723341C7" w14:textId="77777777" w:rsidR="00C91172" w:rsidRPr="00C91172" w:rsidRDefault="00C91172" w:rsidP="00C91172">
                            <w:pPr>
                              <w:rPr>
                                <w:rFonts w:ascii="Consolas" w:hAnsi="Consolas"/>
                                <w:sz w:val="22"/>
                                <w:szCs w:val="22"/>
                              </w:rPr>
                            </w:pPr>
                          </w:p>
                          <w:p w14:paraId="336F7497" w14:textId="4B92B976" w:rsidR="00C91172" w:rsidRPr="00C91172" w:rsidRDefault="00C91172" w:rsidP="00C91172">
                            <w:pPr>
                              <w:rPr>
                                <w:rFonts w:ascii="Consolas" w:hAnsi="Consolas"/>
                                <w:sz w:val="22"/>
                                <w:szCs w:val="22"/>
                              </w:rPr>
                            </w:pPr>
                            <w:r w:rsidRPr="00C91172">
                              <w:rPr>
                                <w:rFonts w:ascii="Consolas" w:hAnsi="Consolas"/>
                                <w:sz w:val="22"/>
                                <w:szCs w:val="22"/>
                              </w:rPr>
                              <w:tab/>
                              <w:t>HttpCookie userIdCookie = new HttpCookie("userIdCookie");</w:t>
                            </w:r>
                          </w:p>
                          <w:p w14:paraId="55D8A417" w14:textId="56E1D349" w:rsidR="00C91172" w:rsidRPr="00C91172" w:rsidRDefault="00C91172" w:rsidP="00C91172">
                            <w:pPr>
                              <w:rPr>
                                <w:rFonts w:ascii="Consolas" w:hAnsi="Consolas"/>
                                <w:sz w:val="22"/>
                                <w:szCs w:val="22"/>
                              </w:rPr>
                            </w:pPr>
                            <w:r w:rsidRPr="00C91172">
                              <w:rPr>
                                <w:rFonts w:ascii="Consolas" w:hAnsi="Consolas"/>
                                <w:sz w:val="22"/>
                                <w:szCs w:val="22"/>
                              </w:rPr>
                              <w:tab/>
                              <w:t>userIdCookie.Expires = DateTime.Now.AddDays(-1);</w:t>
                            </w:r>
                          </w:p>
                          <w:p w14:paraId="731BDB06" w14:textId="3073752E" w:rsidR="00C91172" w:rsidRPr="00C91172" w:rsidRDefault="00C91172" w:rsidP="00C91172">
                            <w:pPr>
                              <w:rPr>
                                <w:rFonts w:ascii="Consolas" w:hAnsi="Consolas"/>
                                <w:sz w:val="22"/>
                                <w:szCs w:val="22"/>
                              </w:rPr>
                            </w:pPr>
                            <w:r w:rsidRPr="00C91172">
                              <w:rPr>
                                <w:rFonts w:ascii="Consolas" w:hAnsi="Consolas"/>
                                <w:sz w:val="22"/>
                                <w:szCs w:val="22"/>
                              </w:rPr>
                              <w:tab/>
                              <w:t>Response.Cookies.Add(userIdCookie);</w:t>
                            </w:r>
                          </w:p>
                          <w:p w14:paraId="0EAE58C3" w14:textId="5863417F" w:rsidR="00C91172" w:rsidRPr="00C91172" w:rsidRDefault="00C91172" w:rsidP="00C91172">
                            <w:pPr>
                              <w:rPr>
                                <w:rFonts w:ascii="Consolas" w:hAnsi="Consolas"/>
                                <w:sz w:val="22"/>
                                <w:szCs w:val="22"/>
                              </w:rPr>
                            </w:pPr>
                            <w:r w:rsidRPr="00C91172">
                              <w:rPr>
                                <w:rFonts w:ascii="Consolas" w:hAnsi="Consolas"/>
                                <w:sz w:val="22"/>
                                <w:szCs w:val="22"/>
                              </w:rPr>
                              <w:tab/>
                              <w:t>Session["userId"] = null;</w:t>
                            </w:r>
                          </w:p>
                          <w:p w14:paraId="518FF3C0" w14:textId="77777777" w:rsidR="00C91172" w:rsidRPr="00C91172" w:rsidRDefault="00C91172" w:rsidP="00C91172">
                            <w:pPr>
                              <w:rPr>
                                <w:rFonts w:ascii="Consolas" w:hAnsi="Consolas"/>
                                <w:sz w:val="22"/>
                                <w:szCs w:val="22"/>
                              </w:rPr>
                            </w:pPr>
                          </w:p>
                          <w:p w14:paraId="1A86EE76" w14:textId="72D49287" w:rsidR="00C91172" w:rsidRPr="00C91172" w:rsidRDefault="00C91172" w:rsidP="00C91172">
                            <w:pPr>
                              <w:rPr>
                                <w:rFonts w:ascii="Consolas" w:hAnsi="Consolas"/>
                                <w:sz w:val="22"/>
                                <w:szCs w:val="22"/>
                              </w:rPr>
                            </w:pPr>
                            <w:r w:rsidRPr="00C91172">
                              <w:rPr>
                                <w:rFonts w:ascii="Consolas" w:hAnsi="Consolas"/>
                                <w:sz w:val="22"/>
                                <w:szCs w:val="22"/>
                              </w:rPr>
                              <w:tab/>
                              <w:t>Response.Redirect("~/View/login.aspx");</w:t>
                            </w:r>
                          </w:p>
                          <w:p w14:paraId="4576D2F3" w14:textId="77777777" w:rsidR="00C91172" w:rsidRPr="00C91172" w:rsidRDefault="00C91172" w:rsidP="00C91172">
                            <w:pPr>
                              <w:rPr>
                                <w:rFonts w:ascii="Consolas" w:hAnsi="Consolas"/>
                                <w:sz w:val="22"/>
                                <w:szCs w:val="22"/>
                              </w:rPr>
                            </w:pPr>
                          </w:p>
                          <w:p w14:paraId="0E2DB32C" w14:textId="60064CBD" w:rsidR="00C91172" w:rsidRPr="00357C28" w:rsidRDefault="00C91172" w:rsidP="00C91172">
                            <w:pPr>
                              <w:rPr>
                                <w:rFonts w:ascii="Consolas" w:hAnsi="Consolas"/>
                                <w:sz w:val="22"/>
                                <w:szCs w:val="22"/>
                              </w:rPr>
                            </w:pPr>
                            <w:r w:rsidRPr="00C91172">
                              <w:rPr>
                                <w:rFonts w:ascii="Consolas" w:hAnsi="Consolas"/>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F2D92" id="Text Box 9" o:spid="_x0000_s1028" type="#_x0000_t202" style="position:absolute;left:0;text-align:left;margin-left:-21.6pt;margin-top:21.95pt;width:552.95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" fillcolor="white [3201]" strokeweight=".5pt">
                <v:textbox>
                  <w:txbxContent>
                    <w:p w14:paraId="264552AE" w14:textId="77777777" w:rsidR="00C91172" w:rsidRPr="00C91172" w:rsidRDefault="00C91172" w:rsidP="00C91172">
                      <w:pPr>
                        <w:rPr>
                          <w:rFonts w:ascii="Consolas" w:hAnsi="Consolas"/>
                          <w:sz w:val="22"/>
                          <w:szCs w:val="22"/>
                        </w:rPr>
                      </w:pPr>
                      <w:r w:rsidRPr="00C91172">
                        <w:rPr>
                          <w:rFonts w:ascii="Consolas" w:hAnsi="Consolas"/>
                          <w:sz w:val="22"/>
                          <w:szCs w:val="22"/>
                        </w:rPr>
                        <w:t>if(Session["user"] == null &amp;&amp; Request.Cookies["roleCookie"] == null) {</w:t>
                      </w:r>
                    </w:p>
                    <w:p w14:paraId="4C81ACDC" w14:textId="77777777" w:rsidR="00C91172" w:rsidRPr="00C91172" w:rsidRDefault="00C91172" w:rsidP="00C91172">
                      <w:pPr>
                        <w:rPr>
                          <w:rFonts w:ascii="Consolas" w:hAnsi="Consolas"/>
                          <w:sz w:val="22"/>
                          <w:szCs w:val="22"/>
                        </w:rPr>
                      </w:pPr>
                    </w:p>
                    <w:p w14:paraId="25D150FC" w14:textId="15645B26" w:rsidR="00C91172" w:rsidRPr="00C91172" w:rsidRDefault="00C91172" w:rsidP="00C91172">
                      <w:pPr>
                        <w:rPr>
                          <w:rFonts w:ascii="Consolas" w:hAnsi="Consolas"/>
                          <w:sz w:val="22"/>
                          <w:szCs w:val="22"/>
                        </w:rPr>
                      </w:pPr>
                      <w:r w:rsidRPr="00C91172">
                        <w:rPr>
                          <w:rFonts w:ascii="Consolas" w:hAnsi="Consolas"/>
                          <w:sz w:val="22"/>
                          <w:szCs w:val="22"/>
                        </w:rPr>
                        <w:tab/>
                        <w:t>Debug.WriteLine("not valid");</w:t>
                      </w:r>
                    </w:p>
                    <w:p w14:paraId="6A1C9DF3" w14:textId="3642FDD7" w:rsidR="00C91172" w:rsidRPr="00C91172" w:rsidRDefault="00C91172" w:rsidP="00C91172">
                      <w:pPr>
                        <w:rPr>
                          <w:rFonts w:ascii="Consolas" w:hAnsi="Consolas"/>
                          <w:sz w:val="22"/>
                          <w:szCs w:val="22"/>
                        </w:rPr>
                      </w:pPr>
                      <w:r w:rsidRPr="00C91172">
                        <w:rPr>
                          <w:rFonts w:ascii="Consolas" w:hAnsi="Consolas"/>
                          <w:sz w:val="22"/>
                          <w:szCs w:val="22"/>
                        </w:rPr>
                        <w:tab/>
                        <w:t>Response.Redirect("~/View/login.aspx");</w:t>
                      </w:r>
                    </w:p>
                    <w:p w14:paraId="66E45B47" w14:textId="77777777" w:rsidR="00C91172" w:rsidRPr="00C91172" w:rsidRDefault="00C91172" w:rsidP="00C91172">
                      <w:pPr>
                        <w:rPr>
                          <w:rFonts w:ascii="Consolas" w:hAnsi="Consolas"/>
                          <w:sz w:val="22"/>
                          <w:szCs w:val="22"/>
                        </w:rPr>
                      </w:pPr>
                    </w:p>
                    <w:p w14:paraId="618E9120" w14:textId="4913B7F0" w:rsidR="00C91172" w:rsidRPr="00C91172" w:rsidRDefault="00C91172" w:rsidP="00C91172">
                      <w:pPr>
                        <w:rPr>
                          <w:rFonts w:ascii="Consolas" w:hAnsi="Consolas"/>
                          <w:sz w:val="22"/>
                          <w:szCs w:val="22"/>
                        </w:rPr>
                      </w:pPr>
                      <w:r w:rsidRPr="00C91172">
                        <w:rPr>
                          <w:rFonts w:ascii="Consolas" w:hAnsi="Consolas"/>
                          <w:sz w:val="22"/>
                          <w:szCs w:val="22"/>
                        </w:rPr>
                        <w:t>}</w:t>
                      </w:r>
                    </w:p>
                    <w:p w14:paraId="35626CC4" w14:textId="77777777" w:rsidR="00C91172" w:rsidRPr="00C91172" w:rsidRDefault="00C91172" w:rsidP="00C91172">
                      <w:pPr>
                        <w:rPr>
                          <w:rFonts w:ascii="Consolas" w:hAnsi="Consolas"/>
                          <w:sz w:val="22"/>
                          <w:szCs w:val="22"/>
                        </w:rPr>
                      </w:pPr>
                    </w:p>
                    <w:p w14:paraId="18402927" w14:textId="3EC161FC" w:rsidR="00C91172" w:rsidRDefault="00C91172" w:rsidP="00C91172">
                      <w:pPr>
                        <w:rPr>
                          <w:rFonts w:ascii="Consolas" w:hAnsi="Consolas"/>
                          <w:sz w:val="22"/>
                          <w:szCs w:val="22"/>
                        </w:rPr>
                      </w:pPr>
                      <w:r w:rsidRPr="00C91172">
                        <w:rPr>
                          <w:rFonts w:ascii="Consolas" w:hAnsi="Consolas"/>
                          <w:sz w:val="22"/>
                          <w:szCs w:val="22"/>
                        </w:rPr>
                        <w:t>else if(!"Staff".Equals(Session["user"]?.ToString()) &amp;&amp;</w:t>
                      </w:r>
                      <w:r>
                        <w:rPr>
                          <w:rFonts w:ascii="Consolas" w:hAnsi="Consolas"/>
                          <w:sz w:val="22"/>
                          <w:szCs w:val="22"/>
                        </w:rPr>
                        <w:t xml:space="preserve"> </w:t>
                      </w:r>
                      <w:r w:rsidRPr="00C91172">
                        <w:rPr>
                          <w:rFonts w:ascii="Consolas" w:hAnsi="Consolas"/>
                          <w:sz w:val="22"/>
                          <w:szCs w:val="22"/>
                        </w:rPr>
                        <w:t xml:space="preserve">!"Staff".Equals(Request.Cookies["roleCookie"]?.Value)) { </w:t>
                      </w:r>
                    </w:p>
                    <w:p w14:paraId="633D56EE" w14:textId="7B4B7122" w:rsidR="00C91172" w:rsidRPr="00C91172" w:rsidRDefault="00C91172" w:rsidP="00C91172">
                      <w:pPr>
                        <w:ind w:left="1440" w:firstLine="720"/>
                        <w:rPr>
                          <w:rFonts w:ascii="Consolas" w:hAnsi="Consolas"/>
                          <w:sz w:val="22"/>
                          <w:szCs w:val="22"/>
                        </w:rPr>
                      </w:pPr>
                      <w:r w:rsidRPr="00C91172">
                        <w:rPr>
                          <w:rFonts w:ascii="Consolas" w:hAnsi="Consolas"/>
                          <w:sz w:val="22"/>
                          <w:szCs w:val="22"/>
                        </w:rPr>
                        <w:t>// use null-conditional operator to access value safely</w:t>
                      </w:r>
                    </w:p>
                    <w:p w14:paraId="06096D56" w14:textId="77777777" w:rsidR="00C91172" w:rsidRPr="00C91172" w:rsidRDefault="00C91172" w:rsidP="00C91172">
                      <w:pPr>
                        <w:rPr>
                          <w:rFonts w:ascii="Consolas" w:hAnsi="Consolas"/>
                          <w:sz w:val="22"/>
                          <w:szCs w:val="22"/>
                        </w:rPr>
                      </w:pPr>
                    </w:p>
                    <w:p w14:paraId="32B43C15" w14:textId="6B610110" w:rsidR="00C91172" w:rsidRPr="00C91172" w:rsidRDefault="00C91172" w:rsidP="00C91172">
                      <w:pPr>
                        <w:rPr>
                          <w:rFonts w:ascii="Consolas" w:hAnsi="Consolas"/>
                          <w:sz w:val="22"/>
                          <w:szCs w:val="22"/>
                        </w:rPr>
                      </w:pPr>
                      <w:r w:rsidRPr="00C91172">
                        <w:rPr>
                          <w:rFonts w:ascii="Consolas" w:hAnsi="Consolas"/>
                          <w:sz w:val="22"/>
                          <w:szCs w:val="22"/>
                        </w:rPr>
                        <w:tab/>
                        <w:t>// reset cookie and session</w:t>
                      </w:r>
                    </w:p>
                    <w:p w14:paraId="4771C22D" w14:textId="0372B2D6" w:rsidR="00C91172" w:rsidRPr="00C91172" w:rsidRDefault="00C91172" w:rsidP="00C91172">
                      <w:pPr>
                        <w:rPr>
                          <w:rFonts w:ascii="Consolas" w:hAnsi="Consolas"/>
                          <w:sz w:val="22"/>
                          <w:szCs w:val="22"/>
                        </w:rPr>
                      </w:pPr>
                      <w:r w:rsidRPr="00C91172">
                        <w:rPr>
                          <w:rFonts w:ascii="Consolas" w:hAnsi="Consolas"/>
                          <w:sz w:val="22"/>
                          <w:szCs w:val="22"/>
                        </w:rPr>
                        <w:tab/>
                        <w:t>HttpCookie cookie = new HttpCookie("roleCookie");</w:t>
                      </w:r>
                    </w:p>
                    <w:p w14:paraId="72331C4D" w14:textId="62435E22" w:rsidR="00C91172" w:rsidRPr="00C91172" w:rsidRDefault="00C91172" w:rsidP="00C91172">
                      <w:pPr>
                        <w:rPr>
                          <w:rFonts w:ascii="Consolas" w:hAnsi="Consolas"/>
                          <w:sz w:val="22"/>
                          <w:szCs w:val="22"/>
                        </w:rPr>
                      </w:pPr>
                      <w:r w:rsidRPr="00C91172">
                        <w:rPr>
                          <w:rFonts w:ascii="Consolas" w:hAnsi="Consolas"/>
                          <w:sz w:val="22"/>
                          <w:szCs w:val="22"/>
                        </w:rPr>
                        <w:tab/>
                        <w:t>cookie.Expires = DateTime.Now.AddDays(-1);</w:t>
                      </w:r>
                    </w:p>
                    <w:p w14:paraId="2DD19BA7" w14:textId="4D7F2680" w:rsidR="00C91172" w:rsidRPr="00C91172" w:rsidRDefault="00C91172" w:rsidP="00C91172">
                      <w:pPr>
                        <w:rPr>
                          <w:rFonts w:ascii="Consolas" w:hAnsi="Consolas"/>
                          <w:sz w:val="22"/>
                          <w:szCs w:val="22"/>
                        </w:rPr>
                      </w:pPr>
                      <w:r w:rsidRPr="00C91172">
                        <w:rPr>
                          <w:rFonts w:ascii="Consolas" w:hAnsi="Consolas"/>
                          <w:sz w:val="22"/>
                          <w:szCs w:val="22"/>
                        </w:rPr>
                        <w:tab/>
                        <w:t>Response.Cookies.Add(cookie);</w:t>
                      </w:r>
                    </w:p>
                    <w:p w14:paraId="5D4D1BE0" w14:textId="21F4E8C6" w:rsidR="00C91172" w:rsidRPr="00C91172" w:rsidRDefault="00C91172" w:rsidP="00C91172">
                      <w:pPr>
                        <w:rPr>
                          <w:rFonts w:ascii="Consolas" w:hAnsi="Consolas"/>
                          <w:sz w:val="22"/>
                          <w:szCs w:val="22"/>
                        </w:rPr>
                      </w:pPr>
                      <w:r w:rsidRPr="00C91172">
                        <w:rPr>
                          <w:rFonts w:ascii="Consolas" w:hAnsi="Consolas"/>
                          <w:sz w:val="22"/>
                          <w:szCs w:val="22"/>
                        </w:rPr>
                        <w:tab/>
                        <w:t>Session["user"] = null;</w:t>
                      </w:r>
                    </w:p>
                    <w:p w14:paraId="723341C7" w14:textId="77777777" w:rsidR="00C91172" w:rsidRPr="00C91172" w:rsidRDefault="00C91172" w:rsidP="00C91172">
                      <w:pPr>
                        <w:rPr>
                          <w:rFonts w:ascii="Consolas" w:hAnsi="Consolas"/>
                          <w:sz w:val="22"/>
                          <w:szCs w:val="22"/>
                        </w:rPr>
                      </w:pPr>
                    </w:p>
                    <w:p w14:paraId="336F7497" w14:textId="4B92B976" w:rsidR="00C91172" w:rsidRPr="00C91172" w:rsidRDefault="00C91172" w:rsidP="00C91172">
                      <w:pPr>
                        <w:rPr>
                          <w:rFonts w:ascii="Consolas" w:hAnsi="Consolas"/>
                          <w:sz w:val="22"/>
                          <w:szCs w:val="22"/>
                        </w:rPr>
                      </w:pPr>
                      <w:r w:rsidRPr="00C91172">
                        <w:rPr>
                          <w:rFonts w:ascii="Consolas" w:hAnsi="Consolas"/>
                          <w:sz w:val="22"/>
                          <w:szCs w:val="22"/>
                        </w:rPr>
                        <w:tab/>
                        <w:t>HttpCookie userIdCookie = new HttpCookie("userIdCookie");</w:t>
                      </w:r>
                    </w:p>
                    <w:p w14:paraId="55D8A417" w14:textId="56E1D349" w:rsidR="00C91172" w:rsidRPr="00C91172" w:rsidRDefault="00C91172" w:rsidP="00C91172">
                      <w:pPr>
                        <w:rPr>
                          <w:rFonts w:ascii="Consolas" w:hAnsi="Consolas"/>
                          <w:sz w:val="22"/>
                          <w:szCs w:val="22"/>
                        </w:rPr>
                      </w:pPr>
                      <w:r w:rsidRPr="00C91172">
                        <w:rPr>
                          <w:rFonts w:ascii="Consolas" w:hAnsi="Consolas"/>
                          <w:sz w:val="22"/>
                          <w:szCs w:val="22"/>
                        </w:rPr>
                        <w:tab/>
                        <w:t>userIdCookie.Expires = DateTime.Now.AddDays(-1);</w:t>
                      </w:r>
                    </w:p>
                    <w:p w14:paraId="731BDB06" w14:textId="3073752E" w:rsidR="00C91172" w:rsidRPr="00C91172" w:rsidRDefault="00C91172" w:rsidP="00C91172">
                      <w:pPr>
                        <w:rPr>
                          <w:rFonts w:ascii="Consolas" w:hAnsi="Consolas"/>
                          <w:sz w:val="22"/>
                          <w:szCs w:val="22"/>
                        </w:rPr>
                      </w:pPr>
                      <w:r w:rsidRPr="00C91172">
                        <w:rPr>
                          <w:rFonts w:ascii="Consolas" w:hAnsi="Consolas"/>
                          <w:sz w:val="22"/>
                          <w:szCs w:val="22"/>
                        </w:rPr>
                        <w:tab/>
                        <w:t>Response.Cookies.Add(userIdCookie);</w:t>
                      </w:r>
                    </w:p>
                    <w:p w14:paraId="0EAE58C3" w14:textId="5863417F" w:rsidR="00C91172" w:rsidRPr="00C91172" w:rsidRDefault="00C91172" w:rsidP="00C91172">
                      <w:pPr>
                        <w:rPr>
                          <w:rFonts w:ascii="Consolas" w:hAnsi="Consolas"/>
                          <w:sz w:val="22"/>
                          <w:szCs w:val="22"/>
                        </w:rPr>
                      </w:pPr>
                      <w:r w:rsidRPr="00C91172">
                        <w:rPr>
                          <w:rFonts w:ascii="Consolas" w:hAnsi="Consolas"/>
                          <w:sz w:val="22"/>
                          <w:szCs w:val="22"/>
                        </w:rPr>
                        <w:tab/>
                        <w:t>Session["userId"] = null;</w:t>
                      </w:r>
                    </w:p>
                    <w:p w14:paraId="518FF3C0" w14:textId="77777777" w:rsidR="00C91172" w:rsidRPr="00C91172" w:rsidRDefault="00C91172" w:rsidP="00C91172">
                      <w:pPr>
                        <w:rPr>
                          <w:rFonts w:ascii="Consolas" w:hAnsi="Consolas"/>
                          <w:sz w:val="22"/>
                          <w:szCs w:val="22"/>
                        </w:rPr>
                      </w:pPr>
                    </w:p>
                    <w:p w14:paraId="1A86EE76" w14:textId="72D49287" w:rsidR="00C91172" w:rsidRPr="00C91172" w:rsidRDefault="00C91172" w:rsidP="00C91172">
                      <w:pPr>
                        <w:rPr>
                          <w:rFonts w:ascii="Consolas" w:hAnsi="Consolas"/>
                          <w:sz w:val="22"/>
                          <w:szCs w:val="22"/>
                        </w:rPr>
                      </w:pPr>
                      <w:r w:rsidRPr="00C91172">
                        <w:rPr>
                          <w:rFonts w:ascii="Consolas" w:hAnsi="Consolas"/>
                          <w:sz w:val="22"/>
                          <w:szCs w:val="22"/>
                        </w:rPr>
                        <w:tab/>
                        <w:t>Response.Redirect("~/View/login.aspx");</w:t>
                      </w:r>
                    </w:p>
                    <w:p w14:paraId="4576D2F3" w14:textId="77777777" w:rsidR="00C91172" w:rsidRPr="00C91172" w:rsidRDefault="00C91172" w:rsidP="00C91172">
                      <w:pPr>
                        <w:rPr>
                          <w:rFonts w:ascii="Consolas" w:hAnsi="Consolas"/>
                          <w:sz w:val="22"/>
                          <w:szCs w:val="22"/>
                        </w:rPr>
                      </w:pPr>
                    </w:p>
                    <w:p w14:paraId="0E2DB32C" w14:textId="60064CBD" w:rsidR="00C91172" w:rsidRPr="00357C28" w:rsidRDefault="00C91172" w:rsidP="00C91172">
                      <w:pPr>
                        <w:rPr>
                          <w:rFonts w:ascii="Consolas" w:hAnsi="Consolas"/>
                          <w:sz w:val="22"/>
                          <w:szCs w:val="22"/>
                        </w:rPr>
                      </w:pPr>
                      <w:r w:rsidRPr="00C91172">
                        <w:rPr>
                          <w:rFonts w:ascii="Consolas" w:hAnsi="Consolas"/>
                          <w:sz w:val="22"/>
                          <w:szCs w:val="22"/>
                        </w:rPr>
                        <w:t>}</w:t>
                      </w:r>
                    </w:p>
                  </w:txbxContent>
                </v:textbox>
                <w10:wrap type="topAndBottom"/>
              </v:shape>
            </w:pict>
          </mc:Fallback>
        </mc:AlternateContent>
      </w:r>
    </w:p>
    <w:p w14:paraId="02A52CC6" w14:textId="77777777" w:rsidR="00311BBF" w:rsidRDefault="00C91172" w:rsidP="00C91172">
      <w:pPr>
        <w:spacing w:after="200" w:line="276" w:lineRule="auto"/>
        <w:ind w:left="360"/>
        <w:rPr>
          <w:sz w:val="28"/>
          <w:szCs w:val="28"/>
        </w:rPr>
      </w:pPr>
      <w:r>
        <w:rPr>
          <w:sz w:val="28"/>
          <w:szCs w:val="28"/>
        </w:rPr>
        <w:t xml:space="preserve">This part of the code is placed inside every page’s Page_Load(). I designed this code specifically to validate the user role from their Session[] and Cookies. </w:t>
      </w:r>
      <w:r w:rsidR="00311BBF">
        <w:rPr>
          <w:sz w:val="28"/>
          <w:szCs w:val="28"/>
        </w:rPr>
        <w:t>This is to prevent any security breaches, should the user purposely access other roles. This can be done by checking if Session[“user”] is empty and Cookies[“roleCookie”] is empty, then it will redirect the user to the login page.</w:t>
      </w:r>
    </w:p>
    <w:p w14:paraId="43A2B6AF" w14:textId="6B2E8F03" w:rsidR="00C91172" w:rsidRPr="00C91172" w:rsidRDefault="00311BBF" w:rsidP="00C91172">
      <w:pPr>
        <w:spacing w:after="200" w:line="276" w:lineRule="auto"/>
        <w:ind w:left="360"/>
        <w:rPr>
          <w:sz w:val="28"/>
          <w:szCs w:val="28"/>
        </w:rPr>
      </w:pPr>
      <w:r>
        <w:rPr>
          <w:sz w:val="28"/>
          <w:szCs w:val="28"/>
        </w:rPr>
        <w:t>Should the Session[“user”] and Cookies[“roleCookie”] does not belong to the page, it will reset the Session[] and Cookie[], then redirect the user to the login page. Otherwise, the user will be able to navigate through their designated pages.</w:t>
      </w:r>
      <w:r w:rsidR="00C91172" w:rsidRPr="00C91172">
        <w:rPr>
          <w:sz w:val="28"/>
          <w:szCs w:val="28"/>
        </w:rPr>
        <w:br w:type="page"/>
      </w:r>
    </w:p>
    <w:p w14:paraId="49752194" w14:textId="77777777" w:rsidR="000228FD" w:rsidRDefault="00311BBF" w:rsidP="00311BBF">
      <w:pPr>
        <w:pStyle w:val="ListParagraph"/>
        <w:numPr>
          <w:ilvl w:val="0"/>
          <w:numId w:val="20"/>
        </w:numPr>
        <w:spacing w:after="200" w:line="276" w:lineRule="auto"/>
        <w:rPr>
          <w:sz w:val="28"/>
          <w:szCs w:val="28"/>
        </w:rPr>
      </w:pPr>
      <w:r>
        <w:rPr>
          <w:noProof/>
        </w:rPr>
        <w:lastRenderedPageBreak/>
        <mc:AlternateContent>
          <mc:Choice Requires="wps">
            <w:drawing>
              <wp:anchor distT="0" distB="0" distL="114300" distR="114300" simplePos="0" relativeHeight="251665408" behindDoc="0" locked="0" layoutInCell="1" allowOverlap="1" wp14:anchorId="70EB6DAD" wp14:editId="03D62613">
                <wp:simplePos x="0" y="0"/>
                <wp:positionH relativeFrom="column">
                  <wp:posOffset>-398780</wp:posOffset>
                </wp:positionH>
                <wp:positionV relativeFrom="paragraph">
                  <wp:posOffset>227965</wp:posOffset>
                </wp:positionV>
                <wp:extent cx="7022465" cy="8401685"/>
                <wp:effectExtent l="0" t="0" r="26035" b="18415"/>
                <wp:wrapTopAndBottom/>
                <wp:docPr id="10" name="Text Box 10"/>
                <wp:cNvGraphicFramePr/>
                <a:graphic xmlns:a="http://schemas.openxmlformats.org/drawingml/2006/main">
                  <a:graphicData uri="http://schemas.microsoft.com/office/word/2010/wordprocessingShape">
                    <wps:wsp>
                      <wps:cNvSpPr txBox="1"/>
                      <wps:spPr>
                        <a:xfrm>
                          <a:off x="0" y="0"/>
                          <a:ext cx="7022465" cy="8401685"/>
                        </a:xfrm>
                        <a:prstGeom prst="rect">
                          <a:avLst/>
                        </a:prstGeom>
                        <a:solidFill>
                          <a:schemeClr val="lt1"/>
                        </a:solidFill>
                        <a:ln w="6350">
                          <a:solidFill>
                            <a:prstClr val="black"/>
                          </a:solidFill>
                        </a:ln>
                      </wps:spPr>
                      <wps:txbx>
                        <w:txbxContent>
                          <w:p w14:paraId="51DF7B80" w14:textId="77777777" w:rsidR="00311BBF" w:rsidRPr="00311BBF" w:rsidRDefault="00311BBF" w:rsidP="00311BBF">
                            <w:pPr>
                              <w:rPr>
                                <w:rFonts w:ascii="Consolas" w:hAnsi="Consolas"/>
                                <w:sz w:val="18"/>
                                <w:szCs w:val="18"/>
                              </w:rPr>
                            </w:pPr>
                            <w:r w:rsidRPr="00311BBF">
                              <w:rPr>
                                <w:rFonts w:ascii="Consolas" w:hAnsi="Consolas"/>
                                <w:sz w:val="18"/>
                                <w:szCs w:val="18"/>
                              </w:rPr>
                              <w:t>protected void regisBtn_Click(object sender, EventArgs e) {</w:t>
                            </w:r>
                          </w:p>
                          <w:p w14:paraId="0591BC4A" w14:textId="77777777" w:rsidR="00311BBF" w:rsidRPr="00311BBF" w:rsidRDefault="00311BBF" w:rsidP="00311BBF">
                            <w:pPr>
                              <w:rPr>
                                <w:rFonts w:ascii="Consolas" w:hAnsi="Consolas"/>
                                <w:sz w:val="18"/>
                                <w:szCs w:val="18"/>
                              </w:rPr>
                            </w:pPr>
                          </w:p>
                          <w:p w14:paraId="42F10DB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username = userIn.Text;</w:t>
                            </w:r>
                          </w:p>
                          <w:p w14:paraId="34A907F8"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email = emailIn.Text;</w:t>
                            </w:r>
                          </w:p>
                          <w:p w14:paraId="53A375A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gender = radioGender.SelectedValue;</w:t>
                            </w:r>
                          </w:p>
                          <w:p w14:paraId="40E68414"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password = passIn.Text;</w:t>
                            </w:r>
                          </w:p>
                          <w:p w14:paraId="6665D45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passConfirm = passInConfirm.Text;</w:t>
                            </w:r>
                          </w:p>
                          <w:p w14:paraId="6B9129E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selectedRole = radioRole.SelectedValue;</w:t>
                            </w:r>
                          </w:p>
                          <w:p w14:paraId="3B02A578" w14:textId="77777777" w:rsidR="00311BBF" w:rsidRPr="00311BBF" w:rsidRDefault="00311BBF" w:rsidP="00311BBF">
                            <w:pPr>
                              <w:rPr>
                                <w:rFonts w:ascii="Consolas" w:hAnsi="Consolas"/>
                                <w:sz w:val="18"/>
                                <w:szCs w:val="18"/>
                              </w:rPr>
                            </w:pPr>
                          </w:p>
                          <w:p w14:paraId="6F92B8F1" w14:textId="318B5527" w:rsidR="00311BBF" w:rsidRPr="00311BBF" w:rsidRDefault="00311BBF" w:rsidP="000228FD">
                            <w:pPr>
                              <w:ind w:left="2160"/>
                              <w:rPr>
                                <w:rFonts w:ascii="Consolas" w:hAnsi="Consolas"/>
                                <w:sz w:val="18"/>
                                <w:szCs w:val="18"/>
                              </w:rPr>
                            </w:pPr>
                            <w:r w:rsidRPr="00311BBF">
                              <w:rPr>
                                <w:rFonts w:ascii="Consolas" w:hAnsi="Consolas"/>
                                <w:sz w:val="18"/>
                                <w:szCs w:val="18"/>
                              </w:rPr>
                              <w:t>switch(regisControl.validateBtn(username, email, gender, password, passConfirm, selectedRole)) { // call controller for validation</w:t>
                            </w:r>
                          </w:p>
                          <w:p w14:paraId="6ACDF946" w14:textId="77777777" w:rsidR="00311BBF" w:rsidRPr="00311BBF" w:rsidRDefault="00311BBF" w:rsidP="00311BBF">
                            <w:pPr>
                              <w:rPr>
                                <w:rFonts w:ascii="Consolas" w:hAnsi="Consolas"/>
                                <w:sz w:val="18"/>
                                <w:szCs w:val="18"/>
                              </w:rPr>
                            </w:pPr>
                          </w:p>
                          <w:p w14:paraId="7AE0D8D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0:</w:t>
                            </w:r>
                          </w:p>
                          <w:p w14:paraId="1EEC2F17"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"Username cannot be empty";</w:t>
                            </w:r>
                          </w:p>
                          <w:p w14:paraId="65D73DA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D640CC7" w14:textId="77777777" w:rsidR="00311BBF" w:rsidRPr="00311BBF" w:rsidRDefault="00311BBF" w:rsidP="00311BBF">
                            <w:pPr>
                              <w:rPr>
                                <w:rFonts w:ascii="Consolas" w:hAnsi="Consolas"/>
                                <w:sz w:val="18"/>
                                <w:szCs w:val="18"/>
                              </w:rPr>
                            </w:pPr>
                          </w:p>
                          <w:p w14:paraId="524AE61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1:</w:t>
                            </w:r>
                          </w:p>
                          <w:p w14:paraId="1E6ACCB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"Username must be between 5 and 15 characters with only alphabets";</w:t>
                            </w:r>
                          </w:p>
                          <w:p w14:paraId="023D3F3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2AEB836" w14:textId="77777777" w:rsidR="00311BBF" w:rsidRPr="00311BBF" w:rsidRDefault="00311BBF" w:rsidP="00311BBF">
                            <w:pPr>
                              <w:rPr>
                                <w:rFonts w:ascii="Consolas" w:hAnsi="Consolas"/>
                                <w:sz w:val="18"/>
                                <w:szCs w:val="18"/>
                              </w:rPr>
                            </w:pPr>
                          </w:p>
                          <w:p w14:paraId="03DDAEF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2:</w:t>
                            </w:r>
                          </w:p>
                          <w:p w14:paraId="6A8CE3F4"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"Email cannot be empty";</w:t>
                            </w:r>
                          </w:p>
                          <w:p w14:paraId="3A11F7C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5E5A40E3" w14:textId="77777777" w:rsidR="00311BBF" w:rsidRPr="00311BBF" w:rsidRDefault="00311BBF" w:rsidP="00311BBF">
                            <w:pPr>
                              <w:rPr>
                                <w:rFonts w:ascii="Consolas" w:hAnsi="Consolas"/>
                                <w:sz w:val="18"/>
                                <w:szCs w:val="18"/>
                              </w:rPr>
                            </w:pPr>
                          </w:p>
                          <w:p w14:paraId="477830E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3:</w:t>
                            </w:r>
                          </w:p>
                          <w:p w14:paraId="68F847E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"Email must end with .com";</w:t>
                            </w:r>
                          </w:p>
                          <w:p w14:paraId="17EC8301"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76A7568" w14:textId="77777777" w:rsidR="00311BBF" w:rsidRPr="00311BBF" w:rsidRDefault="00311BBF" w:rsidP="00311BBF">
                            <w:pPr>
                              <w:rPr>
                                <w:rFonts w:ascii="Consolas" w:hAnsi="Consolas"/>
                                <w:sz w:val="18"/>
                                <w:szCs w:val="18"/>
                              </w:rPr>
                            </w:pPr>
                          </w:p>
                          <w:p w14:paraId="7A2711E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4:</w:t>
                            </w:r>
                          </w:p>
                          <w:p w14:paraId="47E61C0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"Gender cannot be empty";</w:t>
                            </w:r>
                          </w:p>
                          <w:p w14:paraId="61CD8451"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245A007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p>
                          <w:p w14:paraId="2BD1152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5:</w:t>
                            </w:r>
                          </w:p>
                          <w:p w14:paraId="0F24271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cannot be empty";</w:t>
                            </w:r>
                          </w:p>
                          <w:p w14:paraId="78FBAB1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9DF6B1E" w14:textId="77777777" w:rsidR="00311BBF" w:rsidRPr="00311BBF" w:rsidRDefault="00311BBF" w:rsidP="00311BBF">
                            <w:pPr>
                              <w:rPr>
                                <w:rFonts w:ascii="Consolas" w:hAnsi="Consolas"/>
                                <w:sz w:val="18"/>
                                <w:szCs w:val="18"/>
                              </w:rPr>
                            </w:pPr>
                          </w:p>
                          <w:p w14:paraId="3B1D4F1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6:</w:t>
                            </w:r>
                          </w:p>
                          <w:p w14:paraId="6E70F6F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Confirmantion cannot be empty";</w:t>
                            </w:r>
                          </w:p>
                          <w:p w14:paraId="7EBFE727"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2313B9A2" w14:textId="77777777" w:rsidR="00311BBF" w:rsidRPr="00311BBF" w:rsidRDefault="00311BBF" w:rsidP="00311BBF">
                            <w:pPr>
                              <w:rPr>
                                <w:rFonts w:ascii="Consolas" w:hAnsi="Consolas"/>
                                <w:sz w:val="18"/>
                                <w:szCs w:val="18"/>
                              </w:rPr>
                            </w:pPr>
                          </w:p>
                          <w:p w14:paraId="46C53612"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7:</w:t>
                            </w:r>
                          </w:p>
                          <w:p w14:paraId="16B82F8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does not match with confirmed password";</w:t>
                            </w:r>
                          </w:p>
                          <w:p w14:paraId="3304F3F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010FA7D" w14:textId="77777777" w:rsidR="00311BBF" w:rsidRPr="00311BBF" w:rsidRDefault="00311BBF" w:rsidP="00311BBF">
                            <w:pPr>
                              <w:rPr>
                                <w:rFonts w:ascii="Consolas" w:hAnsi="Consolas"/>
                                <w:sz w:val="18"/>
                                <w:szCs w:val="18"/>
                              </w:rPr>
                            </w:pPr>
                          </w:p>
                          <w:p w14:paraId="0666757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8:</w:t>
                            </w:r>
                          </w:p>
                          <w:p w14:paraId="23B5FB5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"Role cannot be empty";</w:t>
                            </w:r>
                          </w:p>
                          <w:p w14:paraId="1778755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33AC661" w14:textId="77777777" w:rsidR="00311BBF" w:rsidRPr="00311BBF" w:rsidRDefault="00311BBF" w:rsidP="00311BBF">
                            <w:pPr>
                              <w:rPr>
                                <w:rFonts w:ascii="Consolas" w:hAnsi="Consolas"/>
                                <w:sz w:val="18"/>
                                <w:szCs w:val="18"/>
                              </w:rPr>
                            </w:pPr>
                          </w:p>
                          <w:p w14:paraId="00D9321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9:</w:t>
                            </w:r>
                          </w:p>
                          <w:p w14:paraId="2762337C"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"Successfulyl registered";</w:t>
                            </w:r>
                          </w:p>
                          <w:p w14:paraId="7D5DD1D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1347FBD7" w14:textId="77777777" w:rsidR="00311BBF" w:rsidRPr="00311BBF" w:rsidRDefault="00311BBF" w:rsidP="00311BBF">
                            <w:pPr>
                              <w:rPr>
                                <w:rFonts w:ascii="Consolas" w:hAnsi="Consolas"/>
                                <w:sz w:val="18"/>
                                <w:szCs w:val="18"/>
                              </w:rPr>
                            </w:pPr>
                          </w:p>
                          <w:p w14:paraId="4B9510F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default:</w:t>
                            </w:r>
                          </w:p>
                          <w:p w14:paraId="30B9A85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"Something went wrong";</w:t>
                            </w:r>
                          </w:p>
                          <w:p w14:paraId="5D7C7AD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B820E8F" w14:textId="77777777" w:rsidR="00311BBF" w:rsidRPr="00311BBF" w:rsidRDefault="00311BBF" w:rsidP="00311BBF">
                            <w:pPr>
                              <w:rPr>
                                <w:rFonts w:ascii="Consolas" w:hAnsi="Consolas"/>
                                <w:sz w:val="18"/>
                                <w:szCs w:val="18"/>
                              </w:rPr>
                            </w:pPr>
                          </w:p>
                          <w:p w14:paraId="1775461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p>
                          <w:p w14:paraId="6EE20D4C" w14:textId="090F88ED"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B6DAD" id="Text Box 10" o:spid="_x0000_s1029" type="#_x0000_t202" style="position:absolute;left:0;text-align:left;margin-left:-31.4pt;margin-top:17.95pt;width:552.95pt;height:66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" fillcolor="white [3201]" strokeweight=".5pt">
                <v:textbox>
                  <w:txbxContent>
                    <w:p w14:paraId="51DF7B80" w14:textId="77777777" w:rsidR="00311BBF" w:rsidRPr="00311BBF" w:rsidRDefault="00311BBF" w:rsidP="00311BBF">
                      <w:pPr>
                        <w:rPr>
                          <w:rFonts w:ascii="Consolas" w:hAnsi="Consolas"/>
                          <w:sz w:val="18"/>
                          <w:szCs w:val="18"/>
                        </w:rPr>
                      </w:pPr>
                      <w:r w:rsidRPr="00311BBF">
                        <w:rPr>
                          <w:rFonts w:ascii="Consolas" w:hAnsi="Consolas"/>
                          <w:sz w:val="18"/>
                          <w:szCs w:val="18"/>
                        </w:rPr>
                        <w:t>protected void regisBtn_Click(object sender, EventArgs e) {</w:t>
                      </w:r>
                    </w:p>
                    <w:p w14:paraId="0591BC4A" w14:textId="77777777" w:rsidR="00311BBF" w:rsidRPr="00311BBF" w:rsidRDefault="00311BBF" w:rsidP="00311BBF">
                      <w:pPr>
                        <w:rPr>
                          <w:rFonts w:ascii="Consolas" w:hAnsi="Consolas"/>
                          <w:sz w:val="18"/>
                          <w:szCs w:val="18"/>
                        </w:rPr>
                      </w:pPr>
                    </w:p>
                    <w:p w14:paraId="42F10DB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username = userIn.Text;</w:t>
                      </w:r>
                    </w:p>
                    <w:p w14:paraId="34A907F8"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email = emailIn.Text;</w:t>
                      </w:r>
                    </w:p>
                    <w:p w14:paraId="53A375A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gender = radioGender.SelectedValue;</w:t>
                      </w:r>
                    </w:p>
                    <w:p w14:paraId="40E68414"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password = passIn.Text;</w:t>
                      </w:r>
                    </w:p>
                    <w:p w14:paraId="6665D45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passConfirm = passInConfirm.Text;</w:t>
                      </w:r>
                    </w:p>
                    <w:p w14:paraId="6B9129E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string selectedRole = radioRole.SelectedValue;</w:t>
                      </w:r>
                    </w:p>
                    <w:p w14:paraId="3B02A578" w14:textId="77777777" w:rsidR="00311BBF" w:rsidRPr="00311BBF" w:rsidRDefault="00311BBF" w:rsidP="00311BBF">
                      <w:pPr>
                        <w:rPr>
                          <w:rFonts w:ascii="Consolas" w:hAnsi="Consolas"/>
                          <w:sz w:val="18"/>
                          <w:szCs w:val="18"/>
                        </w:rPr>
                      </w:pPr>
                    </w:p>
                    <w:p w14:paraId="6F92B8F1" w14:textId="318B5527" w:rsidR="00311BBF" w:rsidRPr="00311BBF" w:rsidRDefault="00311BBF" w:rsidP="000228FD">
                      <w:pPr>
                        <w:ind w:left="2160"/>
                        <w:rPr>
                          <w:rFonts w:ascii="Consolas" w:hAnsi="Consolas"/>
                          <w:sz w:val="18"/>
                          <w:szCs w:val="18"/>
                        </w:rPr>
                      </w:pPr>
                      <w:r w:rsidRPr="00311BBF">
                        <w:rPr>
                          <w:rFonts w:ascii="Consolas" w:hAnsi="Consolas"/>
                          <w:sz w:val="18"/>
                          <w:szCs w:val="18"/>
                        </w:rPr>
                        <w:t>switch(regisControl.validateBtn(username, email, gender, password, passConfirm, selectedRole)) { // call controller for validation</w:t>
                      </w:r>
                    </w:p>
                    <w:p w14:paraId="6ACDF946" w14:textId="77777777" w:rsidR="00311BBF" w:rsidRPr="00311BBF" w:rsidRDefault="00311BBF" w:rsidP="00311BBF">
                      <w:pPr>
                        <w:rPr>
                          <w:rFonts w:ascii="Consolas" w:hAnsi="Consolas"/>
                          <w:sz w:val="18"/>
                          <w:szCs w:val="18"/>
                        </w:rPr>
                      </w:pPr>
                    </w:p>
                    <w:p w14:paraId="7AE0D8D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0:</w:t>
                      </w:r>
                    </w:p>
                    <w:p w14:paraId="1EEC2F17"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"Username cannot be empty";</w:t>
                      </w:r>
                    </w:p>
                    <w:p w14:paraId="65D73DA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D640CC7" w14:textId="77777777" w:rsidR="00311BBF" w:rsidRPr="00311BBF" w:rsidRDefault="00311BBF" w:rsidP="00311BBF">
                      <w:pPr>
                        <w:rPr>
                          <w:rFonts w:ascii="Consolas" w:hAnsi="Consolas"/>
                          <w:sz w:val="18"/>
                          <w:szCs w:val="18"/>
                        </w:rPr>
                      </w:pPr>
                    </w:p>
                    <w:p w14:paraId="524AE61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1:</w:t>
                      </w:r>
                    </w:p>
                    <w:p w14:paraId="1E6ACCB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"Username must be between 5 and 15 characters with only alphabets";</w:t>
                      </w:r>
                    </w:p>
                    <w:p w14:paraId="023D3F3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2AEB836" w14:textId="77777777" w:rsidR="00311BBF" w:rsidRPr="00311BBF" w:rsidRDefault="00311BBF" w:rsidP="00311BBF">
                      <w:pPr>
                        <w:rPr>
                          <w:rFonts w:ascii="Consolas" w:hAnsi="Consolas"/>
                          <w:sz w:val="18"/>
                          <w:szCs w:val="18"/>
                        </w:rPr>
                      </w:pPr>
                    </w:p>
                    <w:p w14:paraId="03DDAEF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2:</w:t>
                      </w:r>
                    </w:p>
                    <w:p w14:paraId="6A8CE3F4"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"Email cannot be empty";</w:t>
                      </w:r>
                    </w:p>
                    <w:p w14:paraId="3A11F7C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5E5A40E3" w14:textId="77777777" w:rsidR="00311BBF" w:rsidRPr="00311BBF" w:rsidRDefault="00311BBF" w:rsidP="00311BBF">
                      <w:pPr>
                        <w:rPr>
                          <w:rFonts w:ascii="Consolas" w:hAnsi="Consolas"/>
                          <w:sz w:val="18"/>
                          <w:szCs w:val="18"/>
                        </w:rPr>
                      </w:pPr>
                    </w:p>
                    <w:p w14:paraId="477830E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3:</w:t>
                      </w:r>
                    </w:p>
                    <w:p w14:paraId="68F847EF"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"Email must end with .com";</w:t>
                      </w:r>
                    </w:p>
                    <w:p w14:paraId="17EC8301"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76A7568" w14:textId="77777777" w:rsidR="00311BBF" w:rsidRPr="00311BBF" w:rsidRDefault="00311BBF" w:rsidP="00311BBF">
                      <w:pPr>
                        <w:rPr>
                          <w:rFonts w:ascii="Consolas" w:hAnsi="Consolas"/>
                          <w:sz w:val="18"/>
                          <w:szCs w:val="18"/>
                        </w:rPr>
                      </w:pPr>
                    </w:p>
                    <w:p w14:paraId="7A2711E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4:</w:t>
                      </w:r>
                    </w:p>
                    <w:p w14:paraId="47E61C0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"Gender cannot be empty";</w:t>
                      </w:r>
                    </w:p>
                    <w:p w14:paraId="61CD8451"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245A007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p>
                    <w:p w14:paraId="2BD1152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5:</w:t>
                      </w:r>
                    </w:p>
                    <w:p w14:paraId="0F242713"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cannot be empty";</w:t>
                      </w:r>
                    </w:p>
                    <w:p w14:paraId="78FBAB1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9DF6B1E" w14:textId="77777777" w:rsidR="00311BBF" w:rsidRPr="00311BBF" w:rsidRDefault="00311BBF" w:rsidP="00311BBF">
                      <w:pPr>
                        <w:rPr>
                          <w:rFonts w:ascii="Consolas" w:hAnsi="Consolas"/>
                          <w:sz w:val="18"/>
                          <w:szCs w:val="18"/>
                        </w:rPr>
                      </w:pPr>
                    </w:p>
                    <w:p w14:paraId="3B1D4F1E"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6:</w:t>
                      </w:r>
                    </w:p>
                    <w:p w14:paraId="6E70F6F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Confirmantion cannot be empty";</w:t>
                      </w:r>
                    </w:p>
                    <w:p w14:paraId="7EBFE727"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2313B9A2" w14:textId="77777777" w:rsidR="00311BBF" w:rsidRPr="00311BBF" w:rsidRDefault="00311BBF" w:rsidP="00311BBF">
                      <w:pPr>
                        <w:rPr>
                          <w:rFonts w:ascii="Consolas" w:hAnsi="Consolas"/>
                          <w:sz w:val="18"/>
                          <w:szCs w:val="18"/>
                        </w:rPr>
                      </w:pPr>
                    </w:p>
                    <w:p w14:paraId="46C53612"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7:</w:t>
                      </w:r>
                    </w:p>
                    <w:p w14:paraId="16B82F8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"Password does not match with confirmed password";</w:t>
                      </w:r>
                    </w:p>
                    <w:p w14:paraId="3304F3F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6010FA7D" w14:textId="77777777" w:rsidR="00311BBF" w:rsidRPr="00311BBF" w:rsidRDefault="00311BBF" w:rsidP="00311BBF">
                      <w:pPr>
                        <w:rPr>
                          <w:rFonts w:ascii="Consolas" w:hAnsi="Consolas"/>
                          <w:sz w:val="18"/>
                          <w:szCs w:val="18"/>
                        </w:rPr>
                      </w:pPr>
                    </w:p>
                    <w:p w14:paraId="0666757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8:</w:t>
                      </w:r>
                    </w:p>
                    <w:p w14:paraId="23B5FB5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"Role cannot be empty";</w:t>
                      </w:r>
                    </w:p>
                    <w:p w14:paraId="1778755A"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33AC661" w14:textId="77777777" w:rsidR="00311BBF" w:rsidRPr="00311BBF" w:rsidRDefault="00311BBF" w:rsidP="00311BBF">
                      <w:pPr>
                        <w:rPr>
                          <w:rFonts w:ascii="Consolas" w:hAnsi="Consolas"/>
                          <w:sz w:val="18"/>
                          <w:szCs w:val="18"/>
                        </w:rPr>
                      </w:pPr>
                    </w:p>
                    <w:p w14:paraId="00D93210"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case 9:</w:t>
                      </w:r>
                    </w:p>
                    <w:p w14:paraId="2762337C"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"Successfulyl registered";</w:t>
                      </w:r>
                    </w:p>
                    <w:p w14:paraId="7D5DD1D6"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1347FBD7" w14:textId="77777777" w:rsidR="00311BBF" w:rsidRPr="00311BBF" w:rsidRDefault="00311BBF" w:rsidP="00311BBF">
                      <w:pPr>
                        <w:rPr>
                          <w:rFonts w:ascii="Consolas" w:hAnsi="Consolas"/>
                          <w:sz w:val="18"/>
                          <w:szCs w:val="18"/>
                        </w:rPr>
                      </w:pPr>
                    </w:p>
                    <w:p w14:paraId="4B9510F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default:</w:t>
                      </w:r>
                    </w:p>
                    <w:p w14:paraId="30B9A85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errorLbl.Text = "Something went wrong";</w:t>
                      </w:r>
                    </w:p>
                    <w:p w14:paraId="5D7C7ADB"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break;</w:t>
                      </w:r>
                    </w:p>
                    <w:p w14:paraId="0B820E8F" w14:textId="77777777" w:rsidR="00311BBF" w:rsidRPr="00311BBF" w:rsidRDefault="00311BBF" w:rsidP="00311BBF">
                      <w:pPr>
                        <w:rPr>
                          <w:rFonts w:ascii="Consolas" w:hAnsi="Consolas"/>
                          <w:sz w:val="18"/>
                          <w:szCs w:val="18"/>
                        </w:rPr>
                      </w:pPr>
                    </w:p>
                    <w:p w14:paraId="1775461D" w14:textId="77777777"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r>
                    </w:p>
                    <w:p w14:paraId="6EE20D4C" w14:textId="090F88ED" w:rsidR="00311BBF" w:rsidRPr="00311BBF" w:rsidRDefault="00311BBF" w:rsidP="00311BBF">
                      <w:pPr>
                        <w:rPr>
                          <w:rFonts w:ascii="Consolas" w:hAnsi="Consolas"/>
                          <w:sz w:val="18"/>
                          <w:szCs w:val="18"/>
                        </w:rPr>
                      </w:pPr>
                      <w:r w:rsidRPr="00311BBF">
                        <w:rPr>
                          <w:rFonts w:ascii="Consolas" w:hAnsi="Consolas"/>
                          <w:sz w:val="18"/>
                          <w:szCs w:val="18"/>
                        </w:rPr>
                        <w:tab/>
                      </w:r>
                      <w:r w:rsidRPr="00311BBF">
                        <w:rPr>
                          <w:rFonts w:ascii="Consolas" w:hAnsi="Consolas"/>
                          <w:sz w:val="18"/>
                          <w:szCs w:val="18"/>
                        </w:rPr>
                        <w:tab/>
                      </w:r>
                      <w:r w:rsidRPr="00311BBF">
                        <w:rPr>
                          <w:rFonts w:ascii="Consolas" w:hAnsi="Consolas"/>
                          <w:sz w:val="18"/>
                          <w:szCs w:val="18"/>
                        </w:rPr>
                        <w:tab/>
                        <w:t>}</w:t>
                      </w:r>
                    </w:p>
                  </w:txbxContent>
                </v:textbox>
                <w10:wrap type="topAndBottom"/>
              </v:shape>
            </w:pict>
          </mc:Fallback>
        </mc:AlternateContent>
      </w:r>
      <w:r>
        <w:rPr>
          <w:sz w:val="28"/>
          <w:szCs w:val="28"/>
        </w:rPr>
        <w:t>a</w:t>
      </w:r>
    </w:p>
    <w:p w14:paraId="5F163F58" w14:textId="7946BDEB" w:rsidR="000228FD" w:rsidRDefault="000228FD" w:rsidP="000228FD">
      <w:pPr>
        <w:spacing w:after="200" w:line="276" w:lineRule="auto"/>
        <w:ind w:left="360"/>
        <w:rPr>
          <w:sz w:val="28"/>
          <w:szCs w:val="28"/>
        </w:rPr>
      </w:pPr>
      <w:r>
        <w:rPr>
          <w:noProof/>
        </w:rPr>
        <w:lastRenderedPageBreak/>
        <mc:AlternateContent>
          <mc:Choice Requires="wps">
            <w:drawing>
              <wp:anchor distT="0" distB="0" distL="114300" distR="114300" simplePos="0" relativeHeight="251667456" behindDoc="0" locked="0" layoutInCell="1" allowOverlap="1" wp14:anchorId="5B7FBCF7" wp14:editId="0FFC08BE">
                <wp:simplePos x="0" y="0"/>
                <wp:positionH relativeFrom="column">
                  <wp:posOffset>-333375</wp:posOffset>
                </wp:positionH>
                <wp:positionV relativeFrom="paragraph">
                  <wp:posOffset>560070</wp:posOffset>
                </wp:positionV>
                <wp:extent cx="7022465" cy="5669280"/>
                <wp:effectExtent l="0" t="0" r="26035" b="26670"/>
                <wp:wrapTopAndBottom/>
                <wp:docPr id="11" name="Text Box 11"/>
                <wp:cNvGraphicFramePr/>
                <a:graphic xmlns:a="http://schemas.openxmlformats.org/drawingml/2006/main">
                  <a:graphicData uri="http://schemas.microsoft.com/office/word/2010/wordprocessingShape">
                    <wps:wsp>
                      <wps:cNvSpPr txBox="1"/>
                      <wps:spPr>
                        <a:xfrm>
                          <a:off x="0" y="0"/>
                          <a:ext cx="7022465" cy="5669280"/>
                        </a:xfrm>
                        <a:prstGeom prst="rect">
                          <a:avLst/>
                        </a:prstGeom>
                        <a:solidFill>
                          <a:schemeClr val="lt1"/>
                        </a:solidFill>
                        <a:ln w="6350">
                          <a:solidFill>
                            <a:prstClr val="black"/>
                          </a:solidFill>
                        </a:ln>
                      </wps:spPr>
                      <wps:txbx>
                        <w:txbxContent>
                          <w:p w14:paraId="6B695FBA" w14:textId="77777777" w:rsidR="000228FD" w:rsidRPr="000228FD" w:rsidRDefault="000228FD" w:rsidP="000228FD">
                            <w:pPr>
                              <w:rPr>
                                <w:rFonts w:ascii="Consolas" w:hAnsi="Consolas"/>
                                <w:sz w:val="18"/>
                                <w:szCs w:val="18"/>
                              </w:rPr>
                            </w:pPr>
                            <w:r w:rsidRPr="000228FD">
                              <w:rPr>
                                <w:rFonts w:ascii="Consolas" w:hAnsi="Consolas"/>
                                <w:sz w:val="18"/>
                                <w:szCs w:val="18"/>
                              </w:rPr>
                              <w:t>public static int validateBtn(string username, string email, string gender, string password, string passConfirm, string selectedRole) {</w:t>
                            </w:r>
                          </w:p>
                          <w:p w14:paraId="448A5DFA" w14:textId="77777777" w:rsidR="000228FD" w:rsidRPr="000228FD" w:rsidRDefault="000228FD" w:rsidP="000228FD">
                            <w:pPr>
                              <w:rPr>
                                <w:rFonts w:ascii="Consolas" w:hAnsi="Consolas"/>
                                <w:sz w:val="18"/>
                                <w:szCs w:val="18"/>
                              </w:rPr>
                            </w:pPr>
                          </w:p>
                          <w:p w14:paraId="0B441FF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if(username.Equals("")) // username empty</w:t>
                            </w:r>
                          </w:p>
                          <w:p w14:paraId="4F8AAF34"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0;</w:t>
                            </w:r>
                          </w:p>
                          <w:p w14:paraId="16703662" w14:textId="77777777" w:rsidR="000228FD" w:rsidRPr="000228FD" w:rsidRDefault="000228FD" w:rsidP="000228FD">
                            <w:pPr>
                              <w:rPr>
                                <w:rFonts w:ascii="Consolas" w:hAnsi="Consolas"/>
                                <w:sz w:val="18"/>
                                <w:szCs w:val="18"/>
                              </w:rPr>
                            </w:pPr>
                          </w:p>
                          <w:p w14:paraId="69E314EE"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if(username.Length &lt; 5 || username.Length &gt; 15 || !Regex.IsMatch(username, "^[a-zA-Z]+$")) // username between 5 - 15, only alphabets</w:t>
                            </w:r>
                          </w:p>
                          <w:p w14:paraId="47A6EBA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1;</w:t>
                            </w:r>
                          </w:p>
                          <w:p w14:paraId="69ABC69A" w14:textId="77777777" w:rsidR="000228FD" w:rsidRPr="000228FD" w:rsidRDefault="000228FD" w:rsidP="000228FD">
                            <w:pPr>
                              <w:rPr>
                                <w:rFonts w:ascii="Consolas" w:hAnsi="Consolas"/>
                                <w:sz w:val="18"/>
                                <w:szCs w:val="18"/>
                              </w:rPr>
                            </w:pPr>
                          </w:p>
                          <w:p w14:paraId="7DEEE6B8"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if(email.Equals(""))</w:t>
                            </w:r>
                          </w:p>
                          <w:p w14:paraId="51162CCF"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2;</w:t>
                            </w:r>
                          </w:p>
                          <w:p w14:paraId="5AC1E6BA" w14:textId="77777777" w:rsidR="000228FD" w:rsidRPr="000228FD" w:rsidRDefault="000228FD" w:rsidP="000228FD">
                            <w:pPr>
                              <w:rPr>
                                <w:rFonts w:ascii="Consolas" w:hAnsi="Consolas"/>
                                <w:sz w:val="18"/>
                                <w:szCs w:val="18"/>
                              </w:rPr>
                            </w:pPr>
                          </w:p>
                          <w:p w14:paraId="5BBD4C21"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if(!email.EndsWith(".com")) // email ends with .com</w:t>
                            </w:r>
                          </w:p>
                          <w:p w14:paraId="081E70AC"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3;</w:t>
                            </w:r>
                          </w:p>
                          <w:p w14:paraId="12D5326E" w14:textId="77777777" w:rsidR="000228FD" w:rsidRPr="000228FD" w:rsidRDefault="000228FD" w:rsidP="000228FD">
                            <w:pPr>
                              <w:rPr>
                                <w:rFonts w:ascii="Consolas" w:hAnsi="Consolas"/>
                                <w:sz w:val="18"/>
                                <w:szCs w:val="18"/>
                              </w:rPr>
                            </w:pPr>
                          </w:p>
                          <w:p w14:paraId="17FC656E"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if(gender.Equals("")) // gender empty</w:t>
                            </w:r>
                          </w:p>
                          <w:p w14:paraId="48CBDAAB"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4;</w:t>
                            </w:r>
                          </w:p>
                          <w:p w14:paraId="4F90A451" w14:textId="77777777" w:rsidR="000228FD" w:rsidRPr="000228FD" w:rsidRDefault="000228FD" w:rsidP="000228FD">
                            <w:pPr>
                              <w:rPr>
                                <w:rFonts w:ascii="Consolas" w:hAnsi="Consolas"/>
                                <w:sz w:val="18"/>
                                <w:szCs w:val="18"/>
                              </w:rPr>
                            </w:pPr>
                          </w:p>
                          <w:p w14:paraId="7AFC9B3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if(password.Equals("")) //password empty</w:t>
                            </w:r>
                          </w:p>
                          <w:p w14:paraId="47DBFE2D"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5;</w:t>
                            </w:r>
                          </w:p>
                          <w:p w14:paraId="5DB2D2CC" w14:textId="77777777" w:rsidR="000228FD" w:rsidRPr="000228FD" w:rsidRDefault="000228FD" w:rsidP="000228FD">
                            <w:pPr>
                              <w:rPr>
                                <w:rFonts w:ascii="Consolas" w:hAnsi="Consolas"/>
                                <w:sz w:val="18"/>
                                <w:szCs w:val="18"/>
                              </w:rPr>
                            </w:pPr>
                          </w:p>
                          <w:p w14:paraId="304DBCC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if(passConfirm.Equals("")) // passConfirm empty</w:t>
                            </w:r>
                          </w:p>
                          <w:p w14:paraId="314F912F"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6;</w:t>
                            </w:r>
                          </w:p>
                          <w:p w14:paraId="548173B7" w14:textId="77777777" w:rsidR="000228FD" w:rsidRPr="000228FD" w:rsidRDefault="000228FD" w:rsidP="000228FD">
                            <w:pPr>
                              <w:rPr>
                                <w:rFonts w:ascii="Consolas" w:hAnsi="Consolas"/>
                                <w:sz w:val="18"/>
                                <w:szCs w:val="18"/>
                              </w:rPr>
                            </w:pPr>
                          </w:p>
                          <w:p w14:paraId="054123CD"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if(!(password.Equals(passConfirm))) // passwords does not match</w:t>
                            </w:r>
                          </w:p>
                          <w:p w14:paraId="2F072DA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7;</w:t>
                            </w:r>
                          </w:p>
                          <w:p w14:paraId="416FA375" w14:textId="77777777" w:rsidR="000228FD" w:rsidRPr="000228FD" w:rsidRDefault="000228FD" w:rsidP="000228FD">
                            <w:pPr>
                              <w:rPr>
                                <w:rFonts w:ascii="Consolas" w:hAnsi="Consolas"/>
                                <w:sz w:val="18"/>
                                <w:szCs w:val="18"/>
                              </w:rPr>
                            </w:pPr>
                          </w:p>
                          <w:p w14:paraId="72DE8B0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if(selectedRole.Equals("")) // radio empty</w:t>
                            </w:r>
                          </w:p>
                          <w:p w14:paraId="5E888F5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8;</w:t>
                            </w:r>
                          </w:p>
                          <w:p w14:paraId="37EFE9ED" w14:textId="77777777" w:rsidR="000228FD" w:rsidRPr="000228FD" w:rsidRDefault="000228FD" w:rsidP="000228FD">
                            <w:pPr>
                              <w:rPr>
                                <w:rFonts w:ascii="Consolas" w:hAnsi="Consolas"/>
                                <w:sz w:val="18"/>
                                <w:szCs w:val="18"/>
                              </w:rPr>
                            </w:pPr>
                          </w:p>
                          <w:p w14:paraId="09EE037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else {</w:t>
                            </w:r>
                          </w:p>
                          <w:p w14:paraId="0B07A1F5" w14:textId="77777777" w:rsidR="000228FD" w:rsidRPr="000228FD" w:rsidRDefault="000228FD" w:rsidP="000228FD">
                            <w:pPr>
                              <w:rPr>
                                <w:rFonts w:ascii="Consolas" w:hAnsi="Consolas"/>
                                <w:sz w:val="18"/>
                                <w:szCs w:val="18"/>
                              </w:rPr>
                            </w:pPr>
                          </w:p>
                          <w:p w14:paraId="3EDCF08C"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 open access from repository to handler to add to db</w:t>
                            </w:r>
                          </w:p>
                          <w:p w14:paraId="3D04FBB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registRepository.addUser(username, email, gender, password, selectedRole);</w:t>
                            </w:r>
                          </w:p>
                          <w:p w14:paraId="03392839" w14:textId="77777777" w:rsidR="000228FD" w:rsidRPr="000228FD" w:rsidRDefault="000228FD" w:rsidP="000228FD">
                            <w:pPr>
                              <w:rPr>
                                <w:rFonts w:ascii="Consolas" w:hAnsi="Consolas"/>
                                <w:sz w:val="18"/>
                                <w:szCs w:val="18"/>
                              </w:rPr>
                            </w:pPr>
                          </w:p>
                          <w:p w14:paraId="42C8C18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9;</w:t>
                            </w:r>
                          </w:p>
                          <w:p w14:paraId="2AB592C5" w14:textId="77777777" w:rsidR="000228FD" w:rsidRPr="000228FD" w:rsidRDefault="000228FD" w:rsidP="000228FD">
                            <w:pPr>
                              <w:rPr>
                                <w:rFonts w:ascii="Consolas" w:hAnsi="Consolas"/>
                                <w:sz w:val="18"/>
                                <w:szCs w:val="18"/>
                              </w:rPr>
                            </w:pPr>
                          </w:p>
                          <w:p w14:paraId="12CC4C90"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w:t>
                            </w:r>
                          </w:p>
                          <w:p w14:paraId="42A1DE3E" w14:textId="77777777" w:rsidR="000228FD" w:rsidRPr="000228FD" w:rsidRDefault="000228FD" w:rsidP="000228FD">
                            <w:pPr>
                              <w:rPr>
                                <w:rFonts w:ascii="Consolas" w:hAnsi="Consolas"/>
                                <w:sz w:val="18"/>
                                <w:szCs w:val="18"/>
                              </w:rPr>
                            </w:pPr>
                          </w:p>
                          <w:p w14:paraId="2182C036" w14:textId="56D7D7A0" w:rsidR="000228FD" w:rsidRPr="00311BBF"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BCF7" id="Text Box 11" o:spid="_x0000_s1030" type="#_x0000_t202" style="position:absolute;left:0;text-align:left;margin-left:-26.25pt;margin-top:44.1pt;width:552.95pt;height:44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" fillcolor="white [3201]" strokeweight=".5pt">
                <v:textbox>
                  <w:txbxContent>
                    <w:p w14:paraId="6B695FBA" w14:textId="77777777" w:rsidR="000228FD" w:rsidRPr="000228FD" w:rsidRDefault="000228FD" w:rsidP="000228FD">
                      <w:pPr>
                        <w:rPr>
                          <w:rFonts w:ascii="Consolas" w:hAnsi="Consolas"/>
                          <w:sz w:val="18"/>
                          <w:szCs w:val="18"/>
                        </w:rPr>
                      </w:pPr>
                      <w:r w:rsidRPr="000228FD">
                        <w:rPr>
                          <w:rFonts w:ascii="Consolas" w:hAnsi="Consolas"/>
                          <w:sz w:val="18"/>
                          <w:szCs w:val="18"/>
                        </w:rPr>
                        <w:t>public static int validateBtn(string username, string email, string gender, string password, string passConfirm, string selectedRole) {</w:t>
                      </w:r>
                    </w:p>
                    <w:p w14:paraId="448A5DFA" w14:textId="77777777" w:rsidR="000228FD" w:rsidRPr="000228FD" w:rsidRDefault="000228FD" w:rsidP="000228FD">
                      <w:pPr>
                        <w:rPr>
                          <w:rFonts w:ascii="Consolas" w:hAnsi="Consolas"/>
                          <w:sz w:val="18"/>
                          <w:szCs w:val="18"/>
                        </w:rPr>
                      </w:pPr>
                    </w:p>
                    <w:p w14:paraId="0B441FF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if(username.Equals("")) // username empty</w:t>
                      </w:r>
                    </w:p>
                    <w:p w14:paraId="4F8AAF34"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0;</w:t>
                      </w:r>
                    </w:p>
                    <w:p w14:paraId="16703662" w14:textId="77777777" w:rsidR="000228FD" w:rsidRPr="000228FD" w:rsidRDefault="000228FD" w:rsidP="000228FD">
                      <w:pPr>
                        <w:rPr>
                          <w:rFonts w:ascii="Consolas" w:hAnsi="Consolas"/>
                          <w:sz w:val="18"/>
                          <w:szCs w:val="18"/>
                        </w:rPr>
                      </w:pPr>
                    </w:p>
                    <w:p w14:paraId="69E314EE"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if(username.Length &lt; 5 || username.Length &gt; 15 || !Regex.IsMatch(username, "^[a-zA-Z]+$")) // username between 5 - 15, only alphabets</w:t>
                      </w:r>
                    </w:p>
                    <w:p w14:paraId="47A6EBA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1;</w:t>
                      </w:r>
                    </w:p>
                    <w:p w14:paraId="69ABC69A" w14:textId="77777777" w:rsidR="000228FD" w:rsidRPr="000228FD" w:rsidRDefault="000228FD" w:rsidP="000228FD">
                      <w:pPr>
                        <w:rPr>
                          <w:rFonts w:ascii="Consolas" w:hAnsi="Consolas"/>
                          <w:sz w:val="18"/>
                          <w:szCs w:val="18"/>
                        </w:rPr>
                      </w:pPr>
                    </w:p>
                    <w:p w14:paraId="7DEEE6B8"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if(email.Equals(""))</w:t>
                      </w:r>
                    </w:p>
                    <w:p w14:paraId="51162CCF"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2;</w:t>
                      </w:r>
                    </w:p>
                    <w:p w14:paraId="5AC1E6BA" w14:textId="77777777" w:rsidR="000228FD" w:rsidRPr="000228FD" w:rsidRDefault="000228FD" w:rsidP="000228FD">
                      <w:pPr>
                        <w:rPr>
                          <w:rFonts w:ascii="Consolas" w:hAnsi="Consolas"/>
                          <w:sz w:val="18"/>
                          <w:szCs w:val="18"/>
                        </w:rPr>
                      </w:pPr>
                    </w:p>
                    <w:p w14:paraId="5BBD4C21"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if(!email.EndsWith(".com")) // email ends with .com</w:t>
                      </w:r>
                    </w:p>
                    <w:p w14:paraId="081E70AC"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3;</w:t>
                      </w:r>
                    </w:p>
                    <w:p w14:paraId="12D5326E" w14:textId="77777777" w:rsidR="000228FD" w:rsidRPr="000228FD" w:rsidRDefault="000228FD" w:rsidP="000228FD">
                      <w:pPr>
                        <w:rPr>
                          <w:rFonts w:ascii="Consolas" w:hAnsi="Consolas"/>
                          <w:sz w:val="18"/>
                          <w:szCs w:val="18"/>
                        </w:rPr>
                      </w:pPr>
                    </w:p>
                    <w:p w14:paraId="17FC656E"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if(gender.Equals("")) // gender empty</w:t>
                      </w:r>
                    </w:p>
                    <w:p w14:paraId="48CBDAAB"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4;</w:t>
                      </w:r>
                    </w:p>
                    <w:p w14:paraId="4F90A451" w14:textId="77777777" w:rsidR="000228FD" w:rsidRPr="000228FD" w:rsidRDefault="000228FD" w:rsidP="000228FD">
                      <w:pPr>
                        <w:rPr>
                          <w:rFonts w:ascii="Consolas" w:hAnsi="Consolas"/>
                          <w:sz w:val="18"/>
                          <w:szCs w:val="18"/>
                        </w:rPr>
                      </w:pPr>
                    </w:p>
                    <w:p w14:paraId="7AFC9B3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if(password.Equals("")) //password empty</w:t>
                      </w:r>
                    </w:p>
                    <w:p w14:paraId="47DBFE2D"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5;</w:t>
                      </w:r>
                    </w:p>
                    <w:p w14:paraId="5DB2D2CC" w14:textId="77777777" w:rsidR="000228FD" w:rsidRPr="000228FD" w:rsidRDefault="000228FD" w:rsidP="000228FD">
                      <w:pPr>
                        <w:rPr>
                          <w:rFonts w:ascii="Consolas" w:hAnsi="Consolas"/>
                          <w:sz w:val="18"/>
                          <w:szCs w:val="18"/>
                        </w:rPr>
                      </w:pPr>
                    </w:p>
                    <w:p w14:paraId="304DBCC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if(passConfirm.Equals("")) // passConfirm empty</w:t>
                      </w:r>
                    </w:p>
                    <w:p w14:paraId="314F912F"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6;</w:t>
                      </w:r>
                    </w:p>
                    <w:p w14:paraId="548173B7" w14:textId="77777777" w:rsidR="000228FD" w:rsidRPr="000228FD" w:rsidRDefault="000228FD" w:rsidP="000228FD">
                      <w:pPr>
                        <w:rPr>
                          <w:rFonts w:ascii="Consolas" w:hAnsi="Consolas"/>
                          <w:sz w:val="18"/>
                          <w:szCs w:val="18"/>
                        </w:rPr>
                      </w:pPr>
                    </w:p>
                    <w:p w14:paraId="054123CD"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if(!(password.Equals(passConfirm))) // passwords does not match</w:t>
                      </w:r>
                    </w:p>
                    <w:p w14:paraId="2F072DA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7;</w:t>
                      </w:r>
                    </w:p>
                    <w:p w14:paraId="416FA375" w14:textId="77777777" w:rsidR="000228FD" w:rsidRPr="000228FD" w:rsidRDefault="000228FD" w:rsidP="000228FD">
                      <w:pPr>
                        <w:rPr>
                          <w:rFonts w:ascii="Consolas" w:hAnsi="Consolas"/>
                          <w:sz w:val="18"/>
                          <w:szCs w:val="18"/>
                        </w:rPr>
                      </w:pPr>
                    </w:p>
                    <w:p w14:paraId="72DE8B0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if(selectedRole.Equals("")) // radio empty</w:t>
                      </w:r>
                    </w:p>
                    <w:p w14:paraId="5E888F5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8;</w:t>
                      </w:r>
                    </w:p>
                    <w:p w14:paraId="37EFE9ED" w14:textId="77777777" w:rsidR="000228FD" w:rsidRPr="000228FD" w:rsidRDefault="000228FD" w:rsidP="000228FD">
                      <w:pPr>
                        <w:rPr>
                          <w:rFonts w:ascii="Consolas" w:hAnsi="Consolas"/>
                          <w:sz w:val="18"/>
                          <w:szCs w:val="18"/>
                        </w:rPr>
                      </w:pPr>
                    </w:p>
                    <w:p w14:paraId="09EE0377"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else {</w:t>
                      </w:r>
                    </w:p>
                    <w:p w14:paraId="0B07A1F5" w14:textId="77777777" w:rsidR="000228FD" w:rsidRPr="000228FD" w:rsidRDefault="000228FD" w:rsidP="000228FD">
                      <w:pPr>
                        <w:rPr>
                          <w:rFonts w:ascii="Consolas" w:hAnsi="Consolas"/>
                          <w:sz w:val="18"/>
                          <w:szCs w:val="18"/>
                        </w:rPr>
                      </w:pPr>
                    </w:p>
                    <w:p w14:paraId="3EDCF08C"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 open access from repository to handler to add to db</w:t>
                      </w:r>
                    </w:p>
                    <w:p w14:paraId="3D04FBB5"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registRepository.addUser(username, email, gender, password, selectedRole);</w:t>
                      </w:r>
                    </w:p>
                    <w:p w14:paraId="03392839" w14:textId="77777777" w:rsidR="000228FD" w:rsidRPr="000228FD" w:rsidRDefault="000228FD" w:rsidP="000228FD">
                      <w:pPr>
                        <w:rPr>
                          <w:rFonts w:ascii="Consolas" w:hAnsi="Consolas"/>
                          <w:sz w:val="18"/>
                          <w:szCs w:val="18"/>
                        </w:rPr>
                      </w:pPr>
                    </w:p>
                    <w:p w14:paraId="42C8C18A"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return 9;</w:t>
                      </w:r>
                    </w:p>
                    <w:p w14:paraId="2AB592C5" w14:textId="77777777" w:rsidR="000228FD" w:rsidRPr="000228FD" w:rsidRDefault="000228FD" w:rsidP="000228FD">
                      <w:pPr>
                        <w:rPr>
                          <w:rFonts w:ascii="Consolas" w:hAnsi="Consolas"/>
                          <w:sz w:val="18"/>
                          <w:szCs w:val="18"/>
                        </w:rPr>
                      </w:pPr>
                    </w:p>
                    <w:p w14:paraId="12CC4C90" w14:textId="77777777" w:rsidR="000228FD" w:rsidRPr="000228FD"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r>
                      <w:r w:rsidRPr="000228FD">
                        <w:rPr>
                          <w:rFonts w:ascii="Consolas" w:hAnsi="Consolas"/>
                          <w:sz w:val="18"/>
                          <w:szCs w:val="18"/>
                        </w:rPr>
                        <w:tab/>
                        <w:t>}</w:t>
                      </w:r>
                    </w:p>
                    <w:p w14:paraId="42A1DE3E" w14:textId="77777777" w:rsidR="000228FD" w:rsidRPr="000228FD" w:rsidRDefault="000228FD" w:rsidP="000228FD">
                      <w:pPr>
                        <w:rPr>
                          <w:rFonts w:ascii="Consolas" w:hAnsi="Consolas"/>
                          <w:sz w:val="18"/>
                          <w:szCs w:val="18"/>
                        </w:rPr>
                      </w:pPr>
                    </w:p>
                    <w:p w14:paraId="2182C036" w14:textId="56D7D7A0" w:rsidR="000228FD" w:rsidRPr="00311BBF" w:rsidRDefault="000228FD" w:rsidP="000228FD">
                      <w:pPr>
                        <w:rPr>
                          <w:rFonts w:ascii="Consolas" w:hAnsi="Consolas"/>
                          <w:sz w:val="18"/>
                          <w:szCs w:val="18"/>
                        </w:rPr>
                      </w:pPr>
                      <w:r w:rsidRPr="000228FD">
                        <w:rPr>
                          <w:rFonts w:ascii="Consolas" w:hAnsi="Consolas"/>
                          <w:sz w:val="18"/>
                          <w:szCs w:val="18"/>
                        </w:rPr>
                        <w:tab/>
                      </w:r>
                      <w:r w:rsidRPr="000228FD">
                        <w:rPr>
                          <w:rFonts w:ascii="Consolas" w:hAnsi="Consolas"/>
                          <w:sz w:val="18"/>
                          <w:szCs w:val="18"/>
                        </w:rPr>
                        <w:tab/>
                        <w:t>}</w:t>
                      </w:r>
                    </w:p>
                  </w:txbxContent>
                </v:textbox>
                <w10:wrap type="topAndBottom"/>
              </v:shape>
            </w:pict>
          </mc:Fallback>
        </mc:AlternateContent>
      </w:r>
      <w:r>
        <w:rPr>
          <w:sz w:val="28"/>
          <w:szCs w:val="28"/>
        </w:rPr>
        <w:t>This is a basic validation algorithm. In this case, this is a registration validation. I use a switch case that takes the returned value from a controller.</w:t>
      </w:r>
    </w:p>
    <w:p w14:paraId="115EE753" w14:textId="02269F2A" w:rsidR="000228FD" w:rsidRDefault="000228FD" w:rsidP="000228FD">
      <w:pPr>
        <w:spacing w:after="200" w:line="276" w:lineRule="auto"/>
        <w:ind w:left="360"/>
        <w:rPr>
          <w:sz w:val="28"/>
          <w:szCs w:val="28"/>
        </w:rPr>
      </w:pPr>
      <w:r>
        <w:rPr>
          <w:sz w:val="28"/>
          <w:szCs w:val="28"/>
        </w:rPr>
        <w:t>The controller will take in the required values to be validated, in this case, registration will validate username, email, gender, password, passConfirm, and selectedRole. Should there be an error, the method will then return numbers, and this number will then be used as a sort of ‘code’.</w:t>
      </w:r>
      <w:r w:rsidR="00FA68EA">
        <w:rPr>
          <w:sz w:val="28"/>
          <w:szCs w:val="28"/>
        </w:rPr>
        <w:t xml:space="preserve"> This is followd with calling the repository and do further processing.</w:t>
      </w:r>
      <w:r>
        <w:rPr>
          <w:sz w:val="28"/>
          <w:szCs w:val="28"/>
        </w:rPr>
        <w:t xml:space="preserve"> I implement this type of scenarios for all input-validate scenarios, such as updateRamen, updateProfile, etc.</w:t>
      </w:r>
    </w:p>
    <w:p w14:paraId="3DEB4C9D" w14:textId="77777777" w:rsidR="000228FD" w:rsidRDefault="000228FD">
      <w:pPr>
        <w:spacing w:after="200" w:line="276" w:lineRule="auto"/>
        <w:rPr>
          <w:sz w:val="28"/>
          <w:szCs w:val="28"/>
        </w:rPr>
      </w:pPr>
      <w:r>
        <w:rPr>
          <w:sz w:val="28"/>
          <w:szCs w:val="28"/>
        </w:rPr>
        <w:br w:type="page"/>
      </w:r>
    </w:p>
    <w:p w14:paraId="68236EBC" w14:textId="1955D2F3" w:rsidR="008D2693" w:rsidRDefault="008D2693" w:rsidP="008D2693">
      <w:pPr>
        <w:pStyle w:val="ListParagraph"/>
        <w:numPr>
          <w:ilvl w:val="0"/>
          <w:numId w:val="20"/>
        </w:numPr>
        <w:spacing w:after="200" w:line="276" w:lineRule="auto"/>
        <w:rPr>
          <w:sz w:val="28"/>
          <w:szCs w:val="28"/>
        </w:rPr>
      </w:pPr>
      <w:r>
        <w:rPr>
          <w:noProof/>
        </w:rPr>
        <w:lastRenderedPageBreak/>
        <mc:AlternateContent>
          <mc:Choice Requires="wps">
            <w:drawing>
              <wp:anchor distT="0" distB="0" distL="114300" distR="114300" simplePos="0" relativeHeight="251669504" behindDoc="0" locked="0" layoutInCell="1" allowOverlap="1" wp14:anchorId="7290314E" wp14:editId="4556264B">
                <wp:simplePos x="0" y="0"/>
                <wp:positionH relativeFrom="column">
                  <wp:posOffset>-394412</wp:posOffset>
                </wp:positionH>
                <wp:positionV relativeFrom="paragraph">
                  <wp:posOffset>339725</wp:posOffset>
                </wp:positionV>
                <wp:extent cx="7022465" cy="2578735"/>
                <wp:effectExtent l="0" t="0" r="26035" b="12065"/>
                <wp:wrapTopAndBottom/>
                <wp:docPr id="12" name="Text Box 12"/>
                <wp:cNvGraphicFramePr/>
                <a:graphic xmlns:a="http://schemas.openxmlformats.org/drawingml/2006/main">
                  <a:graphicData uri="http://schemas.microsoft.com/office/word/2010/wordprocessingShape">
                    <wps:wsp>
                      <wps:cNvSpPr txBox="1"/>
                      <wps:spPr>
                        <a:xfrm>
                          <a:off x="0" y="0"/>
                          <a:ext cx="7022465" cy="2578735"/>
                        </a:xfrm>
                        <a:prstGeom prst="rect">
                          <a:avLst/>
                        </a:prstGeom>
                        <a:solidFill>
                          <a:schemeClr val="lt1"/>
                        </a:solidFill>
                        <a:ln w="6350">
                          <a:solidFill>
                            <a:prstClr val="black"/>
                          </a:solidFill>
                        </a:ln>
                      </wps:spPr>
                      <wps:txbx>
                        <w:txbxContent>
                          <w:p w14:paraId="56AD254F" w14:textId="77777777" w:rsidR="008D2693" w:rsidRPr="008D2693" w:rsidRDefault="008D2693" w:rsidP="008D2693">
                            <w:pPr>
                              <w:ind w:left="720"/>
                              <w:rPr>
                                <w:rFonts w:ascii="Consolas" w:hAnsi="Consolas"/>
                                <w:sz w:val="18"/>
                                <w:szCs w:val="18"/>
                              </w:rPr>
                            </w:pPr>
                            <w:r w:rsidRPr="008D2693">
                              <w:rPr>
                                <w:rFonts w:ascii="Consolas" w:hAnsi="Consolas"/>
                                <w:sz w:val="18"/>
                                <w:szCs w:val="18"/>
                              </w:rPr>
                              <w:t>public class updateRamenRepository {</w:t>
                            </w:r>
                          </w:p>
                          <w:p w14:paraId="4B7D2715" w14:textId="77777777" w:rsidR="008D2693" w:rsidRPr="008D2693" w:rsidRDefault="008D2693" w:rsidP="008D2693">
                            <w:pPr>
                              <w:rPr>
                                <w:rFonts w:ascii="Consolas" w:hAnsi="Consolas"/>
                                <w:sz w:val="18"/>
                                <w:szCs w:val="18"/>
                              </w:rPr>
                            </w:pPr>
                          </w:p>
                          <w:p w14:paraId="1B51333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localDBEntities db =</w:t>
                            </w:r>
                            <w:r w:rsidRPr="008D2693">
                              <w:rPr>
                                <w:rFonts w:ascii="Consolas" w:hAnsi="Consolas"/>
                                <w:sz w:val="18"/>
                                <w:szCs w:val="18"/>
                              </w:rPr>
                              <w:tab/>
                              <w:t>new localDBEntities();</w:t>
                            </w:r>
                          </w:p>
                          <w:p w14:paraId="15276023" w14:textId="77777777" w:rsidR="008D2693" w:rsidRPr="008D2693" w:rsidRDefault="008D2693" w:rsidP="008D2693">
                            <w:pPr>
                              <w:rPr>
                                <w:rFonts w:ascii="Consolas" w:hAnsi="Consolas"/>
                                <w:sz w:val="18"/>
                                <w:szCs w:val="18"/>
                              </w:rPr>
                            </w:pPr>
                          </w:p>
                          <w:p w14:paraId="229FE24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List&lt;RamenDetail&gt; getById(int id) {</w:t>
                            </w:r>
                          </w:p>
                          <w:p w14:paraId="6AB977AA"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p>
                          <w:p w14:paraId="6830B0D6"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return (from x in db.RamenDetails where x.ID == id select x).ToList();</w:t>
                            </w:r>
                          </w:p>
                          <w:p w14:paraId="2EFCFA2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p>
                          <w:p w14:paraId="3A158009"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w:t>
                            </w:r>
                          </w:p>
                          <w:p w14:paraId="65DDB940" w14:textId="77777777" w:rsidR="008D2693" w:rsidRPr="008D2693" w:rsidRDefault="008D2693" w:rsidP="008D2693">
                            <w:pPr>
                              <w:rPr>
                                <w:rFonts w:ascii="Consolas" w:hAnsi="Consolas"/>
                                <w:sz w:val="18"/>
                                <w:szCs w:val="18"/>
                              </w:rPr>
                            </w:pPr>
                          </w:p>
                          <w:p w14:paraId="0618C03E"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void updateRamen(string name, string meat, string broth, string price, int id) {</w:t>
                            </w:r>
                          </w:p>
                          <w:p w14:paraId="7E93C4E4" w14:textId="77777777" w:rsidR="008D2693" w:rsidRPr="008D2693" w:rsidRDefault="008D2693" w:rsidP="008D2693">
                            <w:pPr>
                              <w:rPr>
                                <w:rFonts w:ascii="Consolas" w:hAnsi="Consolas"/>
                                <w:sz w:val="18"/>
                                <w:szCs w:val="18"/>
                              </w:rPr>
                            </w:pPr>
                          </w:p>
                          <w:p w14:paraId="05F54BC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 call handler to update, parse ramenDetail</w:t>
                            </w:r>
                          </w:p>
                          <w:p w14:paraId="2E68C8F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updateRamenHandler.updateRamen(name, meat, broth, price, db, id);</w:t>
                            </w:r>
                          </w:p>
                          <w:p w14:paraId="04F28400" w14:textId="77777777" w:rsidR="008D2693" w:rsidRPr="008D2693" w:rsidRDefault="008D2693" w:rsidP="008D2693">
                            <w:pPr>
                              <w:rPr>
                                <w:rFonts w:ascii="Consolas" w:hAnsi="Consolas"/>
                                <w:sz w:val="18"/>
                                <w:szCs w:val="18"/>
                              </w:rPr>
                            </w:pPr>
                          </w:p>
                          <w:p w14:paraId="66BEA66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w:t>
                            </w:r>
                          </w:p>
                          <w:p w14:paraId="3B0386CE" w14:textId="77777777" w:rsidR="008D2693" w:rsidRPr="008D2693" w:rsidRDefault="008D2693" w:rsidP="008D2693">
                            <w:pPr>
                              <w:rPr>
                                <w:rFonts w:ascii="Consolas" w:hAnsi="Consolas"/>
                                <w:sz w:val="18"/>
                                <w:szCs w:val="18"/>
                              </w:rPr>
                            </w:pPr>
                          </w:p>
                          <w:p w14:paraId="70160BEB" w14:textId="11575332" w:rsidR="008D2693" w:rsidRPr="00311BBF" w:rsidRDefault="008D2693" w:rsidP="008D2693">
                            <w:pPr>
                              <w:rPr>
                                <w:rFonts w:ascii="Consolas" w:hAnsi="Consolas"/>
                                <w:sz w:val="18"/>
                                <w:szCs w:val="18"/>
                              </w:rPr>
                            </w:pPr>
                            <w:r w:rsidRPr="008D2693">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0314E" id="Text Box 12" o:spid="_x0000_s1031" type="#_x0000_t202" style="position:absolute;left:0;text-align:left;margin-left:-31.05pt;margin-top:26.75pt;width:552.95pt;height:20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" fillcolor="white [3201]" strokeweight=".5pt">
                <v:textbox>
                  <w:txbxContent>
                    <w:p w14:paraId="56AD254F" w14:textId="77777777" w:rsidR="008D2693" w:rsidRPr="008D2693" w:rsidRDefault="008D2693" w:rsidP="008D2693">
                      <w:pPr>
                        <w:ind w:left="720"/>
                        <w:rPr>
                          <w:rFonts w:ascii="Consolas" w:hAnsi="Consolas"/>
                          <w:sz w:val="18"/>
                          <w:szCs w:val="18"/>
                        </w:rPr>
                      </w:pPr>
                      <w:r w:rsidRPr="008D2693">
                        <w:rPr>
                          <w:rFonts w:ascii="Consolas" w:hAnsi="Consolas"/>
                          <w:sz w:val="18"/>
                          <w:szCs w:val="18"/>
                        </w:rPr>
                        <w:t>public class updateRamenRepository {</w:t>
                      </w:r>
                    </w:p>
                    <w:p w14:paraId="4B7D2715" w14:textId="77777777" w:rsidR="008D2693" w:rsidRPr="008D2693" w:rsidRDefault="008D2693" w:rsidP="008D2693">
                      <w:pPr>
                        <w:rPr>
                          <w:rFonts w:ascii="Consolas" w:hAnsi="Consolas"/>
                          <w:sz w:val="18"/>
                          <w:szCs w:val="18"/>
                        </w:rPr>
                      </w:pPr>
                    </w:p>
                    <w:p w14:paraId="1B51333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localDBEntities db =</w:t>
                      </w:r>
                      <w:r w:rsidRPr="008D2693">
                        <w:rPr>
                          <w:rFonts w:ascii="Consolas" w:hAnsi="Consolas"/>
                          <w:sz w:val="18"/>
                          <w:szCs w:val="18"/>
                        </w:rPr>
                        <w:tab/>
                        <w:t>new localDBEntities();</w:t>
                      </w:r>
                    </w:p>
                    <w:p w14:paraId="15276023" w14:textId="77777777" w:rsidR="008D2693" w:rsidRPr="008D2693" w:rsidRDefault="008D2693" w:rsidP="008D2693">
                      <w:pPr>
                        <w:rPr>
                          <w:rFonts w:ascii="Consolas" w:hAnsi="Consolas"/>
                          <w:sz w:val="18"/>
                          <w:szCs w:val="18"/>
                        </w:rPr>
                      </w:pPr>
                    </w:p>
                    <w:p w14:paraId="229FE24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List&lt;RamenDetail&gt; getById(int id) {</w:t>
                      </w:r>
                    </w:p>
                    <w:p w14:paraId="6AB977AA"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p>
                    <w:p w14:paraId="6830B0D6"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return (from x in db.RamenDetails where x.ID == id select x).ToList();</w:t>
                      </w:r>
                    </w:p>
                    <w:p w14:paraId="2EFCFA2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p>
                    <w:p w14:paraId="3A158009"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w:t>
                      </w:r>
                    </w:p>
                    <w:p w14:paraId="65DDB940" w14:textId="77777777" w:rsidR="008D2693" w:rsidRPr="008D2693" w:rsidRDefault="008D2693" w:rsidP="008D2693">
                      <w:pPr>
                        <w:rPr>
                          <w:rFonts w:ascii="Consolas" w:hAnsi="Consolas"/>
                          <w:sz w:val="18"/>
                          <w:szCs w:val="18"/>
                        </w:rPr>
                      </w:pPr>
                    </w:p>
                    <w:p w14:paraId="0618C03E"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public static void updateRamen(string name, string meat, string broth, string price, int id) {</w:t>
                      </w:r>
                    </w:p>
                    <w:p w14:paraId="7E93C4E4" w14:textId="77777777" w:rsidR="008D2693" w:rsidRPr="008D2693" w:rsidRDefault="008D2693" w:rsidP="008D2693">
                      <w:pPr>
                        <w:rPr>
                          <w:rFonts w:ascii="Consolas" w:hAnsi="Consolas"/>
                          <w:sz w:val="18"/>
                          <w:szCs w:val="18"/>
                        </w:rPr>
                      </w:pPr>
                    </w:p>
                    <w:p w14:paraId="05F54BC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 call handler to update, parse ramenDetail</w:t>
                      </w:r>
                    </w:p>
                    <w:p w14:paraId="2E68C8F7"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r>
                      <w:r w:rsidRPr="008D2693">
                        <w:rPr>
                          <w:rFonts w:ascii="Consolas" w:hAnsi="Consolas"/>
                          <w:sz w:val="18"/>
                          <w:szCs w:val="18"/>
                        </w:rPr>
                        <w:tab/>
                        <w:t>updateRamenHandler.updateRamen(name, meat, broth, price, db, id);</w:t>
                      </w:r>
                    </w:p>
                    <w:p w14:paraId="04F28400" w14:textId="77777777" w:rsidR="008D2693" w:rsidRPr="008D2693" w:rsidRDefault="008D2693" w:rsidP="008D2693">
                      <w:pPr>
                        <w:rPr>
                          <w:rFonts w:ascii="Consolas" w:hAnsi="Consolas"/>
                          <w:sz w:val="18"/>
                          <w:szCs w:val="18"/>
                        </w:rPr>
                      </w:pPr>
                    </w:p>
                    <w:p w14:paraId="66BEA66D" w14:textId="77777777" w:rsidR="008D2693" w:rsidRPr="008D2693" w:rsidRDefault="008D2693" w:rsidP="008D2693">
                      <w:pPr>
                        <w:rPr>
                          <w:rFonts w:ascii="Consolas" w:hAnsi="Consolas"/>
                          <w:sz w:val="18"/>
                          <w:szCs w:val="18"/>
                        </w:rPr>
                      </w:pPr>
                      <w:r w:rsidRPr="008D2693">
                        <w:rPr>
                          <w:rFonts w:ascii="Consolas" w:hAnsi="Consolas"/>
                          <w:sz w:val="18"/>
                          <w:szCs w:val="18"/>
                        </w:rPr>
                        <w:tab/>
                      </w:r>
                      <w:r w:rsidRPr="008D2693">
                        <w:rPr>
                          <w:rFonts w:ascii="Consolas" w:hAnsi="Consolas"/>
                          <w:sz w:val="18"/>
                          <w:szCs w:val="18"/>
                        </w:rPr>
                        <w:tab/>
                        <w:t>}</w:t>
                      </w:r>
                    </w:p>
                    <w:p w14:paraId="3B0386CE" w14:textId="77777777" w:rsidR="008D2693" w:rsidRPr="008D2693" w:rsidRDefault="008D2693" w:rsidP="008D2693">
                      <w:pPr>
                        <w:rPr>
                          <w:rFonts w:ascii="Consolas" w:hAnsi="Consolas"/>
                          <w:sz w:val="18"/>
                          <w:szCs w:val="18"/>
                        </w:rPr>
                      </w:pPr>
                    </w:p>
                    <w:p w14:paraId="70160BEB" w14:textId="11575332" w:rsidR="008D2693" w:rsidRPr="00311BBF" w:rsidRDefault="008D2693" w:rsidP="008D2693">
                      <w:pPr>
                        <w:rPr>
                          <w:rFonts w:ascii="Consolas" w:hAnsi="Consolas"/>
                          <w:sz w:val="18"/>
                          <w:szCs w:val="18"/>
                        </w:rPr>
                      </w:pPr>
                      <w:r w:rsidRPr="008D2693">
                        <w:rPr>
                          <w:rFonts w:ascii="Consolas" w:hAnsi="Consolas"/>
                          <w:sz w:val="18"/>
                          <w:szCs w:val="18"/>
                        </w:rPr>
                        <w:tab/>
                        <w:t>}</w:t>
                      </w:r>
                    </w:p>
                  </w:txbxContent>
                </v:textbox>
                <w10:wrap type="topAndBottom"/>
              </v:shape>
            </w:pict>
          </mc:Fallback>
        </mc:AlternateContent>
      </w:r>
    </w:p>
    <w:p w14:paraId="7056A5EC" w14:textId="46C79D32" w:rsidR="004A1310" w:rsidRDefault="004A1310" w:rsidP="008D2693">
      <w:pPr>
        <w:spacing w:after="200" w:line="276" w:lineRule="auto"/>
        <w:ind w:left="360"/>
        <w:rPr>
          <w:sz w:val="28"/>
          <w:szCs w:val="28"/>
        </w:rPr>
      </w:pPr>
      <w:r>
        <w:rPr>
          <w:noProof/>
        </w:rPr>
        <mc:AlternateContent>
          <mc:Choice Requires="wps">
            <w:drawing>
              <wp:anchor distT="0" distB="0" distL="114300" distR="114300" simplePos="0" relativeHeight="251671552" behindDoc="0" locked="0" layoutInCell="1" allowOverlap="1" wp14:anchorId="1F861577" wp14:editId="744ACB1E">
                <wp:simplePos x="0" y="0"/>
                <wp:positionH relativeFrom="column">
                  <wp:posOffset>-413283</wp:posOffset>
                </wp:positionH>
                <wp:positionV relativeFrom="paragraph">
                  <wp:posOffset>4112158</wp:posOffset>
                </wp:positionV>
                <wp:extent cx="7307352" cy="4293870"/>
                <wp:effectExtent l="0" t="0" r="27305" b="11430"/>
                <wp:wrapTopAndBottom/>
                <wp:docPr id="13" name="Text Box 13"/>
                <wp:cNvGraphicFramePr/>
                <a:graphic xmlns:a="http://schemas.openxmlformats.org/drawingml/2006/main">
                  <a:graphicData uri="http://schemas.microsoft.com/office/word/2010/wordprocessingShape">
                    <wps:wsp>
                      <wps:cNvSpPr txBox="1"/>
                      <wps:spPr>
                        <a:xfrm>
                          <a:off x="0" y="0"/>
                          <a:ext cx="7307352" cy="4293870"/>
                        </a:xfrm>
                        <a:prstGeom prst="rect">
                          <a:avLst/>
                        </a:prstGeom>
                        <a:solidFill>
                          <a:schemeClr val="lt1"/>
                        </a:solidFill>
                        <a:ln w="6350">
                          <a:solidFill>
                            <a:prstClr val="black"/>
                          </a:solidFill>
                        </a:ln>
                      </wps:spPr>
                      <wps:txbx>
                        <w:txbxContent>
                          <w:p w14:paraId="562F44BA" w14:textId="77777777" w:rsidR="004A1310" w:rsidRPr="004A1310" w:rsidRDefault="004A1310" w:rsidP="004A1310">
                            <w:pPr>
                              <w:rPr>
                                <w:rFonts w:ascii="Consolas" w:hAnsi="Consolas"/>
                                <w:sz w:val="18"/>
                                <w:szCs w:val="18"/>
                              </w:rPr>
                            </w:pPr>
                            <w:r w:rsidRPr="004A1310">
                              <w:rPr>
                                <w:rFonts w:ascii="Consolas" w:hAnsi="Consolas"/>
                                <w:sz w:val="18"/>
                                <w:szCs w:val="18"/>
                              </w:rPr>
                              <w:t>public class updateRamenHandler {</w:t>
                            </w:r>
                          </w:p>
                          <w:p w14:paraId="6E6C7400" w14:textId="77777777" w:rsidR="004A1310" w:rsidRPr="004A1310" w:rsidRDefault="004A1310" w:rsidP="004A1310">
                            <w:pPr>
                              <w:rPr>
                                <w:rFonts w:ascii="Consolas" w:hAnsi="Consolas"/>
                                <w:sz w:val="18"/>
                                <w:szCs w:val="18"/>
                              </w:rPr>
                            </w:pPr>
                          </w:p>
                          <w:p w14:paraId="51AB1B6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t>public static void updateRamen(string name, string meat, string broth, string price, localDBEntities db, int id) {</w:t>
                            </w:r>
                          </w:p>
                          <w:p w14:paraId="2C485FD8" w14:textId="77777777" w:rsidR="004A1310" w:rsidRPr="004A1310" w:rsidRDefault="004A1310" w:rsidP="004A1310">
                            <w:pPr>
                              <w:rPr>
                                <w:rFonts w:ascii="Consolas" w:hAnsi="Consolas"/>
                                <w:sz w:val="18"/>
                                <w:szCs w:val="18"/>
                              </w:rPr>
                            </w:pPr>
                          </w:p>
                          <w:p w14:paraId="6F91B83C"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 ramenDetail = (from x in db.RamenDetails where x.ID == id select x).FirstOrDefault();</w:t>
                            </w:r>
                          </w:p>
                          <w:p w14:paraId="4455BCAC" w14:textId="77777777" w:rsidR="004A1310" w:rsidRPr="004A1310" w:rsidRDefault="004A1310" w:rsidP="004A1310">
                            <w:pPr>
                              <w:rPr>
                                <w:rFonts w:ascii="Consolas" w:hAnsi="Consolas"/>
                                <w:sz w:val="18"/>
                                <w:szCs w:val="18"/>
                              </w:rPr>
                            </w:pPr>
                          </w:p>
                          <w:p w14:paraId="2833FB76"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ramenDetail.Name = name;</w:t>
                            </w:r>
                          </w:p>
                          <w:p w14:paraId="6D42A3B3" w14:textId="77777777" w:rsidR="004A1310" w:rsidRPr="004A1310" w:rsidRDefault="004A1310" w:rsidP="004A1310">
                            <w:pPr>
                              <w:rPr>
                                <w:rFonts w:ascii="Consolas" w:hAnsi="Consolas"/>
                                <w:sz w:val="18"/>
                                <w:szCs w:val="18"/>
                              </w:rPr>
                            </w:pPr>
                          </w:p>
                          <w:p w14:paraId="308EEEF5"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 check selected meat</w:t>
                            </w:r>
                          </w:p>
                          <w:p w14:paraId="7671FA41"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if(meat.Equals("Pork"))</w:t>
                            </w:r>
                          </w:p>
                          <w:p w14:paraId="0D9A73D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1;</w:t>
                            </w:r>
                          </w:p>
                          <w:p w14:paraId="795BE6FC" w14:textId="77777777" w:rsidR="004A1310" w:rsidRPr="004A1310" w:rsidRDefault="004A1310" w:rsidP="004A1310">
                            <w:pPr>
                              <w:rPr>
                                <w:rFonts w:ascii="Consolas" w:hAnsi="Consolas"/>
                                <w:sz w:val="18"/>
                                <w:szCs w:val="18"/>
                              </w:rPr>
                            </w:pPr>
                          </w:p>
                          <w:p w14:paraId="55B93B7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else if(meat.Equals("Beef"))</w:t>
                            </w:r>
                          </w:p>
                          <w:p w14:paraId="3E2C4AFB"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2;</w:t>
                            </w:r>
                          </w:p>
                          <w:p w14:paraId="444562D7" w14:textId="77777777" w:rsidR="004A1310" w:rsidRPr="004A1310" w:rsidRDefault="004A1310" w:rsidP="004A1310">
                            <w:pPr>
                              <w:rPr>
                                <w:rFonts w:ascii="Consolas" w:hAnsi="Consolas"/>
                                <w:sz w:val="18"/>
                                <w:szCs w:val="18"/>
                              </w:rPr>
                            </w:pPr>
                          </w:p>
                          <w:p w14:paraId="34ED9BE9"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else if(meat.Equals("Chicken"))</w:t>
                            </w:r>
                          </w:p>
                          <w:p w14:paraId="1A831044"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3;</w:t>
                            </w:r>
                          </w:p>
                          <w:p w14:paraId="3113B348" w14:textId="77777777" w:rsidR="004A1310" w:rsidRPr="004A1310" w:rsidRDefault="004A1310" w:rsidP="004A1310">
                            <w:pPr>
                              <w:rPr>
                                <w:rFonts w:ascii="Consolas" w:hAnsi="Consolas"/>
                                <w:sz w:val="18"/>
                                <w:szCs w:val="18"/>
                              </w:rPr>
                            </w:pPr>
                          </w:p>
                          <w:p w14:paraId="5BD19BE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ramenDetail.Broth = broth;</w:t>
                            </w:r>
                          </w:p>
                          <w:p w14:paraId="1358044E"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ramenDetail.Price = price;</w:t>
                            </w:r>
                          </w:p>
                          <w:p w14:paraId="32A9EE11" w14:textId="77777777" w:rsidR="004A1310" w:rsidRPr="004A1310" w:rsidRDefault="004A1310" w:rsidP="004A1310">
                            <w:pPr>
                              <w:rPr>
                                <w:rFonts w:ascii="Consolas" w:hAnsi="Consolas"/>
                                <w:sz w:val="18"/>
                                <w:szCs w:val="18"/>
                              </w:rPr>
                            </w:pPr>
                          </w:p>
                          <w:p w14:paraId="3C1ED1D3"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db.SaveChanges();</w:t>
                            </w:r>
                          </w:p>
                          <w:p w14:paraId="656C0C1A" w14:textId="77777777" w:rsidR="004A1310" w:rsidRPr="004A1310" w:rsidRDefault="004A1310" w:rsidP="004A1310">
                            <w:pPr>
                              <w:rPr>
                                <w:rFonts w:ascii="Consolas" w:hAnsi="Consolas"/>
                                <w:sz w:val="18"/>
                                <w:szCs w:val="18"/>
                              </w:rPr>
                            </w:pPr>
                          </w:p>
                          <w:p w14:paraId="7D191FC7"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t>}</w:t>
                            </w:r>
                          </w:p>
                          <w:p w14:paraId="47E5096F" w14:textId="77777777" w:rsidR="004A1310" w:rsidRPr="004A1310" w:rsidRDefault="004A1310" w:rsidP="004A1310">
                            <w:pPr>
                              <w:rPr>
                                <w:rFonts w:ascii="Consolas" w:hAnsi="Consolas"/>
                                <w:sz w:val="18"/>
                                <w:szCs w:val="18"/>
                              </w:rPr>
                            </w:pPr>
                          </w:p>
                          <w:p w14:paraId="52877D6D" w14:textId="38A7AFC8" w:rsidR="004A1310" w:rsidRPr="00311BBF" w:rsidRDefault="004A1310" w:rsidP="004A1310">
                            <w:pPr>
                              <w:rPr>
                                <w:rFonts w:ascii="Consolas" w:hAnsi="Consolas"/>
                                <w:sz w:val="18"/>
                                <w:szCs w:val="18"/>
                              </w:rPr>
                            </w:pPr>
                            <w:r w:rsidRPr="004A1310">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61577" id="Text Box 13" o:spid="_x0000_s1032" type="#_x0000_t202" style="position:absolute;left:0;text-align:left;margin-left:-32.55pt;margin-top:323.8pt;width:575.4pt;height:33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" fillcolor="white [3201]" strokeweight=".5pt">
                <v:textbox>
                  <w:txbxContent>
                    <w:p w14:paraId="562F44BA" w14:textId="77777777" w:rsidR="004A1310" w:rsidRPr="004A1310" w:rsidRDefault="004A1310" w:rsidP="004A1310">
                      <w:pPr>
                        <w:rPr>
                          <w:rFonts w:ascii="Consolas" w:hAnsi="Consolas"/>
                          <w:sz w:val="18"/>
                          <w:szCs w:val="18"/>
                        </w:rPr>
                      </w:pPr>
                      <w:r w:rsidRPr="004A1310">
                        <w:rPr>
                          <w:rFonts w:ascii="Consolas" w:hAnsi="Consolas"/>
                          <w:sz w:val="18"/>
                          <w:szCs w:val="18"/>
                        </w:rPr>
                        <w:t>public class updateRamenHandler {</w:t>
                      </w:r>
                    </w:p>
                    <w:p w14:paraId="6E6C7400" w14:textId="77777777" w:rsidR="004A1310" w:rsidRPr="004A1310" w:rsidRDefault="004A1310" w:rsidP="004A1310">
                      <w:pPr>
                        <w:rPr>
                          <w:rFonts w:ascii="Consolas" w:hAnsi="Consolas"/>
                          <w:sz w:val="18"/>
                          <w:szCs w:val="18"/>
                        </w:rPr>
                      </w:pPr>
                    </w:p>
                    <w:p w14:paraId="51AB1B6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t>public static void updateRamen(string name, string meat, string broth, string price, localDBEntities db, int id) {</w:t>
                      </w:r>
                    </w:p>
                    <w:p w14:paraId="2C485FD8" w14:textId="77777777" w:rsidR="004A1310" w:rsidRPr="004A1310" w:rsidRDefault="004A1310" w:rsidP="004A1310">
                      <w:pPr>
                        <w:rPr>
                          <w:rFonts w:ascii="Consolas" w:hAnsi="Consolas"/>
                          <w:sz w:val="18"/>
                          <w:szCs w:val="18"/>
                        </w:rPr>
                      </w:pPr>
                    </w:p>
                    <w:p w14:paraId="6F91B83C"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 ramenDetail = (from x in db.RamenDetails where x.ID == id select x).FirstOrDefault();</w:t>
                      </w:r>
                    </w:p>
                    <w:p w14:paraId="4455BCAC" w14:textId="77777777" w:rsidR="004A1310" w:rsidRPr="004A1310" w:rsidRDefault="004A1310" w:rsidP="004A1310">
                      <w:pPr>
                        <w:rPr>
                          <w:rFonts w:ascii="Consolas" w:hAnsi="Consolas"/>
                          <w:sz w:val="18"/>
                          <w:szCs w:val="18"/>
                        </w:rPr>
                      </w:pPr>
                    </w:p>
                    <w:p w14:paraId="2833FB76"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ramenDetail.Name = name;</w:t>
                      </w:r>
                    </w:p>
                    <w:p w14:paraId="6D42A3B3" w14:textId="77777777" w:rsidR="004A1310" w:rsidRPr="004A1310" w:rsidRDefault="004A1310" w:rsidP="004A1310">
                      <w:pPr>
                        <w:rPr>
                          <w:rFonts w:ascii="Consolas" w:hAnsi="Consolas"/>
                          <w:sz w:val="18"/>
                          <w:szCs w:val="18"/>
                        </w:rPr>
                      </w:pPr>
                    </w:p>
                    <w:p w14:paraId="308EEEF5"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 check selected meat</w:t>
                      </w:r>
                    </w:p>
                    <w:p w14:paraId="7671FA41"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if(meat.Equals("Pork"))</w:t>
                      </w:r>
                    </w:p>
                    <w:p w14:paraId="0D9A73D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1;</w:t>
                      </w:r>
                    </w:p>
                    <w:p w14:paraId="795BE6FC" w14:textId="77777777" w:rsidR="004A1310" w:rsidRPr="004A1310" w:rsidRDefault="004A1310" w:rsidP="004A1310">
                      <w:pPr>
                        <w:rPr>
                          <w:rFonts w:ascii="Consolas" w:hAnsi="Consolas"/>
                          <w:sz w:val="18"/>
                          <w:szCs w:val="18"/>
                        </w:rPr>
                      </w:pPr>
                    </w:p>
                    <w:p w14:paraId="55B93B7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else if(meat.Equals("Beef"))</w:t>
                      </w:r>
                    </w:p>
                    <w:p w14:paraId="3E2C4AFB"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2;</w:t>
                      </w:r>
                    </w:p>
                    <w:p w14:paraId="444562D7" w14:textId="77777777" w:rsidR="004A1310" w:rsidRPr="004A1310" w:rsidRDefault="004A1310" w:rsidP="004A1310">
                      <w:pPr>
                        <w:rPr>
                          <w:rFonts w:ascii="Consolas" w:hAnsi="Consolas"/>
                          <w:sz w:val="18"/>
                          <w:szCs w:val="18"/>
                        </w:rPr>
                      </w:pPr>
                    </w:p>
                    <w:p w14:paraId="34ED9BE9"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else if(meat.Equals("Chicken"))</w:t>
                      </w:r>
                    </w:p>
                    <w:p w14:paraId="1A831044"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ramenDetail.meatID = 3;</w:t>
                      </w:r>
                    </w:p>
                    <w:p w14:paraId="3113B348" w14:textId="77777777" w:rsidR="004A1310" w:rsidRPr="004A1310" w:rsidRDefault="004A1310" w:rsidP="004A1310">
                      <w:pPr>
                        <w:rPr>
                          <w:rFonts w:ascii="Consolas" w:hAnsi="Consolas"/>
                          <w:sz w:val="18"/>
                          <w:szCs w:val="18"/>
                        </w:rPr>
                      </w:pPr>
                    </w:p>
                    <w:p w14:paraId="5BD19BEF"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ramenDetail.Broth = broth;</w:t>
                      </w:r>
                    </w:p>
                    <w:p w14:paraId="1358044E"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ramenDetail.Price = price;</w:t>
                      </w:r>
                    </w:p>
                    <w:p w14:paraId="32A9EE11" w14:textId="77777777" w:rsidR="004A1310" w:rsidRPr="004A1310" w:rsidRDefault="004A1310" w:rsidP="004A1310">
                      <w:pPr>
                        <w:rPr>
                          <w:rFonts w:ascii="Consolas" w:hAnsi="Consolas"/>
                          <w:sz w:val="18"/>
                          <w:szCs w:val="18"/>
                        </w:rPr>
                      </w:pPr>
                    </w:p>
                    <w:p w14:paraId="3C1ED1D3"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r>
                      <w:r w:rsidRPr="004A1310">
                        <w:rPr>
                          <w:rFonts w:ascii="Consolas" w:hAnsi="Consolas"/>
                          <w:sz w:val="18"/>
                          <w:szCs w:val="18"/>
                        </w:rPr>
                        <w:tab/>
                        <w:t>db.SaveChanges();</w:t>
                      </w:r>
                    </w:p>
                    <w:p w14:paraId="656C0C1A" w14:textId="77777777" w:rsidR="004A1310" w:rsidRPr="004A1310" w:rsidRDefault="004A1310" w:rsidP="004A1310">
                      <w:pPr>
                        <w:rPr>
                          <w:rFonts w:ascii="Consolas" w:hAnsi="Consolas"/>
                          <w:sz w:val="18"/>
                          <w:szCs w:val="18"/>
                        </w:rPr>
                      </w:pPr>
                    </w:p>
                    <w:p w14:paraId="7D191FC7" w14:textId="77777777" w:rsidR="004A1310" w:rsidRPr="004A1310" w:rsidRDefault="004A1310" w:rsidP="004A1310">
                      <w:pPr>
                        <w:rPr>
                          <w:rFonts w:ascii="Consolas" w:hAnsi="Consolas"/>
                          <w:sz w:val="18"/>
                          <w:szCs w:val="18"/>
                        </w:rPr>
                      </w:pPr>
                      <w:r w:rsidRPr="004A1310">
                        <w:rPr>
                          <w:rFonts w:ascii="Consolas" w:hAnsi="Consolas"/>
                          <w:sz w:val="18"/>
                          <w:szCs w:val="18"/>
                        </w:rPr>
                        <w:tab/>
                      </w:r>
                      <w:r w:rsidRPr="004A1310">
                        <w:rPr>
                          <w:rFonts w:ascii="Consolas" w:hAnsi="Consolas"/>
                          <w:sz w:val="18"/>
                          <w:szCs w:val="18"/>
                        </w:rPr>
                        <w:tab/>
                        <w:t>}</w:t>
                      </w:r>
                    </w:p>
                    <w:p w14:paraId="47E5096F" w14:textId="77777777" w:rsidR="004A1310" w:rsidRPr="004A1310" w:rsidRDefault="004A1310" w:rsidP="004A1310">
                      <w:pPr>
                        <w:rPr>
                          <w:rFonts w:ascii="Consolas" w:hAnsi="Consolas"/>
                          <w:sz w:val="18"/>
                          <w:szCs w:val="18"/>
                        </w:rPr>
                      </w:pPr>
                    </w:p>
                    <w:p w14:paraId="52877D6D" w14:textId="38A7AFC8" w:rsidR="004A1310" w:rsidRPr="00311BBF" w:rsidRDefault="004A1310" w:rsidP="004A1310">
                      <w:pPr>
                        <w:rPr>
                          <w:rFonts w:ascii="Consolas" w:hAnsi="Consolas"/>
                          <w:sz w:val="18"/>
                          <w:szCs w:val="18"/>
                        </w:rPr>
                      </w:pPr>
                      <w:r w:rsidRPr="004A1310">
                        <w:rPr>
                          <w:rFonts w:ascii="Consolas" w:hAnsi="Consolas"/>
                          <w:sz w:val="18"/>
                          <w:szCs w:val="18"/>
                        </w:rPr>
                        <w:tab/>
                        <w:t>}</w:t>
                      </w:r>
                    </w:p>
                  </w:txbxContent>
                </v:textbox>
                <w10:wrap type="topAndBottom"/>
              </v:shape>
            </w:pict>
          </mc:Fallback>
        </mc:AlternateContent>
      </w:r>
      <w:r w:rsidR="008D2693">
        <w:rPr>
          <w:sz w:val="28"/>
          <w:szCs w:val="28"/>
        </w:rPr>
        <w:t xml:space="preserve">This is a repository file. Throughout the project, I designed the data flow so that only a repository have exclusive access to the db. From the snippet above, I designed it so that the class opens an access to the db, get a list of RamenDetail by id, and update the ramen data. For the </w:t>
      </w:r>
      <w:r w:rsidR="00E50BB0">
        <w:rPr>
          <w:sz w:val="28"/>
          <w:szCs w:val="28"/>
        </w:rPr>
        <w:t xml:space="preserve">update ramen method, I call a handler to specifically undergo the business logic such as insert, update, and delete. In this case, I parse through the localDBEntities db, so that the handler is given access to </w:t>
      </w:r>
      <w:r>
        <w:rPr>
          <w:sz w:val="28"/>
          <w:szCs w:val="28"/>
        </w:rPr>
        <w:t>the db.</w:t>
      </w:r>
    </w:p>
    <w:p w14:paraId="2919BDDF" w14:textId="5B95D7D2" w:rsidR="004A1310" w:rsidRDefault="004A1310" w:rsidP="008D2693">
      <w:pPr>
        <w:spacing w:after="200" w:line="276" w:lineRule="auto"/>
        <w:ind w:left="360"/>
        <w:rPr>
          <w:sz w:val="28"/>
          <w:szCs w:val="28"/>
        </w:rPr>
      </w:pPr>
      <w:r>
        <w:rPr>
          <w:sz w:val="28"/>
          <w:szCs w:val="28"/>
        </w:rPr>
        <w:lastRenderedPageBreak/>
        <w:t xml:space="preserve">This is a handler for updating ramen. the updateRamen() method will require the variables to be updated, along with a db access. </w:t>
      </w:r>
    </w:p>
    <w:p w14:paraId="14891039" w14:textId="1EB4CC4D" w:rsidR="00FA68EA" w:rsidRDefault="004A1310" w:rsidP="00FA68EA">
      <w:pPr>
        <w:spacing w:after="200" w:line="276" w:lineRule="auto"/>
        <w:ind w:left="360"/>
        <w:rPr>
          <w:sz w:val="28"/>
          <w:szCs w:val="28"/>
        </w:rPr>
      </w:pPr>
      <w:r>
        <w:rPr>
          <w:sz w:val="28"/>
          <w:szCs w:val="28"/>
        </w:rPr>
        <w:t>This scenario can be implemented to our project for other methods such as updateProfile(), insertRamen(),</w:t>
      </w:r>
      <w:r w:rsidR="00FA68EA">
        <w:rPr>
          <w:sz w:val="28"/>
          <w:szCs w:val="28"/>
        </w:rPr>
        <w:t xml:space="preserve"> manageRamen(), etc.</w:t>
      </w:r>
    </w:p>
    <w:p w14:paraId="72E65503" w14:textId="2CEA06F5" w:rsidR="004A1310" w:rsidRDefault="004A1310" w:rsidP="008D2693">
      <w:pPr>
        <w:spacing w:after="200" w:line="276" w:lineRule="auto"/>
        <w:ind w:left="360"/>
        <w:rPr>
          <w:sz w:val="28"/>
          <w:szCs w:val="28"/>
        </w:rPr>
      </w:pPr>
      <w:r>
        <w:rPr>
          <w:sz w:val="28"/>
          <w:szCs w:val="28"/>
        </w:rPr>
        <w:t>With this way, we can ensure that only the repository have exclusive access for our db.</w:t>
      </w:r>
    </w:p>
    <w:p w14:paraId="20DC792C" w14:textId="576DC107" w:rsidR="00955949" w:rsidRDefault="00955949" w:rsidP="00955949">
      <w:pPr>
        <w:pStyle w:val="ListParagraph"/>
        <w:numPr>
          <w:ilvl w:val="0"/>
          <w:numId w:val="20"/>
        </w:numPr>
        <w:spacing w:after="200" w:line="276" w:lineRule="auto"/>
        <w:rPr>
          <w:sz w:val="28"/>
          <w:szCs w:val="28"/>
        </w:rPr>
      </w:pPr>
      <w:r>
        <w:rPr>
          <w:noProof/>
        </w:rPr>
        <mc:AlternateContent>
          <mc:Choice Requires="wps">
            <w:drawing>
              <wp:anchor distT="0" distB="0" distL="114300" distR="114300" simplePos="0" relativeHeight="251673600" behindDoc="0" locked="0" layoutInCell="1" allowOverlap="1" wp14:anchorId="09DF55DA" wp14:editId="2B1DD677">
                <wp:simplePos x="0" y="0"/>
                <wp:positionH relativeFrom="column">
                  <wp:posOffset>-413309</wp:posOffset>
                </wp:positionH>
                <wp:positionV relativeFrom="paragraph">
                  <wp:posOffset>245872</wp:posOffset>
                </wp:positionV>
                <wp:extent cx="7038975" cy="2472055"/>
                <wp:effectExtent l="0" t="0" r="28575" b="23495"/>
                <wp:wrapTopAndBottom/>
                <wp:docPr id="14" name="Text Box 14"/>
                <wp:cNvGraphicFramePr/>
                <a:graphic xmlns:a="http://schemas.openxmlformats.org/drawingml/2006/main">
                  <a:graphicData uri="http://schemas.microsoft.com/office/word/2010/wordprocessingShape">
                    <wps:wsp>
                      <wps:cNvSpPr txBox="1"/>
                      <wps:spPr>
                        <a:xfrm>
                          <a:off x="0" y="0"/>
                          <a:ext cx="7038975" cy="2472055"/>
                        </a:xfrm>
                        <a:prstGeom prst="rect">
                          <a:avLst/>
                        </a:prstGeom>
                        <a:solidFill>
                          <a:schemeClr val="lt1"/>
                        </a:solidFill>
                        <a:ln w="6350">
                          <a:solidFill>
                            <a:prstClr val="black"/>
                          </a:solidFill>
                        </a:ln>
                      </wps:spPr>
                      <wps:txbx>
                        <w:txbxContent>
                          <w:p w14:paraId="2022D3C0" w14:textId="77777777" w:rsidR="00955949" w:rsidRPr="00955949" w:rsidRDefault="00955949" w:rsidP="00955949">
                            <w:pPr>
                              <w:rPr>
                                <w:rFonts w:ascii="Consolas" w:hAnsi="Consolas"/>
                                <w:sz w:val="18"/>
                                <w:szCs w:val="18"/>
                              </w:rPr>
                            </w:pPr>
                            <w:r w:rsidRPr="00955949">
                              <w:rPr>
                                <w:rFonts w:ascii="Consolas" w:hAnsi="Consolas"/>
                                <w:sz w:val="18"/>
                                <w:szCs w:val="18"/>
                              </w:rPr>
                              <w:t>public class regisFactory {</w:t>
                            </w:r>
                          </w:p>
                          <w:p w14:paraId="732233DB" w14:textId="77777777" w:rsidR="00955949" w:rsidRPr="00955949" w:rsidRDefault="00955949" w:rsidP="00955949">
                            <w:pPr>
                              <w:rPr>
                                <w:rFonts w:ascii="Consolas" w:hAnsi="Consolas"/>
                                <w:sz w:val="18"/>
                                <w:szCs w:val="18"/>
                              </w:rPr>
                            </w:pPr>
                          </w:p>
                          <w:p w14:paraId="022C40D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public static User newUser(string username, string email, string gender, string password, int role) {</w:t>
                            </w:r>
                          </w:p>
                          <w:p w14:paraId="76C10BC3"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p>
                          <w:p w14:paraId="66ED41DC"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new User();</w:t>
                            </w:r>
                          </w:p>
                          <w:p w14:paraId="370475C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newUser.Username = username;</w:t>
                            </w:r>
                          </w:p>
                          <w:p w14:paraId="4128345B"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newUser.Email = email;</w:t>
                            </w:r>
                          </w:p>
                          <w:p w14:paraId="3E6D5CB4"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newUser.Gender = gender;</w:t>
                            </w:r>
                          </w:p>
                          <w:p w14:paraId="048A3079"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newUser.Password = password;</w:t>
                            </w:r>
                          </w:p>
                          <w:p w14:paraId="44724595"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newUser.roleID = role;</w:t>
                            </w:r>
                          </w:p>
                          <w:p w14:paraId="6EE444BC" w14:textId="77777777" w:rsidR="00955949" w:rsidRPr="00955949" w:rsidRDefault="00955949" w:rsidP="00955949">
                            <w:pPr>
                              <w:rPr>
                                <w:rFonts w:ascii="Consolas" w:hAnsi="Consolas"/>
                                <w:sz w:val="18"/>
                                <w:szCs w:val="18"/>
                              </w:rPr>
                            </w:pPr>
                          </w:p>
                          <w:p w14:paraId="462DD7C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return newUser;</w:t>
                            </w:r>
                          </w:p>
                          <w:p w14:paraId="67BCEF3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p>
                          <w:p w14:paraId="563335E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w:t>
                            </w:r>
                          </w:p>
                          <w:p w14:paraId="05A8B079" w14:textId="77777777" w:rsidR="00955949" w:rsidRPr="00955949" w:rsidRDefault="00955949" w:rsidP="00955949">
                            <w:pPr>
                              <w:rPr>
                                <w:rFonts w:ascii="Consolas" w:hAnsi="Consolas"/>
                                <w:sz w:val="18"/>
                                <w:szCs w:val="18"/>
                              </w:rPr>
                            </w:pPr>
                          </w:p>
                          <w:p w14:paraId="4224E5AA" w14:textId="3386D099" w:rsidR="00955949" w:rsidRPr="00311BBF" w:rsidRDefault="00955949" w:rsidP="00955949">
                            <w:pPr>
                              <w:rPr>
                                <w:rFonts w:ascii="Consolas" w:hAnsi="Consolas"/>
                                <w:sz w:val="18"/>
                                <w:szCs w:val="18"/>
                              </w:rPr>
                            </w:pPr>
                            <w:r w:rsidRPr="00955949">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F55DA" id="Text Box 14" o:spid="_x0000_s1033" type="#_x0000_t202" style="position:absolute;left:0;text-align:left;margin-left:-32.55pt;margin-top:19.35pt;width:554.25pt;height:19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" fillcolor="white [3201]" strokeweight=".5pt">
                <v:textbox>
                  <w:txbxContent>
                    <w:p w14:paraId="2022D3C0" w14:textId="77777777" w:rsidR="00955949" w:rsidRPr="00955949" w:rsidRDefault="00955949" w:rsidP="00955949">
                      <w:pPr>
                        <w:rPr>
                          <w:rFonts w:ascii="Consolas" w:hAnsi="Consolas"/>
                          <w:sz w:val="18"/>
                          <w:szCs w:val="18"/>
                        </w:rPr>
                      </w:pPr>
                      <w:r w:rsidRPr="00955949">
                        <w:rPr>
                          <w:rFonts w:ascii="Consolas" w:hAnsi="Consolas"/>
                          <w:sz w:val="18"/>
                          <w:szCs w:val="18"/>
                        </w:rPr>
                        <w:t>public class regisFactory {</w:t>
                      </w:r>
                    </w:p>
                    <w:p w14:paraId="732233DB" w14:textId="77777777" w:rsidR="00955949" w:rsidRPr="00955949" w:rsidRDefault="00955949" w:rsidP="00955949">
                      <w:pPr>
                        <w:rPr>
                          <w:rFonts w:ascii="Consolas" w:hAnsi="Consolas"/>
                          <w:sz w:val="18"/>
                          <w:szCs w:val="18"/>
                        </w:rPr>
                      </w:pPr>
                    </w:p>
                    <w:p w14:paraId="022C40D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public static User newUser(string username, string email, string gender, string password, int role) {</w:t>
                      </w:r>
                    </w:p>
                    <w:p w14:paraId="76C10BC3"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p>
                    <w:p w14:paraId="66ED41DC"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new User();</w:t>
                      </w:r>
                    </w:p>
                    <w:p w14:paraId="370475C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newUser.Username = username;</w:t>
                      </w:r>
                    </w:p>
                    <w:p w14:paraId="4128345B"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newUser.Email = email;</w:t>
                      </w:r>
                    </w:p>
                    <w:p w14:paraId="3E6D5CB4"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newUser.Gender = gender;</w:t>
                      </w:r>
                    </w:p>
                    <w:p w14:paraId="048A3079"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newUser.Password = password;</w:t>
                      </w:r>
                    </w:p>
                    <w:p w14:paraId="44724595"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newUser.roleID = role;</w:t>
                      </w:r>
                    </w:p>
                    <w:p w14:paraId="6EE444BC" w14:textId="77777777" w:rsidR="00955949" w:rsidRPr="00955949" w:rsidRDefault="00955949" w:rsidP="00955949">
                      <w:pPr>
                        <w:rPr>
                          <w:rFonts w:ascii="Consolas" w:hAnsi="Consolas"/>
                          <w:sz w:val="18"/>
                          <w:szCs w:val="18"/>
                        </w:rPr>
                      </w:pPr>
                    </w:p>
                    <w:p w14:paraId="462DD7C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return newUser;</w:t>
                      </w:r>
                    </w:p>
                    <w:p w14:paraId="67BCEF3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p>
                    <w:p w14:paraId="563335E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w:t>
                      </w:r>
                    </w:p>
                    <w:p w14:paraId="05A8B079" w14:textId="77777777" w:rsidR="00955949" w:rsidRPr="00955949" w:rsidRDefault="00955949" w:rsidP="00955949">
                      <w:pPr>
                        <w:rPr>
                          <w:rFonts w:ascii="Consolas" w:hAnsi="Consolas"/>
                          <w:sz w:val="18"/>
                          <w:szCs w:val="18"/>
                        </w:rPr>
                      </w:pPr>
                    </w:p>
                    <w:p w14:paraId="4224E5AA" w14:textId="3386D099" w:rsidR="00955949" w:rsidRPr="00311BBF" w:rsidRDefault="00955949" w:rsidP="00955949">
                      <w:pPr>
                        <w:rPr>
                          <w:rFonts w:ascii="Consolas" w:hAnsi="Consolas"/>
                          <w:sz w:val="18"/>
                          <w:szCs w:val="18"/>
                        </w:rPr>
                      </w:pPr>
                      <w:r w:rsidRPr="00955949">
                        <w:rPr>
                          <w:rFonts w:ascii="Consolas" w:hAnsi="Consolas"/>
                          <w:sz w:val="18"/>
                          <w:szCs w:val="18"/>
                        </w:rPr>
                        <w:tab/>
                        <w:t>}</w:t>
                      </w:r>
                    </w:p>
                  </w:txbxContent>
                </v:textbox>
                <w10:wrap type="topAndBottom"/>
              </v:shape>
            </w:pict>
          </mc:Fallback>
        </mc:AlternateContent>
      </w:r>
    </w:p>
    <w:p w14:paraId="54BB94B1" w14:textId="598EBC6F" w:rsidR="00955949" w:rsidRDefault="00955949" w:rsidP="00955949">
      <w:pPr>
        <w:spacing w:after="200" w:line="276" w:lineRule="auto"/>
        <w:ind w:left="360"/>
        <w:rPr>
          <w:sz w:val="28"/>
          <w:szCs w:val="28"/>
        </w:rPr>
      </w:pPr>
      <w:r>
        <w:rPr>
          <w:noProof/>
        </w:rPr>
        <mc:AlternateContent>
          <mc:Choice Requires="wps">
            <w:drawing>
              <wp:anchor distT="0" distB="0" distL="114300" distR="114300" simplePos="0" relativeHeight="251675648" behindDoc="0" locked="0" layoutInCell="1" allowOverlap="1" wp14:anchorId="30D4D766" wp14:editId="086303A0">
                <wp:simplePos x="0" y="0"/>
                <wp:positionH relativeFrom="column">
                  <wp:posOffset>-340360</wp:posOffset>
                </wp:positionH>
                <wp:positionV relativeFrom="paragraph">
                  <wp:posOffset>3058795</wp:posOffset>
                </wp:positionV>
                <wp:extent cx="7038975" cy="3328035"/>
                <wp:effectExtent l="0" t="0" r="28575" b="24765"/>
                <wp:wrapTopAndBottom/>
                <wp:docPr id="15" name="Text Box 15"/>
                <wp:cNvGraphicFramePr/>
                <a:graphic xmlns:a="http://schemas.openxmlformats.org/drawingml/2006/main">
                  <a:graphicData uri="http://schemas.microsoft.com/office/word/2010/wordprocessingShape">
                    <wps:wsp>
                      <wps:cNvSpPr txBox="1"/>
                      <wps:spPr>
                        <a:xfrm>
                          <a:off x="0" y="0"/>
                          <a:ext cx="7038975" cy="3328035"/>
                        </a:xfrm>
                        <a:prstGeom prst="rect">
                          <a:avLst/>
                        </a:prstGeom>
                        <a:solidFill>
                          <a:schemeClr val="lt1"/>
                        </a:solidFill>
                        <a:ln w="6350">
                          <a:solidFill>
                            <a:prstClr val="black"/>
                          </a:solidFill>
                        </a:ln>
                      </wps:spPr>
                      <wps:txbx>
                        <w:txbxContent>
                          <w:p w14:paraId="0D9E30B5" w14:textId="77777777" w:rsidR="00955949" w:rsidRPr="00955949" w:rsidRDefault="00955949" w:rsidP="00955949">
                            <w:pPr>
                              <w:rPr>
                                <w:rFonts w:ascii="Consolas" w:hAnsi="Consolas"/>
                                <w:sz w:val="18"/>
                                <w:szCs w:val="18"/>
                              </w:rPr>
                            </w:pPr>
                            <w:r w:rsidRPr="00955949">
                              <w:rPr>
                                <w:rFonts w:ascii="Consolas" w:hAnsi="Consolas"/>
                                <w:sz w:val="18"/>
                                <w:szCs w:val="18"/>
                              </w:rPr>
                              <w:t>public static void addUser(string username, string email, string gender, string password, string selectedRole, localDBEntities db) {</w:t>
                            </w:r>
                          </w:p>
                          <w:p w14:paraId="08BF44BB" w14:textId="77777777" w:rsidR="00955949" w:rsidRPr="00955949" w:rsidRDefault="00955949" w:rsidP="00955949">
                            <w:pPr>
                              <w:rPr>
                                <w:rFonts w:ascii="Consolas" w:hAnsi="Consolas"/>
                                <w:sz w:val="18"/>
                                <w:szCs w:val="18"/>
                              </w:rPr>
                            </w:pPr>
                          </w:p>
                          <w:p w14:paraId="2CBC7D85"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 check role selected</w:t>
                            </w:r>
                          </w:p>
                          <w:p w14:paraId="56282B03"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if(selectedRole.Equals("Staff")) {</w:t>
                            </w:r>
                          </w:p>
                          <w:p w14:paraId="5E06E7CE" w14:textId="77777777" w:rsidR="00955949" w:rsidRPr="00955949" w:rsidRDefault="00955949" w:rsidP="00955949">
                            <w:pPr>
                              <w:rPr>
                                <w:rFonts w:ascii="Consolas" w:hAnsi="Consolas"/>
                                <w:sz w:val="18"/>
                                <w:szCs w:val="18"/>
                              </w:rPr>
                            </w:pPr>
                          </w:p>
                          <w:p w14:paraId="49F7C23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regisFactory.newUser(username, email, gender, password, 1); // call factory, set as Staff role</w:t>
                            </w:r>
                          </w:p>
                          <w:p w14:paraId="40E3C0C1"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db.Users.Add(newUser);</w:t>
                            </w:r>
                          </w:p>
                          <w:p w14:paraId="7C668C18"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db.SaveChanges();</w:t>
                            </w:r>
                          </w:p>
                          <w:p w14:paraId="051968B6" w14:textId="77777777" w:rsidR="00955949" w:rsidRPr="00955949" w:rsidRDefault="00955949" w:rsidP="00955949">
                            <w:pPr>
                              <w:rPr>
                                <w:rFonts w:ascii="Consolas" w:hAnsi="Consolas"/>
                                <w:sz w:val="18"/>
                                <w:szCs w:val="18"/>
                              </w:rPr>
                            </w:pPr>
                          </w:p>
                          <w:p w14:paraId="3AD2C87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w:t>
                            </w:r>
                          </w:p>
                          <w:p w14:paraId="436229FE" w14:textId="77777777" w:rsidR="00955949" w:rsidRPr="00955949" w:rsidRDefault="00955949" w:rsidP="00955949">
                            <w:pPr>
                              <w:rPr>
                                <w:rFonts w:ascii="Consolas" w:hAnsi="Consolas"/>
                                <w:sz w:val="18"/>
                                <w:szCs w:val="18"/>
                              </w:rPr>
                            </w:pPr>
                          </w:p>
                          <w:p w14:paraId="27F1D329" w14:textId="77777777" w:rsidR="00955949" w:rsidRPr="00955949" w:rsidRDefault="00955949" w:rsidP="00955949">
                            <w:pPr>
                              <w:rPr>
                                <w:rFonts w:ascii="Consolas" w:hAnsi="Consolas"/>
                                <w:sz w:val="18"/>
                                <w:szCs w:val="18"/>
                              </w:rPr>
                            </w:pPr>
                          </w:p>
                          <w:p w14:paraId="033E963A"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else if(selectedRole.Equals("Member")) {</w:t>
                            </w:r>
                          </w:p>
                          <w:p w14:paraId="1315E9BE" w14:textId="77777777" w:rsidR="00955949" w:rsidRPr="00955949" w:rsidRDefault="00955949" w:rsidP="00955949">
                            <w:pPr>
                              <w:rPr>
                                <w:rFonts w:ascii="Consolas" w:hAnsi="Consolas"/>
                                <w:sz w:val="18"/>
                                <w:szCs w:val="18"/>
                              </w:rPr>
                            </w:pPr>
                          </w:p>
                          <w:p w14:paraId="4AB4DA1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regisFactory.newUser(username, email, gender, password, 2); // call factory, set as Member role</w:t>
                            </w:r>
                          </w:p>
                          <w:p w14:paraId="1720954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db.Users.Add(newUser);</w:t>
                            </w:r>
                          </w:p>
                          <w:p w14:paraId="580C9419"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db.SaveChanges();</w:t>
                            </w:r>
                          </w:p>
                          <w:p w14:paraId="759A56D9" w14:textId="77777777" w:rsidR="00955949" w:rsidRPr="00955949" w:rsidRDefault="00955949" w:rsidP="00955949">
                            <w:pPr>
                              <w:rPr>
                                <w:rFonts w:ascii="Consolas" w:hAnsi="Consolas"/>
                                <w:sz w:val="18"/>
                                <w:szCs w:val="18"/>
                              </w:rPr>
                            </w:pPr>
                          </w:p>
                          <w:p w14:paraId="3D02C5E2"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w:t>
                            </w:r>
                          </w:p>
                          <w:p w14:paraId="2E6E3D1A" w14:textId="77777777" w:rsidR="00955949" w:rsidRPr="00955949" w:rsidRDefault="00955949" w:rsidP="00955949">
                            <w:pPr>
                              <w:rPr>
                                <w:rFonts w:ascii="Consolas" w:hAnsi="Consolas"/>
                                <w:sz w:val="18"/>
                                <w:szCs w:val="18"/>
                              </w:rPr>
                            </w:pPr>
                          </w:p>
                          <w:p w14:paraId="0CF58756" w14:textId="562AEBA8" w:rsidR="00955949" w:rsidRPr="00311BBF"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4D766" id="Text Box 15" o:spid="_x0000_s1034" type="#_x0000_t202" style="position:absolute;left:0;text-align:left;margin-left:-26.8pt;margin-top:240.85pt;width:554.25pt;height:26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" fillcolor="white [3201]" strokeweight=".5pt">
                <v:textbox>
                  <w:txbxContent>
                    <w:p w14:paraId="0D9E30B5" w14:textId="77777777" w:rsidR="00955949" w:rsidRPr="00955949" w:rsidRDefault="00955949" w:rsidP="00955949">
                      <w:pPr>
                        <w:rPr>
                          <w:rFonts w:ascii="Consolas" w:hAnsi="Consolas"/>
                          <w:sz w:val="18"/>
                          <w:szCs w:val="18"/>
                        </w:rPr>
                      </w:pPr>
                      <w:r w:rsidRPr="00955949">
                        <w:rPr>
                          <w:rFonts w:ascii="Consolas" w:hAnsi="Consolas"/>
                          <w:sz w:val="18"/>
                          <w:szCs w:val="18"/>
                        </w:rPr>
                        <w:t>public static void addUser(string username, string email, string gender, string password, string selectedRole, localDBEntities db) {</w:t>
                      </w:r>
                    </w:p>
                    <w:p w14:paraId="08BF44BB" w14:textId="77777777" w:rsidR="00955949" w:rsidRPr="00955949" w:rsidRDefault="00955949" w:rsidP="00955949">
                      <w:pPr>
                        <w:rPr>
                          <w:rFonts w:ascii="Consolas" w:hAnsi="Consolas"/>
                          <w:sz w:val="18"/>
                          <w:szCs w:val="18"/>
                        </w:rPr>
                      </w:pPr>
                    </w:p>
                    <w:p w14:paraId="2CBC7D85"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 check role selected</w:t>
                      </w:r>
                    </w:p>
                    <w:p w14:paraId="56282B03"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if(selectedRole.Equals("Staff")) {</w:t>
                      </w:r>
                    </w:p>
                    <w:p w14:paraId="5E06E7CE" w14:textId="77777777" w:rsidR="00955949" w:rsidRPr="00955949" w:rsidRDefault="00955949" w:rsidP="00955949">
                      <w:pPr>
                        <w:rPr>
                          <w:rFonts w:ascii="Consolas" w:hAnsi="Consolas"/>
                          <w:sz w:val="18"/>
                          <w:szCs w:val="18"/>
                        </w:rPr>
                      </w:pPr>
                    </w:p>
                    <w:p w14:paraId="49F7C23F"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regisFactory.newUser(username, email, gender, password, 1); // call factory, set as Staff role</w:t>
                      </w:r>
                    </w:p>
                    <w:p w14:paraId="40E3C0C1"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db.Users.Add(newUser);</w:t>
                      </w:r>
                    </w:p>
                    <w:p w14:paraId="7C668C18"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db.SaveChanges();</w:t>
                      </w:r>
                    </w:p>
                    <w:p w14:paraId="051968B6" w14:textId="77777777" w:rsidR="00955949" w:rsidRPr="00955949" w:rsidRDefault="00955949" w:rsidP="00955949">
                      <w:pPr>
                        <w:rPr>
                          <w:rFonts w:ascii="Consolas" w:hAnsi="Consolas"/>
                          <w:sz w:val="18"/>
                          <w:szCs w:val="18"/>
                        </w:rPr>
                      </w:pPr>
                    </w:p>
                    <w:p w14:paraId="3AD2C87D"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w:t>
                      </w:r>
                    </w:p>
                    <w:p w14:paraId="436229FE" w14:textId="77777777" w:rsidR="00955949" w:rsidRPr="00955949" w:rsidRDefault="00955949" w:rsidP="00955949">
                      <w:pPr>
                        <w:rPr>
                          <w:rFonts w:ascii="Consolas" w:hAnsi="Consolas"/>
                          <w:sz w:val="18"/>
                          <w:szCs w:val="18"/>
                        </w:rPr>
                      </w:pPr>
                    </w:p>
                    <w:p w14:paraId="27F1D329" w14:textId="77777777" w:rsidR="00955949" w:rsidRPr="00955949" w:rsidRDefault="00955949" w:rsidP="00955949">
                      <w:pPr>
                        <w:rPr>
                          <w:rFonts w:ascii="Consolas" w:hAnsi="Consolas"/>
                          <w:sz w:val="18"/>
                          <w:szCs w:val="18"/>
                        </w:rPr>
                      </w:pPr>
                    </w:p>
                    <w:p w14:paraId="033E963A"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else if(selectedRole.Equals("Member")) {</w:t>
                      </w:r>
                    </w:p>
                    <w:p w14:paraId="1315E9BE" w14:textId="77777777" w:rsidR="00955949" w:rsidRPr="00955949" w:rsidRDefault="00955949" w:rsidP="00955949">
                      <w:pPr>
                        <w:rPr>
                          <w:rFonts w:ascii="Consolas" w:hAnsi="Consolas"/>
                          <w:sz w:val="18"/>
                          <w:szCs w:val="18"/>
                        </w:rPr>
                      </w:pPr>
                    </w:p>
                    <w:p w14:paraId="4AB4DA1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User newUser = regisFactory.newUser(username, email, gender, password, 2); // call factory, set as Member role</w:t>
                      </w:r>
                    </w:p>
                    <w:p w14:paraId="1720954E"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db.Users.Add(newUser);</w:t>
                      </w:r>
                    </w:p>
                    <w:p w14:paraId="580C9419"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db.SaveChanges();</w:t>
                      </w:r>
                    </w:p>
                    <w:p w14:paraId="759A56D9" w14:textId="77777777" w:rsidR="00955949" w:rsidRPr="00955949" w:rsidRDefault="00955949" w:rsidP="00955949">
                      <w:pPr>
                        <w:rPr>
                          <w:rFonts w:ascii="Consolas" w:hAnsi="Consolas"/>
                          <w:sz w:val="18"/>
                          <w:szCs w:val="18"/>
                        </w:rPr>
                      </w:pPr>
                    </w:p>
                    <w:p w14:paraId="3D02C5E2" w14:textId="77777777" w:rsidR="00955949" w:rsidRPr="00955949"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r>
                      <w:r w:rsidRPr="00955949">
                        <w:rPr>
                          <w:rFonts w:ascii="Consolas" w:hAnsi="Consolas"/>
                          <w:sz w:val="18"/>
                          <w:szCs w:val="18"/>
                        </w:rPr>
                        <w:tab/>
                        <w:t>}</w:t>
                      </w:r>
                    </w:p>
                    <w:p w14:paraId="2E6E3D1A" w14:textId="77777777" w:rsidR="00955949" w:rsidRPr="00955949" w:rsidRDefault="00955949" w:rsidP="00955949">
                      <w:pPr>
                        <w:rPr>
                          <w:rFonts w:ascii="Consolas" w:hAnsi="Consolas"/>
                          <w:sz w:val="18"/>
                          <w:szCs w:val="18"/>
                        </w:rPr>
                      </w:pPr>
                    </w:p>
                    <w:p w14:paraId="0CF58756" w14:textId="562AEBA8" w:rsidR="00955949" w:rsidRPr="00311BBF" w:rsidRDefault="00955949" w:rsidP="00955949">
                      <w:pPr>
                        <w:rPr>
                          <w:rFonts w:ascii="Consolas" w:hAnsi="Consolas"/>
                          <w:sz w:val="18"/>
                          <w:szCs w:val="18"/>
                        </w:rPr>
                      </w:pPr>
                      <w:r w:rsidRPr="00955949">
                        <w:rPr>
                          <w:rFonts w:ascii="Consolas" w:hAnsi="Consolas"/>
                          <w:sz w:val="18"/>
                          <w:szCs w:val="18"/>
                        </w:rPr>
                        <w:tab/>
                      </w:r>
                      <w:r w:rsidRPr="00955949">
                        <w:rPr>
                          <w:rFonts w:ascii="Consolas" w:hAnsi="Consolas"/>
                          <w:sz w:val="18"/>
                          <w:szCs w:val="18"/>
                        </w:rPr>
                        <w:tab/>
                        <w:t>}</w:t>
                      </w:r>
                    </w:p>
                  </w:txbxContent>
                </v:textbox>
                <w10:wrap type="topAndBottom"/>
              </v:shape>
            </w:pict>
          </mc:Fallback>
        </mc:AlternateContent>
      </w:r>
      <w:r>
        <w:rPr>
          <w:sz w:val="28"/>
          <w:szCs w:val="28"/>
        </w:rPr>
        <w:t>This is a factory class. A factory is used for constructing an object. In this case, this is a register factory class. The newUser() method returns a User data type.  This method is called from registration handler.</w:t>
      </w:r>
    </w:p>
    <w:p w14:paraId="53DFC7B6" w14:textId="26E3363E" w:rsidR="00955949" w:rsidRDefault="00955949" w:rsidP="00955949">
      <w:pPr>
        <w:spacing w:after="200" w:line="276" w:lineRule="auto"/>
        <w:ind w:left="360"/>
        <w:rPr>
          <w:sz w:val="28"/>
          <w:szCs w:val="28"/>
        </w:rPr>
      </w:pPr>
      <w:r>
        <w:rPr>
          <w:sz w:val="28"/>
          <w:szCs w:val="28"/>
        </w:rPr>
        <w:lastRenderedPageBreak/>
        <w:t>The handler sets up a User data type variable, and calls our factory method. We then add the newUser variable to the db.</w:t>
      </w:r>
    </w:p>
    <w:p w14:paraId="75A49EC5" w14:textId="476BD8E3" w:rsidR="0000377B" w:rsidRDefault="0000377B" w:rsidP="00955949">
      <w:pPr>
        <w:spacing w:after="200" w:line="276" w:lineRule="auto"/>
        <w:ind w:left="360"/>
        <w:rPr>
          <w:sz w:val="28"/>
          <w:szCs w:val="28"/>
        </w:rPr>
      </w:pPr>
    </w:p>
    <w:p w14:paraId="0F6C56E8" w14:textId="4E493EDE" w:rsidR="0000377B" w:rsidRDefault="0000377B" w:rsidP="0000377B">
      <w:pPr>
        <w:pStyle w:val="ListParagraph"/>
        <w:numPr>
          <w:ilvl w:val="0"/>
          <w:numId w:val="20"/>
        </w:numPr>
        <w:spacing w:after="200" w:line="276" w:lineRule="auto"/>
        <w:rPr>
          <w:sz w:val="28"/>
          <w:szCs w:val="28"/>
        </w:rPr>
      </w:pPr>
      <w:r>
        <w:rPr>
          <w:noProof/>
        </w:rPr>
        <mc:AlternateContent>
          <mc:Choice Requires="wps">
            <w:drawing>
              <wp:anchor distT="0" distB="0" distL="114300" distR="114300" simplePos="0" relativeHeight="251677696" behindDoc="0" locked="0" layoutInCell="1" allowOverlap="1" wp14:anchorId="04EBE191" wp14:editId="73D478CF">
                <wp:simplePos x="0" y="0"/>
                <wp:positionH relativeFrom="column">
                  <wp:posOffset>-413766</wp:posOffset>
                </wp:positionH>
                <wp:positionV relativeFrom="paragraph">
                  <wp:posOffset>244272</wp:posOffset>
                </wp:positionV>
                <wp:extent cx="7038975" cy="2560320"/>
                <wp:effectExtent l="0" t="0" r="28575" b="11430"/>
                <wp:wrapTopAndBottom/>
                <wp:docPr id="16" name="Text Box 16"/>
                <wp:cNvGraphicFramePr/>
                <a:graphic xmlns:a="http://schemas.openxmlformats.org/drawingml/2006/main">
                  <a:graphicData uri="http://schemas.microsoft.com/office/word/2010/wordprocessingShape">
                    <wps:wsp>
                      <wps:cNvSpPr txBox="1"/>
                      <wps:spPr>
                        <a:xfrm>
                          <a:off x="0" y="0"/>
                          <a:ext cx="7038975" cy="2560320"/>
                        </a:xfrm>
                        <a:prstGeom prst="rect">
                          <a:avLst/>
                        </a:prstGeom>
                        <a:solidFill>
                          <a:schemeClr val="lt1"/>
                        </a:solidFill>
                        <a:ln w="6350">
                          <a:solidFill>
                            <a:prstClr val="black"/>
                          </a:solidFill>
                        </a:ln>
                      </wps:spPr>
                      <wps:txbx>
                        <w:txbxContent>
                          <w:p w14:paraId="1047ACF5" w14:textId="57EB839D" w:rsidR="0000377B" w:rsidRPr="0000377B" w:rsidRDefault="0000377B" w:rsidP="0000377B">
                            <w:pPr>
                              <w:rPr>
                                <w:rFonts w:ascii="Consolas" w:hAnsi="Consolas"/>
                                <w:sz w:val="18"/>
                                <w:szCs w:val="18"/>
                              </w:rPr>
                            </w:pPr>
                            <w:r w:rsidRPr="0000377B">
                              <w:rPr>
                                <w:rFonts w:ascii="Consolas" w:hAnsi="Consolas"/>
                                <w:sz w:val="18"/>
                                <w:szCs w:val="18"/>
                              </w:rPr>
                              <w:t>protected void addToCartBtn_Click(object sender, EventArgs e) {</w:t>
                            </w:r>
                          </w:p>
                          <w:p w14:paraId="28C2EAFA" w14:textId="77777777" w:rsidR="0000377B" w:rsidRPr="0000377B" w:rsidRDefault="0000377B" w:rsidP="0000377B">
                            <w:pPr>
                              <w:rPr>
                                <w:rFonts w:ascii="Consolas" w:hAnsi="Consolas"/>
                                <w:sz w:val="18"/>
                                <w:szCs w:val="18"/>
                              </w:rPr>
                            </w:pPr>
                          </w:p>
                          <w:p w14:paraId="58BD4698" w14:textId="01250D4F" w:rsidR="0000377B" w:rsidRPr="0000377B" w:rsidRDefault="0000377B" w:rsidP="0000377B">
                            <w:pPr>
                              <w:rPr>
                                <w:rFonts w:ascii="Consolas" w:hAnsi="Consolas"/>
                                <w:sz w:val="18"/>
                                <w:szCs w:val="18"/>
                              </w:rPr>
                            </w:pPr>
                            <w:r w:rsidRPr="0000377B">
                              <w:rPr>
                                <w:rFonts w:ascii="Consolas" w:hAnsi="Consolas"/>
                                <w:sz w:val="18"/>
                                <w:szCs w:val="18"/>
                              </w:rPr>
                              <w:tab/>
                              <w:t>Button addToCartBtn = (Button)sender;</w:t>
                            </w:r>
                          </w:p>
                          <w:p w14:paraId="704A23E3" w14:textId="057C3910" w:rsidR="0000377B" w:rsidRPr="0000377B" w:rsidRDefault="0000377B" w:rsidP="0000377B">
                            <w:pPr>
                              <w:rPr>
                                <w:rFonts w:ascii="Consolas" w:hAnsi="Consolas"/>
                                <w:sz w:val="18"/>
                                <w:szCs w:val="18"/>
                              </w:rPr>
                            </w:pPr>
                            <w:r w:rsidRPr="0000377B">
                              <w:rPr>
                                <w:rFonts w:ascii="Consolas" w:hAnsi="Consolas"/>
                                <w:sz w:val="18"/>
                                <w:szCs w:val="18"/>
                              </w:rPr>
                              <w:tab/>
                              <w:t>GridViewRow row = (GridViewRow)addToCartBtn.NamingContainer; // find the row containing the button</w:t>
                            </w:r>
                          </w:p>
                          <w:p w14:paraId="674FA02B" w14:textId="09A5D87C" w:rsidR="0000377B" w:rsidRPr="0000377B" w:rsidRDefault="0000377B" w:rsidP="0000377B">
                            <w:pPr>
                              <w:rPr>
                                <w:rFonts w:ascii="Consolas" w:hAnsi="Consolas"/>
                                <w:sz w:val="18"/>
                                <w:szCs w:val="18"/>
                              </w:rPr>
                            </w:pPr>
                            <w:r w:rsidRPr="0000377B">
                              <w:rPr>
                                <w:rFonts w:ascii="Consolas" w:hAnsi="Consolas"/>
                                <w:sz w:val="18"/>
                                <w:szCs w:val="18"/>
                              </w:rPr>
                              <w:tab/>
                              <w:t>string id = addToCartBtn.CommandArgument; // hold the button command argument value</w:t>
                            </w:r>
                          </w:p>
                          <w:p w14:paraId="74C07041" w14:textId="3A6EB877" w:rsidR="0000377B" w:rsidRPr="0000377B" w:rsidRDefault="0000377B" w:rsidP="0000377B">
                            <w:pPr>
                              <w:rPr>
                                <w:rFonts w:ascii="Consolas" w:hAnsi="Consolas"/>
                                <w:sz w:val="18"/>
                                <w:szCs w:val="18"/>
                              </w:rPr>
                            </w:pPr>
                            <w:r w:rsidRPr="0000377B">
                              <w:rPr>
                                <w:rFonts w:ascii="Consolas" w:hAnsi="Consolas"/>
                                <w:sz w:val="18"/>
                                <w:szCs w:val="18"/>
                              </w:rPr>
                              <w:tab/>
                              <w:t>string qty = ((TextBox)row.FindControl("qtyIn")).Text; // get textbox value from the row</w:t>
                            </w:r>
                          </w:p>
                          <w:p w14:paraId="5F3F519F" w14:textId="77777777" w:rsidR="0000377B" w:rsidRPr="0000377B" w:rsidRDefault="0000377B" w:rsidP="0000377B">
                            <w:pPr>
                              <w:rPr>
                                <w:rFonts w:ascii="Consolas" w:hAnsi="Consolas"/>
                                <w:sz w:val="18"/>
                                <w:szCs w:val="18"/>
                              </w:rPr>
                            </w:pPr>
                          </w:p>
                          <w:p w14:paraId="1B2B2F6F" w14:textId="44A77644" w:rsidR="0000377B" w:rsidRPr="0000377B" w:rsidRDefault="0000377B" w:rsidP="0000377B">
                            <w:pPr>
                              <w:rPr>
                                <w:rFonts w:ascii="Consolas" w:hAnsi="Consolas"/>
                                <w:sz w:val="18"/>
                                <w:szCs w:val="18"/>
                              </w:rPr>
                            </w:pPr>
                            <w:r w:rsidRPr="0000377B">
                              <w:rPr>
                                <w:rFonts w:ascii="Consolas" w:hAnsi="Consolas"/>
                                <w:sz w:val="18"/>
                                <w:szCs w:val="18"/>
                              </w:rPr>
                              <w:tab/>
                              <w:t>addToCart(id, qty);</w:t>
                            </w:r>
                          </w:p>
                          <w:p w14:paraId="62C773AA" w14:textId="77777777" w:rsidR="0000377B" w:rsidRPr="0000377B" w:rsidRDefault="0000377B" w:rsidP="0000377B">
                            <w:pPr>
                              <w:rPr>
                                <w:rFonts w:ascii="Consolas" w:hAnsi="Consolas"/>
                                <w:sz w:val="18"/>
                                <w:szCs w:val="18"/>
                              </w:rPr>
                            </w:pPr>
                          </w:p>
                          <w:p w14:paraId="18AD1F65" w14:textId="6770F43B" w:rsidR="0000377B" w:rsidRPr="0000377B" w:rsidRDefault="0000377B" w:rsidP="0000377B">
                            <w:pPr>
                              <w:rPr>
                                <w:rFonts w:ascii="Consolas" w:hAnsi="Consolas"/>
                                <w:sz w:val="18"/>
                                <w:szCs w:val="18"/>
                              </w:rPr>
                            </w:pPr>
                            <w:r w:rsidRPr="0000377B">
                              <w:rPr>
                                <w:rFonts w:ascii="Consolas" w:hAnsi="Consolas"/>
                                <w:sz w:val="18"/>
                                <w:szCs w:val="18"/>
                              </w:rPr>
                              <w:tab/>
                              <w:t>// after add to cart, data bind again</w:t>
                            </w:r>
                          </w:p>
                          <w:p w14:paraId="449A28FA" w14:textId="735659FE" w:rsidR="0000377B" w:rsidRPr="0000377B" w:rsidRDefault="0000377B" w:rsidP="0000377B">
                            <w:pPr>
                              <w:rPr>
                                <w:rFonts w:ascii="Consolas" w:hAnsi="Consolas"/>
                                <w:sz w:val="18"/>
                                <w:szCs w:val="18"/>
                              </w:rPr>
                            </w:pPr>
                            <w:r w:rsidRPr="0000377B">
                              <w:rPr>
                                <w:rFonts w:ascii="Consolas" w:hAnsi="Consolas"/>
                                <w:sz w:val="18"/>
                                <w:szCs w:val="18"/>
                              </w:rPr>
                              <w:tab/>
                              <w:t>gvCart.DataSource = Session["cart"];</w:t>
                            </w:r>
                          </w:p>
                          <w:p w14:paraId="6922DD01" w14:textId="52C747F4" w:rsidR="0000377B" w:rsidRPr="0000377B" w:rsidRDefault="0000377B" w:rsidP="0000377B">
                            <w:pPr>
                              <w:rPr>
                                <w:rFonts w:ascii="Consolas" w:hAnsi="Consolas"/>
                                <w:sz w:val="18"/>
                                <w:szCs w:val="18"/>
                              </w:rPr>
                            </w:pPr>
                            <w:r w:rsidRPr="0000377B">
                              <w:rPr>
                                <w:rFonts w:ascii="Consolas" w:hAnsi="Consolas"/>
                                <w:sz w:val="18"/>
                                <w:szCs w:val="18"/>
                              </w:rPr>
                              <w:tab/>
                              <w:t>gvCart.DataBind();</w:t>
                            </w:r>
                          </w:p>
                          <w:p w14:paraId="79855590" w14:textId="77777777" w:rsidR="0000377B" w:rsidRPr="0000377B" w:rsidRDefault="0000377B" w:rsidP="0000377B">
                            <w:pPr>
                              <w:rPr>
                                <w:rFonts w:ascii="Consolas" w:hAnsi="Consolas"/>
                                <w:sz w:val="18"/>
                                <w:szCs w:val="18"/>
                              </w:rPr>
                            </w:pPr>
                          </w:p>
                          <w:p w14:paraId="0B306C3A" w14:textId="42203E06" w:rsidR="0000377B" w:rsidRPr="0000377B" w:rsidRDefault="0000377B" w:rsidP="0000377B">
                            <w:pPr>
                              <w:rPr>
                                <w:rFonts w:ascii="Consolas" w:hAnsi="Consolas"/>
                                <w:sz w:val="18"/>
                                <w:szCs w:val="18"/>
                              </w:rPr>
                            </w:pPr>
                            <w:r w:rsidRPr="0000377B">
                              <w:rPr>
                                <w:rFonts w:ascii="Consolas" w:hAnsi="Consolas"/>
                                <w:sz w:val="18"/>
                                <w:szCs w:val="18"/>
                              </w:rPr>
                              <w:tab/>
                              <w:t>// set buttons to be visible after doing logic</w:t>
                            </w:r>
                          </w:p>
                          <w:p w14:paraId="5BB4AABC" w14:textId="69F8329C" w:rsidR="0000377B" w:rsidRPr="0000377B" w:rsidRDefault="0000377B" w:rsidP="0000377B">
                            <w:pPr>
                              <w:rPr>
                                <w:rFonts w:ascii="Consolas" w:hAnsi="Consolas"/>
                                <w:sz w:val="18"/>
                                <w:szCs w:val="18"/>
                              </w:rPr>
                            </w:pPr>
                            <w:r w:rsidRPr="0000377B">
                              <w:rPr>
                                <w:rFonts w:ascii="Consolas" w:hAnsi="Consolas"/>
                                <w:sz w:val="18"/>
                                <w:szCs w:val="18"/>
                              </w:rPr>
                              <w:tab/>
                              <w:t>orderBtn.Visible = true;</w:t>
                            </w:r>
                          </w:p>
                          <w:p w14:paraId="3D06DAF2" w14:textId="71BA80FB" w:rsidR="0000377B" w:rsidRPr="0000377B" w:rsidRDefault="0000377B" w:rsidP="0000377B">
                            <w:pPr>
                              <w:rPr>
                                <w:rFonts w:ascii="Consolas" w:hAnsi="Consolas"/>
                                <w:sz w:val="18"/>
                                <w:szCs w:val="18"/>
                              </w:rPr>
                            </w:pPr>
                            <w:r w:rsidRPr="0000377B">
                              <w:rPr>
                                <w:rFonts w:ascii="Consolas" w:hAnsi="Consolas"/>
                                <w:sz w:val="18"/>
                                <w:szCs w:val="18"/>
                              </w:rPr>
                              <w:tab/>
                              <w:t>clearBtn.Visible = true;</w:t>
                            </w:r>
                          </w:p>
                          <w:p w14:paraId="4B0A37ED" w14:textId="77777777" w:rsidR="0000377B" w:rsidRPr="0000377B" w:rsidRDefault="0000377B" w:rsidP="0000377B">
                            <w:pPr>
                              <w:rPr>
                                <w:rFonts w:ascii="Consolas" w:hAnsi="Consolas"/>
                                <w:sz w:val="18"/>
                                <w:szCs w:val="18"/>
                              </w:rPr>
                            </w:pPr>
                          </w:p>
                          <w:p w14:paraId="3A15A6F7" w14:textId="1AF3161F" w:rsidR="0000377B" w:rsidRPr="00311BBF" w:rsidRDefault="0000377B" w:rsidP="0000377B">
                            <w:pPr>
                              <w:rPr>
                                <w:rFonts w:ascii="Consolas" w:hAnsi="Consolas"/>
                                <w:sz w:val="18"/>
                                <w:szCs w:val="18"/>
                              </w:rPr>
                            </w:pPr>
                            <w:r w:rsidRPr="0000377B">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BE191" id="Text Box 16" o:spid="_x0000_s1035" type="#_x0000_t202" style="position:absolute;left:0;text-align:left;margin-left:-32.6pt;margin-top:19.25pt;width:554.25pt;height:20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" fillcolor="white [3201]" strokeweight=".5pt">
                <v:textbox>
                  <w:txbxContent>
                    <w:p w14:paraId="1047ACF5" w14:textId="57EB839D" w:rsidR="0000377B" w:rsidRPr="0000377B" w:rsidRDefault="0000377B" w:rsidP="0000377B">
                      <w:pPr>
                        <w:rPr>
                          <w:rFonts w:ascii="Consolas" w:hAnsi="Consolas"/>
                          <w:sz w:val="18"/>
                          <w:szCs w:val="18"/>
                        </w:rPr>
                      </w:pPr>
                      <w:r w:rsidRPr="0000377B">
                        <w:rPr>
                          <w:rFonts w:ascii="Consolas" w:hAnsi="Consolas"/>
                          <w:sz w:val="18"/>
                          <w:szCs w:val="18"/>
                        </w:rPr>
                        <w:t>protected void addToCartBtn_Click(object sender, EventArgs e) {</w:t>
                      </w:r>
                    </w:p>
                    <w:p w14:paraId="28C2EAFA" w14:textId="77777777" w:rsidR="0000377B" w:rsidRPr="0000377B" w:rsidRDefault="0000377B" w:rsidP="0000377B">
                      <w:pPr>
                        <w:rPr>
                          <w:rFonts w:ascii="Consolas" w:hAnsi="Consolas"/>
                          <w:sz w:val="18"/>
                          <w:szCs w:val="18"/>
                        </w:rPr>
                      </w:pPr>
                    </w:p>
                    <w:p w14:paraId="58BD4698" w14:textId="01250D4F" w:rsidR="0000377B" w:rsidRPr="0000377B" w:rsidRDefault="0000377B" w:rsidP="0000377B">
                      <w:pPr>
                        <w:rPr>
                          <w:rFonts w:ascii="Consolas" w:hAnsi="Consolas"/>
                          <w:sz w:val="18"/>
                          <w:szCs w:val="18"/>
                        </w:rPr>
                      </w:pPr>
                      <w:r w:rsidRPr="0000377B">
                        <w:rPr>
                          <w:rFonts w:ascii="Consolas" w:hAnsi="Consolas"/>
                          <w:sz w:val="18"/>
                          <w:szCs w:val="18"/>
                        </w:rPr>
                        <w:tab/>
                        <w:t>Button addToCartBtn = (Button)sender;</w:t>
                      </w:r>
                    </w:p>
                    <w:p w14:paraId="704A23E3" w14:textId="057C3910" w:rsidR="0000377B" w:rsidRPr="0000377B" w:rsidRDefault="0000377B" w:rsidP="0000377B">
                      <w:pPr>
                        <w:rPr>
                          <w:rFonts w:ascii="Consolas" w:hAnsi="Consolas"/>
                          <w:sz w:val="18"/>
                          <w:szCs w:val="18"/>
                        </w:rPr>
                      </w:pPr>
                      <w:r w:rsidRPr="0000377B">
                        <w:rPr>
                          <w:rFonts w:ascii="Consolas" w:hAnsi="Consolas"/>
                          <w:sz w:val="18"/>
                          <w:szCs w:val="18"/>
                        </w:rPr>
                        <w:tab/>
                        <w:t>GridViewRow row = (GridViewRow)addToCartBtn.NamingContainer; // find the row containing the button</w:t>
                      </w:r>
                    </w:p>
                    <w:p w14:paraId="674FA02B" w14:textId="09A5D87C" w:rsidR="0000377B" w:rsidRPr="0000377B" w:rsidRDefault="0000377B" w:rsidP="0000377B">
                      <w:pPr>
                        <w:rPr>
                          <w:rFonts w:ascii="Consolas" w:hAnsi="Consolas"/>
                          <w:sz w:val="18"/>
                          <w:szCs w:val="18"/>
                        </w:rPr>
                      </w:pPr>
                      <w:r w:rsidRPr="0000377B">
                        <w:rPr>
                          <w:rFonts w:ascii="Consolas" w:hAnsi="Consolas"/>
                          <w:sz w:val="18"/>
                          <w:szCs w:val="18"/>
                        </w:rPr>
                        <w:tab/>
                        <w:t>string id = addToCartBtn.CommandArgument; // hold the button command argument value</w:t>
                      </w:r>
                    </w:p>
                    <w:p w14:paraId="74C07041" w14:textId="3A6EB877" w:rsidR="0000377B" w:rsidRPr="0000377B" w:rsidRDefault="0000377B" w:rsidP="0000377B">
                      <w:pPr>
                        <w:rPr>
                          <w:rFonts w:ascii="Consolas" w:hAnsi="Consolas"/>
                          <w:sz w:val="18"/>
                          <w:szCs w:val="18"/>
                        </w:rPr>
                      </w:pPr>
                      <w:r w:rsidRPr="0000377B">
                        <w:rPr>
                          <w:rFonts w:ascii="Consolas" w:hAnsi="Consolas"/>
                          <w:sz w:val="18"/>
                          <w:szCs w:val="18"/>
                        </w:rPr>
                        <w:tab/>
                        <w:t>string qty = ((TextBox)row.FindControl("qtyIn")).Text; // get textbox value from the row</w:t>
                      </w:r>
                    </w:p>
                    <w:p w14:paraId="5F3F519F" w14:textId="77777777" w:rsidR="0000377B" w:rsidRPr="0000377B" w:rsidRDefault="0000377B" w:rsidP="0000377B">
                      <w:pPr>
                        <w:rPr>
                          <w:rFonts w:ascii="Consolas" w:hAnsi="Consolas"/>
                          <w:sz w:val="18"/>
                          <w:szCs w:val="18"/>
                        </w:rPr>
                      </w:pPr>
                    </w:p>
                    <w:p w14:paraId="1B2B2F6F" w14:textId="44A77644" w:rsidR="0000377B" w:rsidRPr="0000377B" w:rsidRDefault="0000377B" w:rsidP="0000377B">
                      <w:pPr>
                        <w:rPr>
                          <w:rFonts w:ascii="Consolas" w:hAnsi="Consolas"/>
                          <w:sz w:val="18"/>
                          <w:szCs w:val="18"/>
                        </w:rPr>
                      </w:pPr>
                      <w:r w:rsidRPr="0000377B">
                        <w:rPr>
                          <w:rFonts w:ascii="Consolas" w:hAnsi="Consolas"/>
                          <w:sz w:val="18"/>
                          <w:szCs w:val="18"/>
                        </w:rPr>
                        <w:tab/>
                        <w:t>addToCart(id, qty);</w:t>
                      </w:r>
                    </w:p>
                    <w:p w14:paraId="62C773AA" w14:textId="77777777" w:rsidR="0000377B" w:rsidRPr="0000377B" w:rsidRDefault="0000377B" w:rsidP="0000377B">
                      <w:pPr>
                        <w:rPr>
                          <w:rFonts w:ascii="Consolas" w:hAnsi="Consolas"/>
                          <w:sz w:val="18"/>
                          <w:szCs w:val="18"/>
                        </w:rPr>
                      </w:pPr>
                    </w:p>
                    <w:p w14:paraId="18AD1F65" w14:textId="6770F43B" w:rsidR="0000377B" w:rsidRPr="0000377B" w:rsidRDefault="0000377B" w:rsidP="0000377B">
                      <w:pPr>
                        <w:rPr>
                          <w:rFonts w:ascii="Consolas" w:hAnsi="Consolas"/>
                          <w:sz w:val="18"/>
                          <w:szCs w:val="18"/>
                        </w:rPr>
                      </w:pPr>
                      <w:r w:rsidRPr="0000377B">
                        <w:rPr>
                          <w:rFonts w:ascii="Consolas" w:hAnsi="Consolas"/>
                          <w:sz w:val="18"/>
                          <w:szCs w:val="18"/>
                        </w:rPr>
                        <w:tab/>
                        <w:t>// after add to cart, data bind again</w:t>
                      </w:r>
                    </w:p>
                    <w:p w14:paraId="449A28FA" w14:textId="735659FE" w:rsidR="0000377B" w:rsidRPr="0000377B" w:rsidRDefault="0000377B" w:rsidP="0000377B">
                      <w:pPr>
                        <w:rPr>
                          <w:rFonts w:ascii="Consolas" w:hAnsi="Consolas"/>
                          <w:sz w:val="18"/>
                          <w:szCs w:val="18"/>
                        </w:rPr>
                      </w:pPr>
                      <w:r w:rsidRPr="0000377B">
                        <w:rPr>
                          <w:rFonts w:ascii="Consolas" w:hAnsi="Consolas"/>
                          <w:sz w:val="18"/>
                          <w:szCs w:val="18"/>
                        </w:rPr>
                        <w:tab/>
                        <w:t>gvCart.DataSource = Session["cart"];</w:t>
                      </w:r>
                    </w:p>
                    <w:p w14:paraId="6922DD01" w14:textId="52C747F4" w:rsidR="0000377B" w:rsidRPr="0000377B" w:rsidRDefault="0000377B" w:rsidP="0000377B">
                      <w:pPr>
                        <w:rPr>
                          <w:rFonts w:ascii="Consolas" w:hAnsi="Consolas"/>
                          <w:sz w:val="18"/>
                          <w:szCs w:val="18"/>
                        </w:rPr>
                      </w:pPr>
                      <w:r w:rsidRPr="0000377B">
                        <w:rPr>
                          <w:rFonts w:ascii="Consolas" w:hAnsi="Consolas"/>
                          <w:sz w:val="18"/>
                          <w:szCs w:val="18"/>
                        </w:rPr>
                        <w:tab/>
                        <w:t>gvCart.DataBind();</w:t>
                      </w:r>
                    </w:p>
                    <w:p w14:paraId="79855590" w14:textId="77777777" w:rsidR="0000377B" w:rsidRPr="0000377B" w:rsidRDefault="0000377B" w:rsidP="0000377B">
                      <w:pPr>
                        <w:rPr>
                          <w:rFonts w:ascii="Consolas" w:hAnsi="Consolas"/>
                          <w:sz w:val="18"/>
                          <w:szCs w:val="18"/>
                        </w:rPr>
                      </w:pPr>
                    </w:p>
                    <w:p w14:paraId="0B306C3A" w14:textId="42203E06" w:rsidR="0000377B" w:rsidRPr="0000377B" w:rsidRDefault="0000377B" w:rsidP="0000377B">
                      <w:pPr>
                        <w:rPr>
                          <w:rFonts w:ascii="Consolas" w:hAnsi="Consolas"/>
                          <w:sz w:val="18"/>
                          <w:szCs w:val="18"/>
                        </w:rPr>
                      </w:pPr>
                      <w:r w:rsidRPr="0000377B">
                        <w:rPr>
                          <w:rFonts w:ascii="Consolas" w:hAnsi="Consolas"/>
                          <w:sz w:val="18"/>
                          <w:szCs w:val="18"/>
                        </w:rPr>
                        <w:tab/>
                        <w:t>// set buttons to be visible after doing logic</w:t>
                      </w:r>
                    </w:p>
                    <w:p w14:paraId="5BB4AABC" w14:textId="69F8329C" w:rsidR="0000377B" w:rsidRPr="0000377B" w:rsidRDefault="0000377B" w:rsidP="0000377B">
                      <w:pPr>
                        <w:rPr>
                          <w:rFonts w:ascii="Consolas" w:hAnsi="Consolas"/>
                          <w:sz w:val="18"/>
                          <w:szCs w:val="18"/>
                        </w:rPr>
                      </w:pPr>
                      <w:r w:rsidRPr="0000377B">
                        <w:rPr>
                          <w:rFonts w:ascii="Consolas" w:hAnsi="Consolas"/>
                          <w:sz w:val="18"/>
                          <w:szCs w:val="18"/>
                        </w:rPr>
                        <w:tab/>
                        <w:t>orderBtn.Visible = true;</w:t>
                      </w:r>
                    </w:p>
                    <w:p w14:paraId="3D06DAF2" w14:textId="71BA80FB" w:rsidR="0000377B" w:rsidRPr="0000377B" w:rsidRDefault="0000377B" w:rsidP="0000377B">
                      <w:pPr>
                        <w:rPr>
                          <w:rFonts w:ascii="Consolas" w:hAnsi="Consolas"/>
                          <w:sz w:val="18"/>
                          <w:szCs w:val="18"/>
                        </w:rPr>
                      </w:pPr>
                      <w:r w:rsidRPr="0000377B">
                        <w:rPr>
                          <w:rFonts w:ascii="Consolas" w:hAnsi="Consolas"/>
                          <w:sz w:val="18"/>
                          <w:szCs w:val="18"/>
                        </w:rPr>
                        <w:tab/>
                        <w:t>clearBtn.Visible = true;</w:t>
                      </w:r>
                    </w:p>
                    <w:p w14:paraId="4B0A37ED" w14:textId="77777777" w:rsidR="0000377B" w:rsidRPr="0000377B" w:rsidRDefault="0000377B" w:rsidP="0000377B">
                      <w:pPr>
                        <w:rPr>
                          <w:rFonts w:ascii="Consolas" w:hAnsi="Consolas"/>
                          <w:sz w:val="18"/>
                          <w:szCs w:val="18"/>
                        </w:rPr>
                      </w:pPr>
                    </w:p>
                    <w:p w14:paraId="3A15A6F7" w14:textId="1AF3161F" w:rsidR="0000377B" w:rsidRPr="00311BBF" w:rsidRDefault="0000377B" w:rsidP="0000377B">
                      <w:pPr>
                        <w:rPr>
                          <w:rFonts w:ascii="Consolas" w:hAnsi="Consolas"/>
                          <w:sz w:val="18"/>
                          <w:szCs w:val="18"/>
                        </w:rPr>
                      </w:pPr>
                      <w:r w:rsidRPr="0000377B">
                        <w:rPr>
                          <w:rFonts w:ascii="Consolas" w:hAnsi="Consolas"/>
                          <w:sz w:val="18"/>
                          <w:szCs w:val="18"/>
                        </w:rPr>
                        <w:t>}</w:t>
                      </w:r>
                    </w:p>
                  </w:txbxContent>
                </v:textbox>
                <w10:wrap type="topAndBottom"/>
              </v:shape>
            </w:pict>
          </mc:Fallback>
        </mc:AlternateContent>
      </w:r>
    </w:p>
    <w:p w14:paraId="0E5F0D3C" w14:textId="7C687483" w:rsidR="0000377B" w:rsidRDefault="0000377B" w:rsidP="0000377B">
      <w:pPr>
        <w:spacing w:after="200" w:line="276" w:lineRule="auto"/>
        <w:rPr>
          <w:sz w:val="28"/>
          <w:szCs w:val="28"/>
        </w:rPr>
      </w:pPr>
      <w:r>
        <w:rPr>
          <w:noProof/>
        </w:rPr>
        <mc:AlternateContent>
          <mc:Choice Requires="wps">
            <w:drawing>
              <wp:anchor distT="0" distB="0" distL="114300" distR="114300" simplePos="0" relativeHeight="251679744" behindDoc="0" locked="0" layoutInCell="1" allowOverlap="1" wp14:anchorId="75EB5095" wp14:editId="61136609">
                <wp:simplePos x="0" y="0"/>
                <wp:positionH relativeFrom="column">
                  <wp:posOffset>-479425</wp:posOffset>
                </wp:positionH>
                <wp:positionV relativeFrom="paragraph">
                  <wp:posOffset>3423285</wp:posOffset>
                </wp:positionV>
                <wp:extent cx="7038975" cy="1931035"/>
                <wp:effectExtent l="0" t="0" r="28575" b="12065"/>
                <wp:wrapTopAndBottom/>
                <wp:docPr id="17" name="Text Box 17"/>
                <wp:cNvGraphicFramePr/>
                <a:graphic xmlns:a="http://schemas.openxmlformats.org/drawingml/2006/main">
                  <a:graphicData uri="http://schemas.microsoft.com/office/word/2010/wordprocessingShape">
                    <wps:wsp>
                      <wps:cNvSpPr txBox="1"/>
                      <wps:spPr>
                        <a:xfrm>
                          <a:off x="0" y="0"/>
                          <a:ext cx="7038975" cy="1931035"/>
                        </a:xfrm>
                        <a:prstGeom prst="rect">
                          <a:avLst/>
                        </a:prstGeom>
                        <a:solidFill>
                          <a:schemeClr val="lt1"/>
                        </a:solidFill>
                        <a:ln w="6350">
                          <a:solidFill>
                            <a:prstClr val="black"/>
                          </a:solidFill>
                        </a:ln>
                      </wps:spPr>
                      <wps:txbx>
                        <w:txbxContent>
                          <w:p w14:paraId="22876762" w14:textId="77777777" w:rsidR="0000377B" w:rsidRPr="0000377B" w:rsidRDefault="0000377B" w:rsidP="0000377B">
                            <w:pPr>
                              <w:rPr>
                                <w:rFonts w:ascii="Consolas" w:hAnsi="Consolas"/>
                                <w:sz w:val="18"/>
                                <w:szCs w:val="18"/>
                              </w:rPr>
                            </w:pPr>
                            <w:r w:rsidRPr="0000377B">
                              <w:rPr>
                                <w:rFonts w:ascii="Consolas" w:hAnsi="Consolas"/>
                                <w:sz w:val="18"/>
                                <w:szCs w:val="18"/>
                              </w:rPr>
                              <w:t>protected void addToCart(string id, string qtyIn) {</w:t>
                            </w:r>
                          </w:p>
                          <w:p w14:paraId="3F95D3C6" w14:textId="77777777" w:rsidR="0000377B" w:rsidRPr="0000377B" w:rsidRDefault="0000377B" w:rsidP="0000377B">
                            <w:pPr>
                              <w:rPr>
                                <w:rFonts w:ascii="Consolas" w:hAnsi="Consolas"/>
                                <w:sz w:val="18"/>
                                <w:szCs w:val="18"/>
                              </w:rPr>
                            </w:pPr>
                          </w:p>
                          <w:p w14:paraId="71EA341C" w14:textId="4166D3ED" w:rsidR="0000377B" w:rsidRPr="0000377B" w:rsidRDefault="0000377B" w:rsidP="0000377B">
                            <w:pPr>
                              <w:rPr>
                                <w:rFonts w:ascii="Consolas" w:hAnsi="Consolas"/>
                                <w:sz w:val="18"/>
                                <w:szCs w:val="18"/>
                              </w:rPr>
                            </w:pPr>
                            <w:r w:rsidRPr="0000377B">
                              <w:rPr>
                                <w:rFonts w:ascii="Consolas" w:hAnsi="Consolas"/>
                                <w:sz w:val="18"/>
                                <w:szCs w:val="18"/>
                              </w:rPr>
                              <w:tab/>
                              <w:t>// use session for cart system, call cartFactory class</w:t>
                            </w:r>
                          </w:p>
                          <w:p w14:paraId="40DE0691" w14:textId="20DCEFCF" w:rsidR="0000377B" w:rsidRPr="0000377B" w:rsidRDefault="0000377B" w:rsidP="0000377B">
                            <w:pPr>
                              <w:rPr>
                                <w:rFonts w:ascii="Consolas" w:hAnsi="Consolas"/>
                                <w:sz w:val="18"/>
                                <w:szCs w:val="18"/>
                              </w:rPr>
                            </w:pPr>
                            <w:r w:rsidRPr="0000377B">
                              <w:rPr>
                                <w:rFonts w:ascii="Consolas" w:hAnsi="Consolas"/>
                                <w:sz w:val="18"/>
                                <w:szCs w:val="18"/>
                              </w:rPr>
                              <w:tab/>
                              <w:t>List&lt;cartViewModel&gt; cart = Session["cart"] as List&lt;cartViewModel&gt;;</w:t>
                            </w:r>
                          </w:p>
                          <w:p w14:paraId="20AEADD6" w14:textId="77777777" w:rsidR="0000377B" w:rsidRPr="0000377B" w:rsidRDefault="0000377B" w:rsidP="0000377B">
                            <w:pPr>
                              <w:rPr>
                                <w:rFonts w:ascii="Consolas" w:hAnsi="Consolas"/>
                                <w:sz w:val="18"/>
                                <w:szCs w:val="18"/>
                              </w:rPr>
                            </w:pPr>
                          </w:p>
                          <w:p w14:paraId="684FB751" w14:textId="56E8A154" w:rsidR="0000377B" w:rsidRPr="0000377B" w:rsidRDefault="0000377B" w:rsidP="0000377B">
                            <w:pPr>
                              <w:rPr>
                                <w:rFonts w:ascii="Consolas" w:hAnsi="Consolas"/>
                                <w:sz w:val="18"/>
                                <w:szCs w:val="18"/>
                              </w:rPr>
                            </w:pPr>
                            <w:r w:rsidRPr="0000377B">
                              <w:rPr>
                                <w:rFonts w:ascii="Consolas" w:hAnsi="Consolas"/>
                                <w:sz w:val="18"/>
                                <w:szCs w:val="18"/>
                              </w:rPr>
                              <w:tab/>
                              <w:t>// check if cart empty, make new List</w:t>
                            </w:r>
                          </w:p>
                          <w:p w14:paraId="553890B1" w14:textId="3581F825" w:rsidR="0000377B" w:rsidRPr="0000377B" w:rsidRDefault="0000377B" w:rsidP="0000377B">
                            <w:pPr>
                              <w:rPr>
                                <w:rFonts w:ascii="Consolas" w:hAnsi="Consolas"/>
                                <w:sz w:val="18"/>
                                <w:szCs w:val="18"/>
                              </w:rPr>
                            </w:pPr>
                            <w:r w:rsidRPr="0000377B">
                              <w:rPr>
                                <w:rFonts w:ascii="Consolas" w:hAnsi="Consolas"/>
                                <w:sz w:val="18"/>
                                <w:szCs w:val="18"/>
                              </w:rPr>
                              <w:tab/>
                              <w:t>if(cart == null)</w:t>
                            </w:r>
                          </w:p>
                          <w:p w14:paraId="7613B036" w14:textId="56197B1B" w:rsidR="0000377B" w:rsidRPr="0000377B" w:rsidRDefault="0000377B" w:rsidP="0000377B">
                            <w:pPr>
                              <w:rPr>
                                <w:rFonts w:ascii="Consolas" w:hAnsi="Consolas"/>
                                <w:sz w:val="18"/>
                                <w:szCs w:val="18"/>
                              </w:rPr>
                            </w:pPr>
                            <w:r w:rsidRPr="0000377B">
                              <w:rPr>
                                <w:rFonts w:ascii="Consolas" w:hAnsi="Consolas"/>
                                <w:sz w:val="18"/>
                                <w:szCs w:val="18"/>
                              </w:rPr>
                              <w:tab/>
                            </w:r>
                            <w:r w:rsidRPr="0000377B">
                              <w:rPr>
                                <w:rFonts w:ascii="Consolas" w:hAnsi="Consolas"/>
                                <w:sz w:val="18"/>
                                <w:szCs w:val="18"/>
                              </w:rPr>
                              <w:tab/>
                              <w:t>cart = new List&lt;cartViewModel&gt;();</w:t>
                            </w:r>
                          </w:p>
                          <w:p w14:paraId="6C5C069E" w14:textId="77777777" w:rsidR="0000377B" w:rsidRPr="0000377B" w:rsidRDefault="0000377B" w:rsidP="0000377B">
                            <w:pPr>
                              <w:rPr>
                                <w:rFonts w:ascii="Consolas" w:hAnsi="Consolas"/>
                                <w:sz w:val="18"/>
                                <w:szCs w:val="18"/>
                              </w:rPr>
                            </w:pPr>
                          </w:p>
                          <w:p w14:paraId="2176D71B" w14:textId="2A94A895" w:rsidR="0000377B" w:rsidRPr="0000377B" w:rsidRDefault="0000377B" w:rsidP="0000377B">
                            <w:pPr>
                              <w:rPr>
                                <w:rFonts w:ascii="Consolas" w:hAnsi="Consolas"/>
                                <w:sz w:val="18"/>
                                <w:szCs w:val="18"/>
                              </w:rPr>
                            </w:pPr>
                            <w:r w:rsidRPr="0000377B">
                              <w:rPr>
                                <w:rFonts w:ascii="Consolas" w:hAnsi="Consolas"/>
                                <w:sz w:val="18"/>
                                <w:szCs w:val="18"/>
                              </w:rPr>
                              <w:tab/>
                              <w:t>cart.Add(cartFactory.newItem(id, qtyIn));</w:t>
                            </w:r>
                          </w:p>
                          <w:p w14:paraId="6726FC73" w14:textId="24141394" w:rsidR="0000377B" w:rsidRPr="0000377B" w:rsidRDefault="0000377B" w:rsidP="0000377B">
                            <w:pPr>
                              <w:rPr>
                                <w:rFonts w:ascii="Consolas" w:hAnsi="Consolas"/>
                                <w:sz w:val="18"/>
                                <w:szCs w:val="18"/>
                              </w:rPr>
                            </w:pPr>
                            <w:r w:rsidRPr="0000377B">
                              <w:rPr>
                                <w:rFonts w:ascii="Consolas" w:hAnsi="Consolas"/>
                                <w:sz w:val="18"/>
                                <w:szCs w:val="18"/>
                              </w:rPr>
                              <w:tab/>
                              <w:t>Session["cart"] = cart;</w:t>
                            </w:r>
                          </w:p>
                          <w:p w14:paraId="5DAFB938" w14:textId="77777777" w:rsidR="0000377B" w:rsidRPr="0000377B" w:rsidRDefault="0000377B" w:rsidP="0000377B">
                            <w:pPr>
                              <w:rPr>
                                <w:rFonts w:ascii="Consolas" w:hAnsi="Consolas"/>
                                <w:sz w:val="18"/>
                                <w:szCs w:val="18"/>
                              </w:rPr>
                            </w:pPr>
                          </w:p>
                          <w:p w14:paraId="0136E098" w14:textId="0CFF8390" w:rsidR="0000377B" w:rsidRPr="00311BBF" w:rsidRDefault="0000377B" w:rsidP="0000377B">
                            <w:pPr>
                              <w:rPr>
                                <w:rFonts w:ascii="Consolas" w:hAnsi="Consolas"/>
                                <w:sz w:val="18"/>
                                <w:szCs w:val="18"/>
                              </w:rPr>
                            </w:pPr>
                            <w:r w:rsidRPr="0000377B">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B5095" id="Text Box 17" o:spid="_x0000_s1036" type="#_x0000_t202" style="position:absolute;margin-left:-37.75pt;margin-top:269.55pt;width:554.25pt;height:15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" fillcolor="white [3201]" strokeweight=".5pt">
                <v:textbox>
                  <w:txbxContent>
                    <w:p w14:paraId="22876762" w14:textId="77777777" w:rsidR="0000377B" w:rsidRPr="0000377B" w:rsidRDefault="0000377B" w:rsidP="0000377B">
                      <w:pPr>
                        <w:rPr>
                          <w:rFonts w:ascii="Consolas" w:hAnsi="Consolas"/>
                          <w:sz w:val="18"/>
                          <w:szCs w:val="18"/>
                        </w:rPr>
                      </w:pPr>
                      <w:r w:rsidRPr="0000377B">
                        <w:rPr>
                          <w:rFonts w:ascii="Consolas" w:hAnsi="Consolas"/>
                          <w:sz w:val="18"/>
                          <w:szCs w:val="18"/>
                        </w:rPr>
                        <w:t>protected void addToCart(string id, string qtyIn) {</w:t>
                      </w:r>
                    </w:p>
                    <w:p w14:paraId="3F95D3C6" w14:textId="77777777" w:rsidR="0000377B" w:rsidRPr="0000377B" w:rsidRDefault="0000377B" w:rsidP="0000377B">
                      <w:pPr>
                        <w:rPr>
                          <w:rFonts w:ascii="Consolas" w:hAnsi="Consolas"/>
                          <w:sz w:val="18"/>
                          <w:szCs w:val="18"/>
                        </w:rPr>
                      </w:pPr>
                    </w:p>
                    <w:p w14:paraId="71EA341C" w14:textId="4166D3ED" w:rsidR="0000377B" w:rsidRPr="0000377B" w:rsidRDefault="0000377B" w:rsidP="0000377B">
                      <w:pPr>
                        <w:rPr>
                          <w:rFonts w:ascii="Consolas" w:hAnsi="Consolas"/>
                          <w:sz w:val="18"/>
                          <w:szCs w:val="18"/>
                        </w:rPr>
                      </w:pPr>
                      <w:r w:rsidRPr="0000377B">
                        <w:rPr>
                          <w:rFonts w:ascii="Consolas" w:hAnsi="Consolas"/>
                          <w:sz w:val="18"/>
                          <w:szCs w:val="18"/>
                        </w:rPr>
                        <w:tab/>
                        <w:t>// use session for cart system, call cartFactory class</w:t>
                      </w:r>
                    </w:p>
                    <w:p w14:paraId="40DE0691" w14:textId="20DCEFCF" w:rsidR="0000377B" w:rsidRPr="0000377B" w:rsidRDefault="0000377B" w:rsidP="0000377B">
                      <w:pPr>
                        <w:rPr>
                          <w:rFonts w:ascii="Consolas" w:hAnsi="Consolas"/>
                          <w:sz w:val="18"/>
                          <w:szCs w:val="18"/>
                        </w:rPr>
                      </w:pPr>
                      <w:r w:rsidRPr="0000377B">
                        <w:rPr>
                          <w:rFonts w:ascii="Consolas" w:hAnsi="Consolas"/>
                          <w:sz w:val="18"/>
                          <w:szCs w:val="18"/>
                        </w:rPr>
                        <w:tab/>
                        <w:t>List&lt;cartViewModel&gt; cart = Session["cart"] as List&lt;cartViewModel&gt;;</w:t>
                      </w:r>
                    </w:p>
                    <w:p w14:paraId="20AEADD6" w14:textId="77777777" w:rsidR="0000377B" w:rsidRPr="0000377B" w:rsidRDefault="0000377B" w:rsidP="0000377B">
                      <w:pPr>
                        <w:rPr>
                          <w:rFonts w:ascii="Consolas" w:hAnsi="Consolas"/>
                          <w:sz w:val="18"/>
                          <w:szCs w:val="18"/>
                        </w:rPr>
                      </w:pPr>
                    </w:p>
                    <w:p w14:paraId="684FB751" w14:textId="56E8A154" w:rsidR="0000377B" w:rsidRPr="0000377B" w:rsidRDefault="0000377B" w:rsidP="0000377B">
                      <w:pPr>
                        <w:rPr>
                          <w:rFonts w:ascii="Consolas" w:hAnsi="Consolas"/>
                          <w:sz w:val="18"/>
                          <w:szCs w:val="18"/>
                        </w:rPr>
                      </w:pPr>
                      <w:r w:rsidRPr="0000377B">
                        <w:rPr>
                          <w:rFonts w:ascii="Consolas" w:hAnsi="Consolas"/>
                          <w:sz w:val="18"/>
                          <w:szCs w:val="18"/>
                        </w:rPr>
                        <w:tab/>
                        <w:t>// check if cart empty, make new List</w:t>
                      </w:r>
                    </w:p>
                    <w:p w14:paraId="553890B1" w14:textId="3581F825" w:rsidR="0000377B" w:rsidRPr="0000377B" w:rsidRDefault="0000377B" w:rsidP="0000377B">
                      <w:pPr>
                        <w:rPr>
                          <w:rFonts w:ascii="Consolas" w:hAnsi="Consolas"/>
                          <w:sz w:val="18"/>
                          <w:szCs w:val="18"/>
                        </w:rPr>
                      </w:pPr>
                      <w:r w:rsidRPr="0000377B">
                        <w:rPr>
                          <w:rFonts w:ascii="Consolas" w:hAnsi="Consolas"/>
                          <w:sz w:val="18"/>
                          <w:szCs w:val="18"/>
                        </w:rPr>
                        <w:tab/>
                        <w:t>if(cart == null)</w:t>
                      </w:r>
                    </w:p>
                    <w:p w14:paraId="7613B036" w14:textId="56197B1B" w:rsidR="0000377B" w:rsidRPr="0000377B" w:rsidRDefault="0000377B" w:rsidP="0000377B">
                      <w:pPr>
                        <w:rPr>
                          <w:rFonts w:ascii="Consolas" w:hAnsi="Consolas"/>
                          <w:sz w:val="18"/>
                          <w:szCs w:val="18"/>
                        </w:rPr>
                      </w:pPr>
                      <w:r w:rsidRPr="0000377B">
                        <w:rPr>
                          <w:rFonts w:ascii="Consolas" w:hAnsi="Consolas"/>
                          <w:sz w:val="18"/>
                          <w:szCs w:val="18"/>
                        </w:rPr>
                        <w:tab/>
                      </w:r>
                      <w:r w:rsidRPr="0000377B">
                        <w:rPr>
                          <w:rFonts w:ascii="Consolas" w:hAnsi="Consolas"/>
                          <w:sz w:val="18"/>
                          <w:szCs w:val="18"/>
                        </w:rPr>
                        <w:tab/>
                        <w:t>cart = new List&lt;cartViewModel&gt;();</w:t>
                      </w:r>
                    </w:p>
                    <w:p w14:paraId="6C5C069E" w14:textId="77777777" w:rsidR="0000377B" w:rsidRPr="0000377B" w:rsidRDefault="0000377B" w:rsidP="0000377B">
                      <w:pPr>
                        <w:rPr>
                          <w:rFonts w:ascii="Consolas" w:hAnsi="Consolas"/>
                          <w:sz w:val="18"/>
                          <w:szCs w:val="18"/>
                        </w:rPr>
                      </w:pPr>
                    </w:p>
                    <w:p w14:paraId="2176D71B" w14:textId="2A94A895" w:rsidR="0000377B" w:rsidRPr="0000377B" w:rsidRDefault="0000377B" w:rsidP="0000377B">
                      <w:pPr>
                        <w:rPr>
                          <w:rFonts w:ascii="Consolas" w:hAnsi="Consolas"/>
                          <w:sz w:val="18"/>
                          <w:szCs w:val="18"/>
                        </w:rPr>
                      </w:pPr>
                      <w:r w:rsidRPr="0000377B">
                        <w:rPr>
                          <w:rFonts w:ascii="Consolas" w:hAnsi="Consolas"/>
                          <w:sz w:val="18"/>
                          <w:szCs w:val="18"/>
                        </w:rPr>
                        <w:tab/>
                        <w:t>cart.Add(cartFactory.newItem(id, qtyIn));</w:t>
                      </w:r>
                    </w:p>
                    <w:p w14:paraId="6726FC73" w14:textId="24141394" w:rsidR="0000377B" w:rsidRPr="0000377B" w:rsidRDefault="0000377B" w:rsidP="0000377B">
                      <w:pPr>
                        <w:rPr>
                          <w:rFonts w:ascii="Consolas" w:hAnsi="Consolas"/>
                          <w:sz w:val="18"/>
                          <w:szCs w:val="18"/>
                        </w:rPr>
                      </w:pPr>
                      <w:r w:rsidRPr="0000377B">
                        <w:rPr>
                          <w:rFonts w:ascii="Consolas" w:hAnsi="Consolas"/>
                          <w:sz w:val="18"/>
                          <w:szCs w:val="18"/>
                        </w:rPr>
                        <w:tab/>
                        <w:t>Session["cart"] = cart;</w:t>
                      </w:r>
                    </w:p>
                    <w:p w14:paraId="5DAFB938" w14:textId="77777777" w:rsidR="0000377B" w:rsidRPr="0000377B" w:rsidRDefault="0000377B" w:rsidP="0000377B">
                      <w:pPr>
                        <w:rPr>
                          <w:rFonts w:ascii="Consolas" w:hAnsi="Consolas"/>
                          <w:sz w:val="18"/>
                          <w:szCs w:val="18"/>
                        </w:rPr>
                      </w:pPr>
                    </w:p>
                    <w:p w14:paraId="0136E098" w14:textId="0CFF8390" w:rsidR="0000377B" w:rsidRPr="00311BBF" w:rsidRDefault="0000377B" w:rsidP="0000377B">
                      <w:pPr>
                        <w:rPr>
                          <w:rFonts w:ascii="Consolas" w:hAnsi="Consolas"/>
                          <w:sz w:val="18"/>
                          <w:szCs w:val="18"/>
                        </w:rPr>
                      </w:pPr>
                      <w:r w:rsidRPr="0000377B">
                        <w:rPr>
                          <w:rFonts w:ascii="Consolas" w:hAnsi="Consolas"/>
                          <w:sz w:val="18"/>
                          <w:szCs w:val="18"/>
                        </w:rPr>
                        <w:t>}</w:t>
                      </w:r>
                    </w:p>
                  </w:txbxContent>
                </v:textbox>
                <w10:wrap type="topAndBottom"/>
              </v:shape>
            </w:pict>
          </mc:Fallback>
        </mc:AlternateContent>
      </w:r>
      <w:r>
        <w:rPr>
          <w:sz w:val="28"/>
          <w:szCs w:val="28"/>
        </w:rPr>
        <w:t>This is a button inside orderRamen page. This addToCartBtn is responsible to add ramens into a cart system. It first retrieve the button object, find the row that contains the clicked button, gets the id from CommandArgument of the button, and gets the qty from the TextBox.Text. This is then followed with addToCart() method.</w:t>
      </w:r>
    </w:p>
    <w:p w14:paraId="739E08B2" w14:textId="2ABE0A38" w:rsidR="00CB5C42" w:rsidRDefault="0000377B" w:rsidP="0000377B">
      <w:pPr>
        <w:spacing w:after="200" w:line="276" w:lineRule="auto"/>
        <w:rPr>
          <w:sz w:val="28"/>
          <w:szCs w:val="28"/>
        </w:rPr>
      </w:pPr>
      <w:r>
        <w:rPr>
          <w:sz w:val="28"/>
          <w:szCs w:val="28"/>
        </w:rPr>
        <w:t xml:space="preserve">This method is used to create a cart. We first create a cart variable </w:t>
      </w:r>
      <w:r w:rsidR="00CB5C42">
        <w:rPr>
          <w:sz w:val="28"/>
          <w:szCs w:val="28"/>
        </w:rPr>
        <w:t>with</w:t>
      </w:r>
      <w:r w:rsidR="00DA43A3">
        <w:rPr>
          <w:sz w:val="28"/>
          <w:szCs w:val="28"/>
        </w:rPr>
        <w:t xml:space="preserve"> </w:t>
      </w:r>
      <w:r w:rsidR="00CB5C42">
        <w:rPr>
          <w:sz w:val="28"/>
          <w:szCs w:val="28"/>
        </w:rPr>
        <w:t>List&lt;cartViewModel&gt; data type</w:t>
      </w:r>
      <w:r w:rsidR="00DA43A3">
        <w:rPr>
          <w:sz w:val="28"/>
          <w:szCs w:val="28"/>
        </w:rPr>
        <w:t xml:space="preserve"> as a Session[“cart”]</w:t>
      </w:r>
      <w:r w:rsidR="00CB5C42">
        <w:rPr>
          <w:sz w:val="28"/>
          <w:szCs w:val="28"/>
        </w:rPr>
        <w:t>. We first check if the cart is empty, we create a new empty List&lt;&gt;. Otherwise, we add the ramen that the user wants to order. In this case, it will pass through the ramenID and the quantity. We then set our Session[“cart”] with our updated cart List. With this way, we can ensure that our cart system stays solid throughout the session and stored in a secure place. We also use a view model class, which contains attributes that we want inside the cart List.</w:t>
      </w:r>
    </w:p>
    <w:p w14:paraId="1E37027E" w14:textId="77777777" w:rsidR="00CB5C42" w:rsidRDefault="00CB5C42">
      <w:pPr>
        <w:spacing w:after="200" w:line="276" w:lineRule="auto"/>
        <w:rPr>
          <w:sz w:val="28"/>
          <w:szCs w:val="28"/>
        </w:rPr>
      </w:pPr>
      <w:r>
        <w:rPr>
          <w:sz w:val="28"/>
          <w:szCs w:val="28"/>
        </w:rPr>
        <w:br w:type="page"/>
      </w:r>
    </w:p>
    <w:p w14:paraId="5058F041" w14:textId="233F90EE" w:rsidR="00CB5C42" w:rsidRDefault="00CB5C42" w:rsidP="00CB5C42">
      <w:pPr>
        <w:pStyle w:val="ListParagraph"/>
        <w:numPr>
          <w:ilvl w:val="0"/>
          <w:numId w:val="20"/>
        </w:numPr>
        <w:spacing w:after="200" w:line="276" w:lineRule="auto"/>
        <w:rPr>
          <w:sz w:val="28"/>
          <w:szCs w:val="28"/>
        </w:rPr>
      </w:pPr>
      <w:r>
        <w:rPr>
          <w:noProof/>
        </w:rPr>
        <w:lastRenderedPageBreak/>
        <mc:AlternateContent>
          <mc:Choice Requires="wps">
            <w:drawing>
              <wp:anchor distT="0" distB="0" distL="114300" distR="114300" simplePos="0" relativeHeight="251681792" behindDoc="0" locked="0" layoutInCell="1" allowOverlap="1" wp14:anchorId="456B907A" wp14:editId="5B680949">
                <wp:simplePos x="0" y="0"/>
                <wp:positionH relativeFrom="column">
                  <wp:posOffset>-409956</wp:posOffset>
                </wp:positionH>
                <wp:positionV relativeFrom="paragraph">
                  <wp:posOffset>237287</wp:posOffset>
                </wp:positionV>
                <wp:extent cx="7038975" cy="1931035"/>
                <wp:effectExtent l="0" t="0" r="28575" b="12065"/>
                <wp:wrapTopAndBottom/>
                <wp:docPr id="18" name="Text Box 18"/>
                <wp:cNvGraphicFramePr/>
                <a:graphic xmlns:a="http://schemas.openxmlformats.org/drawingml/2006/main">
                  <a:graphicData uri="http://schemas.microsoft.com/office/word/2010/wordprocessingShape">
                    <wps:wsp>
                      <wps:cNvSpPr txBox="1"/>
                      <wps:spPr>
                        <a:xfrm>
                          <a:off x="0" y="0"/>
                          <a:ext cx="7038975" cy="1931035"/>
                        </a:xfrm>
                        <a:prstGeom prst="rect">
                          <a:avLst/>
                        </a:prstGeom>
                        <a:solidFill>
                          <a:schemeClr val="lt1"/>
                        </a:solidFill>
                        <a:ln w="6350">
                          <a:solidFill>
                            <a:prstClr val="black"/>
                          </a:solidFill>
                        </a:ln>
                      </wps:spPr>
                      <wps:txbx>
                        <w:txbxContent>
                          <w:p w14:paraId="4EC6F74D" w14:textId="77777777" w:rsidR="00DA43A3" w:rsidRPr="00DA43A3" w:rsidRDefault="00DA43A3" w:rsidP="00DA43A3">
                            <w:pPr>
                              <w:rPr>
                                <w:rFonts w:ascii="Consolas" w:hAnsi="Consolas"/>
                                <w:sz w:val="18"/>
                                <w:szCs w:val="18"/>
                              </w:rPr>
                            </w:pPr>
                            <w:r w:rsidRPr="00DA43A3">
                              <w:rPr>
                                <w:rFonts w:ascii="Consolas" w:hAnsi="Consolas"/>
                                <w:sz w:val="18"/>
                                <w:szCs w:val="18"/>
                              </w:rPr>
                              <w:t>protected void orderBtn_Click(object sender, EventArgs e) {</w:t>
                            </w:r>
                          </w:p>
                          <w:p w14:paraId="420A2076" w14:textId="77777777" w:rsidR="00DA43A3" w:rsidRPr="00DA43A3" w:rsidRDefault="00DA43A3" w:rsidP="00DA43A3">
                            <w:pPr>
                              <w:rPr>
                                <w:rFonts w:ascii="Consolas" w:hAnsi="Consolas"/>
                                <w:sz w:val="18"/>
                                <w:szCs w:val="18"/>
                              </w:rPr>
                            </w:pPr>
                          </w:p>
                          <w:p w14:paraId="7A7C5BC1" w14:textId="7D9BCD2D"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List&lt;cartViewModel&gt; cart = Session["cart"] as List&lt;cartViewModel&gt;;</w:t>
                            </w:r>
                          </w:p>
                          <w:p w14:paraId="12335B15" w14:textId="77777777" w:rsidR="00DA43A3" w:rsidRDefault="00DA43A3" w:rsidP="00DA43A3">
                            <w:pPr>
                              <w:rPr>
                                <w:rFonts w:ascii="Consolas" w:hAnsi="Consolas"/>
                                <w:sz w:val="18"/>
                                <w:szCs w:val="18"/>
                              </w:rPr>
                            </w:pPr>
                          </w:p>
                          <w:p w14:paraId="75E88856" w14:textId="0C401A08"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int userId = getUserId();</w:t>
                            </w:r>
                          </w:p>
                          <w:p w14:paraId="74C350B0" w14:textId="77777777" w:rsidR="00DA43A3" w:rsidRPr="00DA43A3" w:rsidRDefault="00DA43A3" w:rsidP="00DA43A3">
                            <w:pPr>
                              <w:rPr>
                                <w:rFonts w:ascii="Consolas" w:hAnsi="Consolas"/>
                                <w:sz w:val="18"/>
                                <w:szCs w:val="18"/>
                              </w:rPr>
                            </w:pPr>
                          </w:p>
                          <w:p w14:paraId="03FB5D1D"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orderRamenRepository.addRamen(cart, userId);</w:t>
                            </w:r>
                          </w:p>
                          <w:p w14:paraId="5D2FC7AC"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errorLbl.Text = "Successfuly created order";</w:t>
                            </w:r>
                          </w:p>
                          <w:p w14:paraId="0D0BFCC9" w14:textId="77777777" w:rsidR="00DA43A3" w:rsidRPr="00DA43A3" w:rsidRDefault="00DA43A3" w:rsidP="00DA43A3">
                            <w:pPr>
                              <w:rPr>
                                <w:rFonts w:ascii="Consolas" w:hAnsi="Consolas"/>
                                <w:sz w:val="18"/>
                                <w:szCs w:val="18"/>
                              </w:rPr>
                            </w:pPr>
                          </w:p>
                          <w:p w14:paraId="1FED62B2"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clearCart();</w:t>
                            </w:r>
                          </w:p>
                          <w:p w14:paraId="70EFF890" w14:textId="77777777" w:rsidR="00DA43A3" w:rsidRPr="00DA43A3" w:rsidRDefault="00DA43A3" w:rsidP="00DA43A3">
                            <w:pPr>
                              <w:rPr>
                                <w:rFonts w:ascii="Consolas" w:hAnsi="Consolas"/>
                                <w:sz w:val="18"/>
                                <w:szCs w:val="18"/>
                              </w:rPr>
                            </w:pPr>
                          </w:p>
                          <w:p w14:paraId="68C99434" w14:textId="411FAB77" w:rsidR="00CB5C42" w:rsidRPr="00311BBF"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B907A" id="Text Box 18" o:spid="_x0000_s1037" type="#_x0000_t202" style="position:absolute;left:0;text-align:left;margin-left:-32.3pt;margin-top:18.7pt;width:554.25pt;height:152.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" fillcolor="white [3201]" strokeweight=".5pt">
                <v:textbox>
                  <w:txbxContent>
                    <w:p w14:paraId="4EC6F74D" w14:textId="77777777" w:rsidR="00DA43A3" w:rsidRPr="00DA43A3" w:rsidRDefault="00DA43A3" w:rsidP="00DA43A3">
                      <w:pPr>
                        <w:rPr>
                          <w:rFonts w:ascii="Consolas" w:hAnsi="Consolas"/>
                          <w:sz w:val="18"/>
                          <w:szCs w:val="18"/>
                        </w:rPr>
                      </w:pPr>
                      <w:r w:rsidRPr="00DA43A3">
                        <w:rPr>
                          <w:rFonts w:ascii="Consolas" w:hAnsi="Consolas"/>
                          <w:sz w:val="18"/>
                          <w:szCs w:val="18"/>
                        </w:rPr>
                        <w:t>protected void orderBtn_Click(object sender, EventArgs e) {</w:t>
                      </w:r>
                    </w:p>
                    <w:p w14:paraId="420A2076" w14:textId="77777777" w:rsidR="00DA43A3" w:rsidRPr="00DA43A3" w:rsidRDefault="00DA43A3" w:rsidP="00DA43A3">
                      <w:pPr>
                        <w:rPr>
                          <w:rFonts w:ascii="Consolas" w:hAnsi="Consolas"/>
                          <w:sz w:val="18"/>
                          <w:szCs w:val="18"/>
                        </w:rPr>
                      </w:pPr>
                    </w:p>
                    <w:p w14:paraId="7A7C5BC1" w14:textId="7D9BCD2D"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List&lt;cartViewModel&gt; cart = Session["cart"] as List&lt;cartViewModel&gt;;</w:t>
                      </w:r>
                    </w:p>
                    <w:p w14:paraId="12335B15" w14:textId="77777777" w:rsidR="00DA43A3" w:rsidRDefault="00DA43A3" w:rsidP="00DA43A3">
                      <w:pPr>
                        <w:rPr>
                          <w:rFonts w:ascii="Consolas" w:hAnsi="Consolas"/>
                          <w:sz w:val="18"/>
                          <w:szCs w:val="18"/>
                        </w:rPr>
                      </w:pPr>
                    </w:p>
                    <w:p w14:paraId="75E88856" w14:textId="0C401A08"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int userId = getUserId();</w:t>
                      </w:r>
                    </w:p>
                    <w:p w14:paraId="74C350B0" w14:textId="77777777" w:rsidR="00DA43A3" w:rsidRPr="00DA43A3" w:rsidRDefault="00DA43A3" w:rsidP="00DA43A3">
                      <w:pPr>
                        <w:rPr>
                          <w:rFonts w:ascii="Consolas" w:hAnsi="Consolas"/>
                          <w:sz w:val="18"/>
                          <w:szCs w:val="18"/>
                        </w:rPr>
                      </w:pPr>
                    </w:p>
                    <w:p w14:paraId="03FB5D1D"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orderRamenRepository.addRamen(cart, userId);</w:t>
                      </w:r>
                    </w:p>
                    <w:p w14:paraId="5D2FC7AC"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errorLbl.Text = "Successfuly created order";</w:t>
                      </w:r>
                    </w:p>
                    <w:p w14:paraId="0D0BFCC9" w14:textId="77777777" w:rsidR="00DA43A3" w:rsidRPr="00DA43A3" w:rsidRDefault="00DA43A3" w:rsidP="00DA43A3">
                      <w:pPr>
                        <w:rPr>
                          <w:rFonts w:ascii="Consolas" w:hAnsi="Consolas"/>
                          <w:sz w:val="18"/>
                          <w:szCs w:val="18"/>
                        </w:rPr>
                      </w:pPr>
                    </w:p>
                    <w:p w14:paraId="1FED62B2" w14:textId="77777777" w:rsidR="00DA43A3" w:rsidRPr="00DA43A3"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r>
                      <w:r w:rsidRPr="00DA43A3">
                        <w:rPr>
                          <w:rFonts w:ascii="Consolas" w:hAnsi="Consolas"/>
                          <w:sz w:val="18"/>
                          <w:szCs w:val="18"/>
                        </w:rPr>
                        <w:tab/>
                        <w:t>clearCart();</w:t>
                      </w:r>
                    </w:p>
                    <w:p w14:paraId="70EFF890" w14:textId="77777777" w:rsidR="00DA43A3" w:rsidRPr="00DA43A3" w:rsidRDefault="00DA43A3" w:rsidP="00DA43A3">
                      <w:pPr>
                        <w:rPr>
                          <w:rFonts w:ascii="Consolas" w:hAnsi="Consolas"/>
                          <w:sz w:val="18"/>
                          <w:szCs w:val="18"/>
                        </w:rPr>
                      </w:pPr>
                    </w:p>
                    <w:p w14:paraId="68C99434" w14:textId="411FAB77" w:rsidR="00CB5C42" w:rsidRPr="00311BBF" w:rsidRDefault="00DA43A3" w:rsidP="00DA43A3">
                      <w:pPr>
                        <w:rPr>
                          <w:rFonts w:ascii="Consolas" w:hAnsi="Consolas"/>
                          <w:sz w:val="18"/>
                          <w:szCs w:val="18"/>
                        </w:rPr>
                      </w:pPr>
                      <w:r w:rsidRPr="00DA43A3">
                        <w:rPr>
                          <w:rFonts w:ascii="Consolas" w:hAnsi="Consolas"/>
                          <w:sz w:val="18"/>
                          <w:szCs w:val="18"/>
                        </w:rPr>
                        <w:tab/>
                      </w:r>
                      <w:r w:rsidRPr="00DA43A3">
                        <w:rPr>
                          <w:rFonts w:ascii="Consolas" w:hAnsi="Consolas"/>
                          <w:sz w:val="18"/>
                          <w:szCs w:val="18"/>
                        </w:rPr>
                        <w:tab/>
                        <w:t>}</w:t>
                      </w:r>
                    </w:p>
                  </w:txbxContent>
                </v:textbox>
                <w10:wrap type="topAndBottom"/>
              </v:shape>
            </w:pict>
          </mc:Fallback>
        </mc:AlternateContent>
      </w:r>
    </w:p>
    <w:p w14:paraId="08F50565" w14:textId="62E0CE43" w:rsidR="00CB5C42" w:rsidRDefault="00C16364" w:rsidP="00CB5C42">
      <w:pPr>
        <w:spacing w:after="200" w:line="276" w:lineRule="auto"/>
        <w:ind w:left="360"/>
        <w:rPr>
          <w:sz w:val="28"/>
          <w:szCs w:val="28"/>
        </w:rPr>
      </w:pPr>
      <w:r>
        <w:rPr>
          <w:noProof/>
        </w:rPr>
        <mc:AlternateContent>
          <mc:Choice Requires="wps">
            <w:drawing>
              <wp:anchor distT="0" distB="0" distL="114300" distR="114300" simplePos="0" relativeHeight="251683840" behindDoc="0" locked="0" layoutInCell="1" allowOverlap="1" wp14:anchorId="1B8CD8AB" wp14:editId="710B4D39">
                <wp:simplePos x="0" y="0"/>
                <wp:positionH relativeFrom="column">
                  <wp:posOffset>-311150</wp:posOffset>
                </wp:positionH>
                <wp:positionV relativeFrom="paragraph">
                  <wp:posOffset>2766060</wp:posOffset>
                </wp:positionV>
                <wp:extent cx="7038975" cy="3035300"/>
                <wp:effectExtent l="0" t="0" r="28575" b="12700"/>
                <wp:wrapTopAndBottom/>
                <wp:docPr id="19" name="Text Box 19"/>
                <wp:cNvGraphicFramePr/>
                <a:graphic xmlns:a="http://schemas.openxmlformats.org/drawingml/2006/main">
                  <a:graphicData uri="http://schemas.microsoft.com/office/word/2010/wordprocessingShape">
                    <wps:wsp>
                      <wps:cNvSpPr txBox="1"/>
                      <wps:spPr>
                        <a:xfrm>
                          <a:off x="0" y="0"/>
                          <a:ext cx="7038975" cy="3035300"/>
                        </a:xfrm>
                        <a:prstGeom prst="rect">
                          <a:avLst/>
                        </a:prstGeom>
                        <a:solidFill>
                          <a:schemeClr val="lt1"/>
                        </a:solidFill>
                        <a:ln w="6350">
                          <a:solidFill>
                            <a:prstClr val="black"/>
                          </a:solidFill>
                        </a:ln>
                      </wps:spPr>
                      <wps:txbx>
                        <w:txbxContent>
                          <w:p w14:paraId="2FA800A8" w14:textId="77777777" w:rsidR="00C16364" w:rsidRPr="00C16364" w:rsidRDefault="00C16364" w:rsidP="00C16364">
                            <w:pPr>
                              <w:rPr>
                                <w:rFonts w:ascii="Consolas" w:hAnsi="Consolas"/>
                                <w:sz w:val="18"/>
                                <w:szCs w:val="18"/>
                              </w:rPr>
                            </w:pPr>
                            <w:r w:rsidRPr="00C16364">
                              <w:rPr>
                                <w:rFonts w:ascii="Consolas" w:hAnsi="Consolas"/>
                                <w:sz w:val="18"/>
                                <w:szCs w:val="18"/>
                              </w:rPr>
                              <w:t>public static void addRamen(List&lt;cartViewModel&gt; cart, int userId) {</w:t>
                            </w:r>
                          </w:p>
                          <w:p w14:paraId="5B2DEC32" w14:textId="77777777" w:rsidR="00C16364" w:rsidRPr="00C16364" w:rsidRDefault="00C16364" w:rsidP="00C16364">
                            <w:pPr>
                              <w:rPr>
                                <w:rFonts w:ascii="Consolas" w:hAnsi="Consolas"/>
                                <w:sz w:val="18"/>
                                <w:szCs w:val="18"/>
                              </w:rPr>
                            </w:pPr>
                          </w:p>
                          <w:p w14:paraId="0BCB18BA" w14:textId="2E901267" w:rsidR="00C16364" w:rsidRPr="00C16364" w:rsidRDefault="00C16364" w:rsidP="00C16364">
                            <w:pPr>
                              <w:rPr>
                                <w:rFonts w:ascii="Consolas" w:hAnsi="Consolas"/>
                                <w:sz w:val="18"/>
                                <w:szCs w:val="18"/>
                              </w:rPr>
                            </w:pPr>
                            <w:r w:rsidRPr="00C16364">
                              <w:rPr>
                                <w:rFonts w:ascii="Consolas" w:hAnsi="Consolas"/>
                                <w:sz w:val="18"/>
                                <w:szCs w:val="18"/>
                              </w:rPr>
                              <w:tab/>
                              <w:t>// extract each values, then call handler</w:t>
                            </w:r>
                          </w:p>
                          <w:p w14:paraId="098053E4" w14:textId="681ECA30" w:rsidR="00C16364" w:rsidRPr="00C16364" w:rsidRDefault="00C16364" w:rsidP="00C16364">
                            <w:pPr>
                              <w:rPr>
                                <w:rFonts w:ascii="Consolas" w:hAnsi="Consolas"/>
                                <w:sz w:val="18"/>
                                <w:szCs w:val="18"/>
                              </w:rPr>
                            </w:pPr>
                            <w:r w:rsidRPr="00C16364">
                              <w:rPr>
                                <w:rFonts w:ascii="Consolas" w:hAnsi="Consolas"/>
                                <w:sz w:val="18"/>
                                <w:szCs w:val="18"/>
                              </w:rPr>
                              <w:tab/>
                              <w:t>// first, add into header so that we can hold the headerID</w:t>
                            </w:r>
                          </w:p>
                          <w:p w14:paraId="1B1F0DC6" w14:textId="003F8C4D" w:rsidR="00C16364" w:rsidRPr="00C16364" w:rsidRDefault="00C16364" w:rsidP="00C16364">
                            <w:pPr>
                              <w:rPr>
                                <w:rFonts w:ascii="Consolas" w:hAnsi="Consolas"/>
                                <w:sz w:val="18"/>
                                <w:szCs w:val="18"/>
                              </w:rPr>
                            </w:pPr>
                            <w:r w:rsidRPr="00C16364">
                              <w:rPr>
                                <w:rFonts w:ascii="Consolas" w:hAnsi="Consolas"/>
                                <w:sz w:val="18"/>
                                <w:szCs w:val="18"/>
                              </w:rPr>
                              <w:tab/>
                              <w:t>// call handler to insert into Header table and storing the most recent id</w:t>
                            </w:r>
                          </w:p>
                          <w:p w14:paraId="11602466" w14:textId="20F618ED" w:rsidR="00C16364" w:rsidRPr="00C16364" w:rsidRDefault="00C16364" w:rsidP="00C16364">
                            <w:pPr>
                              <w:rPr>
                                <w:rFonts w:ascii="Consolas" w:hAnsi="Consolas"/>
                                <w:sz w:val="18"/>
                                <w:szCs w:val="18"/>
                              </w:rPr>
                            </w:pPr>
                            <w:r w:rsidRPr="00C16364">
                              <w:rPr>
                                <w:rFonts w:ascii="Consolas" w:hAnsi="Consolas"/>
                                <w:sz w:val="18"/>
                                <w:szCs w:val="18"/>
                              </w:rPr>
                              <w:tab/>
                              <w:t>int headerId = orderRamenHandler.insertHeader(db, userId);</w:t>
                            </w:r>
                          </w:p>
                          <w:p w14:paraId="30610AC3" w14:textId="77777777" w:rsidR="00C16364" w:rsidRPr="00C16364" w:rsidRDefault="00C16364" w:rsidP="00C16364">
                            <w:pPr>
                              <w:rPr>
                                <w:rFonts w:ascii="Consolas" w:hAnsi="Consolas"/>
                                <w:sz w:val="18"/>
                                <w:szCs w:val="18"/>
                              </w:rPr>
                            </w:pPr>
                          </w:p>
                          <w:p w14:paraId="15E6AD0A" w14:textId="1C27035C" w:rsidR="00C16364" w:rsidRPr="00C16364" w:rsidRDefault="00C16364" w:rsidP="00C16364">
                            <w:pPr>
                              <w:rPr>
                                <w:rFonts w:ascii="Consolas" w:hAnsi="Consolas"/>
                                <w:sz w:val="18"/>
                                <w:szCs w:val="18"/>
                              </w:rPr>
                            </w:pPr>
                            <w:r w:rsidRPr="00C16364">
                              <w:rPr>
                                <w:rFonts w:ascii="Consolas" w:hAnsi="Consolas"/>
                                <w:sz w:val="18"/>
                                <w:szCs w:val="18"/>
                              </w:rPr>
                              <w:tab/>
                              <w:t>// insert new cart using headerID, so that cart is only created once, not repetetive</w:t>
                            </w:r>
                          </w:p>
                          <w:p w14:paraId="4D891613" w14:textId="1FB89852" w:rsidR="00C16364" w:rsidRPr="00C16364" w:rsidRDefault="00C16364" w:rsidP="00C16364">
                            <w:pPr>
                              <w:rPr>
                                <w:rFonts w:ascii="Consolas" w:hAnsi="Consolas"/>
                                <w:sz w:val="18"/>
                                <w:szCs w:val="18"/>
                              </w:rPr>
                            </w:pPr>
                            <w:r w:rsidRPr="00C16364">
                              <w:rPr>
                                <w:rFonts w:ascii="Consolas" w:hAnsi="Consolas"/>
                                <w:sz w:val="18"/>
                                <w:szCs w:val="18"/>
                              </w:rPr>
                              <w:tab/>
                              <w:t>orderRamenHandler.insertCart(db, headerId);</w:t>
                            </w:r>
                          </w:p>
                          <w:p w14:paraId="1F20AEA5" w14:textId="77777777" w:rsidR="00C16364" w:rsidRPr="00C16364" w:rsidRDefault="00C16364" w:rsidP="00C16364">
                            <w:pPr>
                              <w:rPr>
                                <w:rFonts w:ascii="Consolas" w:hAnsi="Consolas"/>
                                <w:sz w:val="18"/>
                                <w:szCs w:val="18"/>
                              </w:rPr>
                            </w:pPr>
                          </w:p>
                          <w:p w14:paraId="43D8BE51" w14:textId="07B8489A" w:rsidR="00C16364" w:rsidRPr="00C16364" w:rsidRDefault="00C16364" w:rsidP="00C16364">
                            <w:pPr>
                              <w:rPr>
                                <w:rFonts w:ascii="Consolas" w:hAnsi="Consolas"/>
                                <w:sz w:val="18"/>
                                <w:szCs w:val="18"/>
                              </w:rPr>
                            </w:pPr>
                            <w:r w:rsidRPr="00C16364">
                              <w:rPr>
                                <w:rFonts w:ascii="Consolas" w:hAnsi="Consolas"/>
                                <w:sz w:val="18"/>
                                <w:szCs w:val="18"/>
                              </w:rPr>
                              <w:tab/>
                              <w:t>foreach (cartViewModel cartItem in cart) {</w:t>
                            </w:r>
                          </w:p>
                          <w:p w14:paraId="6D0A031D" w14:textId="77777777" w:rsidR="00C16364" w:rsidRPr="00C16364" w:rsidRDefault="00C16364" w:rsidP="00C16364">
                            <w:pPr>
                              <w:rPr>
                                <w:rFonts w:ascii="Consolas" w:hAnsi="Consolas"/>
                                <w:sz w:val="18"/>
                                <w:szCs w:val="18"/>
                              </w:rPr>
                            </w:pPr>
                          </w:p>
                          <w:p w14:paraId="342659A2" w14:textId="43C5E202"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int ramenId = cartItem.ramenID;</w:t>
                            </w:r>
                          </w:p>
                          <w:p w14:paraId="3E497D7C" w14:textId="197C4B0F"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int quantity = cartItem.Quantity;</w:t>
                            </w:r>
                          </w:p>
                          <w:p w14:paraId="245FCB86" w14:textId="77777777"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r>
                            <w:r w:rsidRPr="00C16364">
                              <w:rPr>
                                <w:rFonts w:ascii="Consolas" w:hAnsi="Consolas"/>
                                <w:sz w:val="18"/>
                                <w:szCs w:val="18"/>
                              </w:rPr>
                              <w:tab/>
                            </w:r>
                            <w:r w:rsidRPr="00C16364">
                              <w:rPr>
                                <w:rFonts w:ascii="Consolas" w:hAnsi="Consolas"/>
                                <w:sz w:val="18"/>
                                <w:szCs w:val="18"/>
                              </w:rPr>
                              <w:tab/>
                            </w:r>
                          </w:p>
                          <w:p w14:paraId="0A0FA67B" w14:textId="63BF346A"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 call handler to insert into detail and cart table</w:t>
                            </w:r>
                          </w:p>
                          <w:p w14:paraId="15726526" w14:textId="394AA2D2"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orderRamenHandler.insertRamen(db, headerId, quantity, ramenId);</w:t>
                            </w:r>
                          </w:p>
                          <w:p w14:paraId="609F1993" w14:textId="77777777" w:rsidR="00C16364" w:rsidRPr="00C16364" w:rsidRDefault="00C16364" w:rsidP="00C16364">
                            <w:pPr>
                              <w:rPr>
                                <w:rFonts w:ascii="Consolas" w:hAnsi="Consolas"/>
                                <w:sz w:val="18"/>
                                <w:szCs w:val="18"/>
                              </w:rPr>
                            </w:pPr>
                          </w:p>
                          <w:p w14:paraId="52A51423" w14:textId="7F5523BC" w:rsidR="00C16364" w:rsidRPr="00C16364" w:rsidRDefault="00C16364" w:rsidP="00C16364">
                            <w:pPr>
                              <w:rPr>
                                <w:rFonts w:ascii="Consolas" w:hAnsi="Consolas"/>
                                <w:sz w:val="18"/>
                                <w:szCs w:val="18"/>
                              </w:rPr>
                            </w:pPr>
                            <w:r w:rsidRPr="00C16364">
                              <w:rPr>
                                <w:rFonts w:ascii="Consolas" w:hAnsi="Consolas"/>
                                <w:sz w:val="18"/>
                                <w:szCs w:val="18"/>
                              </w:rPr>
                              <w:tab/>
                              <w:t>}</w:t>
                            </w:r>
                          </w:p>
                          <w:p w14:paraId="22026699" w14:textId="77777777" w:rsidR="00C16364" w:rsidRPr="00C16364" w:rsidRDefault="00C16364" w:rsidP="00C16364">
                            <w:pPr>
                              <w:rPr>
                                <w:rFonts w:ascii="Consolas" w:hAnsi="Consolas"/>
                                <w:sz w:val="18"/>
                                <w:szCs w:val="18"/>
                              </w:rPr>
                            </w:pPr>
                          </w:p>
                          <w:p w14:paraId="54D17BB7" w14:textId="77777777" w:rsidR="00C16364" w:rsidRPr="00C16364" w:rsidRDefault="00C16364" w:rsidP="00C16364">
                            <w:pPr>
                              <w:rPr>
                                <w:rFonts w:ascii="Consolas" w:hAnsi="Consolas"/>
                                <w:sz w:val="18"/>
                                <w:szCs w:val="18"/>
                              </w:rPr>
                            </w:pPr>
                          </w:p>
                          <w:p w14:paraId="17CF3B6B" w14:textId="0048CE26" w:rsidR="00C16364" w:rsidRPr="00311BBF" w:rsidRDefault="00C16364" w:rsidP="00C16364">
                            <w:pPr>
                              <w:rPr>
                                <w:rFonts w:ascii="Consolas" w:hAnsi="Consolas"/>
                                <w:sz w:val="18"/>
                                <w:szCs w:val="18"/>
                              </w:rPr>
                            </w:pPr>
                            <w:r w:rsidRPr="00C16364">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CD8AB" id="Text Box 19" o:spid="_x0000_s1038" type="#_x0000_t202" style="position:absolute;left:0;text-align:left;margin-left:-24.5pt;margin-top:217.8pt;width:554.25pt;height:2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" fillcolor="white [3201]" strokeweight=".5pt">
                <v:textbox>
                  <w:txbxContent>
                    <w:p w14:paraId="2FA800A8" w14:textId="77777777" w:rsidR="00C16364" w:rsidRPr="00C16364" w:rsidRDefault="00C16364" w:rsidP="00C16364">
                      <w:pPr>
                        <w:rPr>
                          <w:rFonts w:ascii="Consolas" w:hAnsi="Consolas"/>
                          <w:sz w:val="18"/>
                          <w:szCs w:val="18"/>
                        </w:rPr>
                      </w:pPr>
                      <w:r w:rsidRPr="00C16364">
                        <w:rPr>
                          <w:rFonts w:ascii="Consolas" w:hAnsi="Consolas"/>
                          <w:sz w:val="18"/>
                          <w:szCs w:val="18"/>
                        </w:rPr>
                        <w:t>public static void addRamen(List&lt;cartViewModel&gt; cart, int userId) {</w:t>
                      </w:r>
                    </w:p>
                    <w:p w14:paraId="5B2DEC32" w14:textId="77777777" w:rsidR="00C16364" w:rsidRPr="00C16364" w:rsidRDefault="00C16364" w:rsidP="00C16364">
                      <w:pPr>
                        <w:rPr>
                          <w:rFonts w:ascii="Consolas" w:hAnsi="Consolas"/>
                          <w:sz w:val="18"/>
                          <w:szCs w:val="18"/>
                        </w:rPr>
                      </w:pPr>
                    </w:p>
                    <w:p w14:paraId="0BCB18BA" w14:textId="2E901267" w:rsidR="00C16364" w:rsidRPr="00C16364" w:rsidRDefault="00C16364" w:rsidP="00C16364">
                      <w:pPr>
                        <w:rPr>
                          <w:rFonts w:ascii="Consolas" w:hAnsi="Consolas"/>
                          <w:sz w:val="18"/>
                          <w:szCs w:val="18"/>
                        </w:rPr>
                      </w:pPr>
                      <w:r w:rsidRPr="00C16364">
                        <w:rPr>
                          <w:rFonts w:ascii="Consolas" w:hAnsi="Consolas"/>
                          <w:sz w:val="18"/>
                          <w:szCs w:val="18"/>
                        </w:rPr>
                        <w:tab/>
                        <w:t>// extract each values, then call handler</w:t>
                      </w:r>
                    </w:p>
                    <w:p w14:paraId="098053E4" w14:textId="681ECA30" w:rsidR="00C16364" w:rsidRPr="00C16364" w:rsidRDefault="00C16364" w:rsidP="00C16364">
                      <w:pPr>
                        <w:rPr>
                          <w:rFonts w:ascii="Consolas" w:hAnsi="Consolas"/>
                          <w:sz w:val="18"/>
                          <w:szCs w:val="18"/>
                        </w:rPr>
                      </w:pPr>
                      <w:r w:rsidRPr="00C16364">
                        <w:rPr>
                          <w:rFonts w:ascii="Consolas" w:hAnsi="Consolas"/>
                          <w:sz w:val="18"/>
                          <w:szCs w:val="18"/>
                        </w:rPr>
                        <w:tab/>
                        <w:t>// first, add into header so that we can hold the headerID</w:t>
                      </w:r>
                    </w:p>
                    <w:p w14:paraId="1B1F0DC6" w14:textId="003F8C4D" w:rsidR="00C16364" w:rsidRPr="00C16364" w:rsidRDefault="00C16364" w:rsidP="00C16364">
                      <w:pPr>
                        <w:rPr>
                          <w:rFonts w:ascii="Consolas" w:hAnsi="Consolas"/>
                          <w:sz w:val="18"/>
                          <w:szCs w:val="18"/>
                        </w:rPr>
                      </w:pPr>
                      <w:r w:rsidRPr="00C16364">
                        <w:rPr>
                          <w:rFonts w:ascii="Consolas" w:hAnsi="Consolas"/>
                          <w:sz w:val="18"/>
                          <w:szCs w:val="18"/>
                        </w:rPr>
                        <w:tab/>
                        <w:t>// call handler to insert into Header table and storing the most recent id</w:t>
                      </w:r>
                    </w:p>
                    <w:p w14:paraId="11602466" w14:textId="20F618ED" w:rsidR="00C16364" w:rsidRPr="00C16364" w:rsidRDefault="00C16364" w:rsidP="00C16364">
                      <w:pPr>
                        <w:rPr>
                          <w:rFonts w:ascii="Consolas" w:hAnsi="Consolas"/>
                          <w:sz w:val="18"/>
                          <w:szCs w:val="18"/>
                        </w:rPr>
                      </w:pPr>
                      <w:r w:rsidRPr="00C16364">
                        <w:rPr>
                          <w:rFonts w:ascii="Consolas" w:hAnsi="Consolas"/>
                          <w:sz w:val="18"/>
                          <w:szCs w:val="18"/>
                        </w:rPr>
                        <w:tab/>
                        <w:t>int headerId = orderRamenHandler.insertHeader(db, userId);</w:t>
                      </w:r>
                    </w:p>
                    <w:p w14:paraId="30610AC3" w14:textId="77777777" w:rsidR="00C16364" w:rsidRPr="00C16364" w:rsidRDefault="00C16364" w:rsidP="00C16364">
                      <w:pPr>
                        <w:rPr>
                          <w:rFonts w:ascii="Consolas" w:hAnsi="Consolas"/>
                          <w:sz w:val="18"/>
                          <w:szCs w:val="18"/>
                        </w:rPr>
                      </w:pPr>
                    </w:p>
                    <w:p w14:paraId="15E6AD0A" w14:textId="1C27035C" w:rsidR="00C16364" w:rsidRPr="00C16364" w:rsidRDefault="00C16364" w:rsidP="00C16364">
                      <w:pPr>
                        <w:rPr>
                          <w:rFonts w:ascii="Consolas" w:hAnsi="Consolas"/>
                          <w:sz w:val="18"/>
                          <w:szCs w:val="18"/>
                        </w:rPr>
                      </w:pPr>
                      <w:r w:rsidRPr="00C16364">
                        <w:rPr>
                          <w:rFonts w:ascii="Consolas" w:hAnsi="Consolas"/>
                          <w:sz w:val="18"/>
                          <w:szCs w:val="18"/>
                        </w:rPr>
                        <w:tab/>
                        <w:t>// insert new cart using headerID, so that cart is only created once, not repetetive</w:t>
                      </w:r>
                    </w:p>
                    <w:p w14:paraId="4D891613" w14:textId="1FB89852" w:rsidR="00C16364" w:rsidRPr="00C16364" w:rsidRDefault="00C16364" w:rsidP="00C16364">
                      <w:pPr>
                        <w:rPr>
                          <w:rFonts w:ascii="Consolas" w:hAnsi="Consolas"/>
                          <w:sz w:val="18"/>
                          <w:szCs w:val="18"/>
                        </w:rPr>
                      </w:pPr>
                      <w:r w:rsidRPr="00C16364">
                        <w:rPr>
                          <w:rFonts w:ascii="Consolas" w:hAnsi="Consolas"/>
                          <w:sz w:val="18"/>
                          <w:szCs w:val="18"/>
                        </w:rPr>
                        <w:tab/>
                        <w:t>orderRamenHandler.insertCart(db, headerId);</w:t>
                      </w:r>
                    </w:p>
                    <w:p w14:paraId="1F20AEA5" w14:textId="77777777" w:rsidR="00C16364" w:rsidRPr="00C16364" w:rsidRDefault="00C16364" w:rsidP="00C16364">
                      <w:pPr>
                        <w:rPr>
                          <w:rFonts w:ascii="Consolas" w:hAnsi="Consolas"/>
                          <w:sz w:val="18"/>
                          <w:szCs w:val="18"/>
                        </w:rPr>
                      </w:pPr>
                    </w:p>
                    <w:p w14:paraId="43D8BE51" w14:textId="07B8489A" w:rsidR="00C16364" w:rsidRPr="00C16364" w:rsidRDefault="00C16364" w:rsidP="00C16364">
                      <w:pPr>
                        <w:rPr>
                          <w:rFonts w:ascii="Consolas" w:hAnsi="Consolas"/>
                          <w:sz w:val="18"/>
                          <w:szCs w:val="18"/>
                        </w:rPr>
                      </w:pPr>
                      <w:r w:rsidRPr="00C16364">
                        <w:rPr>
                          <w:rFonts w:ascii="Consolas" w:hAnsi="Consolas"/>
                          <w:sz w:val="18"/>
                          <w:szCs w:val="18"/>
                        </w:rPr>
                        <w:tab/>
                        <w:t>foreach (cartViewModel cartItem in cart) {</w:t>
                      </w:r>
                    </w:p>
                    <w:p w14:paraId="6D0A031D" w14:textId="77777777" w:rsidR="00C16364" w:rsidRPr="00C16364" w:rsidRDefault="00C16364" w:rsidP="00C16364">
                      <w:pPr>
                        <w:rPr>
                          <w:rFonts w:ascii="Consolas" w:hAnsi="Consolas"/>
                          <w:sz w:val="18"/>
                          <w:szCs w:val="18"/>
                        </w:rPr>
                      </w:pPr>
                    </w:p>
                    <w:p w14:paraId="342659A2" w14:textId="43C5E202"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int ramenId = cartItem.ramenID;</w:t>
                      </w:r>
                    </w:p>
                    <w:p w14:paraId="3E497D7C" w14:textId="197C4B0F"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int quantity = cartItem.Quantity;</w:t>
                      </w:r>
                    </w:p>
                    <w:p w14:paraId="245FCB86" w14:textId="77777777"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r>
                      <w:r w:rsidRPr="00C16364">
                        <w:rPr>
                          <w:rFonts w:ascii="Consolas" w:hAnsi="Consolas"/>
                          <w:sz w:val="18"/>
                          <w:szCs w:val="18"/>
                        </w:rPr>
                        <w:tab/>
                      </w:r>
                      <w:r w:rsidRPr="00C16364">
                        <w:rPr>
                          <w:rFonts w:ascii="Consolas" w:hAnsi="Consolas"/>
                          <w:sz w:val="18"/>
                          <w:szCs w:val="18"/>
                        </w:rPr>
                        <w:tab/>
                      </w:r>
                    </w:p>
                    <w:p w14:paraId="0A0FA67B" w14:textId="63BF346A"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 call handler to insert into detail and cart table</w:t>
                      </w:r>
                    </w:p>
                    <w:p w14:paraId="15726526" w14:textId="394AA2D2" w:rsidR="00C16364" w:rsidRPr="00C16364" w:rsidRDefault="00C16364" w:rsidP="00C16364">
                      <w:pPr>
                        <w:rPr>
                          <w:rFonts w:ascii="Consolas" w:hAnsi="Consolas"/>
                          <w:sz w:val="18"/>
                          <w:szCs w:val="18"/>
                        </w:rPr>
                      </w:pPr>
                      <w:r w:rsidRPr="00C16364">
                        <w:rPr>
                          <w:rFonts w:ascii="Consolas" w:hAnsi="Consolas"/>
                          <w:sz w:val="18"/>
                          <w:szCs w:val="18"/>
                        </w:rPr>
                        <w:tab/>
                      </w:r>
                      <w:r w:rsidRPr="00C16364">
                        <w:rPr>
                          <w:rFonts w:ascii="Consolas" w:hAnsi="Consolas"/>
                          <w:sz w:val="18"/>
                          <w:szCs w:val="18"/>
                        </w:rPr>
                        <w:tab/>
                        <w:t>orderRamenHandler.insertRamen(db, headerId, quantity, ramenId);</w:t>
                      </w:r>
                    </w:p>
                    <w:p w14:paraId="609F1993" w14:textId="77777777" w:rsidR="00C16364" w:rsidRPr="00C16364" w:rsidRDefault="00C16364" w:rsidP="00C16364">
                      <w:pPr>
                        <w:rPr>
                          <w:rFonts w:ascii="Consolas" w:hAnsi="Consolas"/>
                          <w:sz w:val="18"/>
                          <w:szCs w:val="18"/>
                        </w:rPr>
                      </w:pPr>
                    </w:p>
                    <w:p w14:paraId="52A51423" w14:textId="7F5523BC" w:rsidR="00C16364" w:rsidRPr="00C16364" w:rsidRDefault="00C16364" w:rsidP="00C16364">
                      <w:pPr>
                        <w:rPr>
                          <w:rFonts w:ascii="Consolas" w:hAnsi="Consolas"/>
                          <w:sz w:val="18"/>
                          <w:szCs w:val="18"/>
                        </w:rPr>
                      </w:pPr>
                      <w:r w:rsidRPr="00C16364">
                        <w:rPr>
                          <w:rFonts w:ascii="Consolas" w:hAnsi="Consolas"/>
                          <w:sz w:val="18"/>
                          <w:szCs w:val="18"/>
                        </w:rPr>
                        <w:tab/>
                        <w:t>}</w:t>
                      </w:r>
                    </w:p>
                    <w:p w14:paraId="22026699" w14:textId="77777777" w:rsidR="00C16364" w:rsidRPr="00C16364" w:rsidRDefault="00C16364" w:rsidP="00C16364">
                      <w:pPr>
                        <w:rPr>
                          <w:rFonts w:ascii="Consolas" w:hAnsi="Consolas"/>
                          <w:sz w:val="18"/>
                          <w:szCs w:val="18"/>
                        </w:rPr>
                      </w:pPr>
                    </w:p>
                    <w:p w14:paraId="54D17BB7" w14:textId="77777777" w:rsidR="00C16364" w:rsidRPr="00C16364" w:rsidRDefault="00C16364" w:rsidP="00C16364">
                      <w:pPr>
                        <w:rPr>
                          <w:rFonts w:ascii="Consolas" w:hAnsi="Consolas"/>
                          <w:sz w:val="18"/>
                          <w:szCs w:val="18"/>
                        </w:rPr>
                      </w:pPr>
                    </w:p>
                    <w:p w14:paraId="17CF3B6B" w14:textId="0048CE26" w:rsidR="00C16364" w:rsidRPr="00311BBF" w:rsidRDefault="00C16364" w:rsidP="00C16364">
                      <w:pPr>
                        <w:rPr>
                          <w:rFonts w:ascii="Consolas" w:hAnsi="Consolas"/>
                          <w:sz w:val="18"/>
                          <w:szCs w:val="18"/>
                        </w:rPr>
                      </w:pPr>
                      <w:r w:rsidRPr="00C16364">
                        <w:rPr>
                          <w:rFonts w:ascii="Consolas" w:hAnsi="Consolas"/>
                          <w:sz w:val="18"/>
                          <w:szCs w:val="18"/>
                        </w:rPr>
                        <w:t>}</w:t>
                      </w:r>
                    </w:p>
                  </w:txbxContent>
                </v:textbox>
                <w10:wrap type="topAndBottom"/>
              </v:shape>
            </w:pict>
          </mc:Fallback>
        </mc:AlternateContent>
      </w:r>
      <w:r w:rsidR="00DA43A3">
        <w:rPr>
          <w:sz w:val="28"/>
          <w:szCs w:val="28"/>
        </w:rPr>
        <w:t xml:space="preserve">This is a button that is responsible for ordering the ramen from the cart. We first hold the cart variable from the Session[“cart”]. We then call another method that retrieves the userID from either the Cookies[“userIdCookie”] or </w:t>
      </w:r>
      <w:r>
        <w:rPr>
          <w:sz w:val="28"/>
          <w:szCs w:val="28"/>
        </w:rPr>
        <w:t>Session[“userId”]. With this, we can call the repository and add the ramen from the cart list.</w:t>
      </w:r>
    </w:p>
    <w:p w14:paraId="417B0189" w14:textId="2575321E" w:rsidR="00886272" w:rsidRDefault="00C16364" w:rsidP="00CB5C42">
      <w:pPr>
        <w:spacing w:after="200" w:line="276" w:lineRule="auto"/>
        <w:ind w:left="360"/>
        <w:rPr>
          <w:sz w:val="28"/>
          <w:szCs w:val="28"/>
        </w:rPr>
      </w:pPr>
      <w:r>
        <w:rPr>
          <w:sz w:val="28"/>
          <w:szCs w:val="28"/>
        </w:rPr>
        <w:t>This is an addRamen() method inside a repository. This method will retrieve the cart List and the userID. We first call the handler to insert the Header table inside the db</w:t>
      </w:r>
      <w:r w:rsidR="00886272">
        <w:rPr>
          <w:sz w:val="28"/>
          <w:szCs w:val="28"/>
        </w:rPr>
        <w:t xml:space="preserve"> to make sure that the userID that ordered is saved and</w:t>
      </w:r>
      <w:r>
        <w:rPr>
          <w:sz w:val="28"/>
          <w:szCs w:val="28"/>
        </w:rPr>
        <w:t xml:space="preserve"> get the headerID at the same time. Followed with inserting the Cart table inside the db. Then we open </w:t>
      </w:r>
      <w:r w:rsidR="00886272">
        <w:rPr>
          <w:sz w:val="28"/>
          <w:szCs w:val="28"/>
        </w:rPr>
        <w:t>a foreach loop that iterates every item inside the cart List. Inside this loop, we get the ramenID and the quantity from each of the cart List for every iteration and pass it to the handler to insert ramen.</w:t>
      </w:r>
    </w:p>
    <w:p w14:paraId="3CF0A96F" w14:textId="77777777" w:rsidR="00886272" w:rsidRDefault="00886272">
      <w:pPr>
        <w:spacing w:after="200" w:line="276" w:lineRule="auto"/>
        <w:rPr>
          <w:sz w:val="28"/>
          <w:szCs w:val="28"/>
        </w:rPr>
      </w:pPr>
      <w:r>
        <w:rPr>
          <w:sz w:val="28"/>
          <w:szCs w:val="28"/>
        </w:rPr>
        <w:br w:type="page"/>
      </w:r>
    </w:p>
    <w:p w14:paraId="7C8BA45D" w14:textId="51C8C3D0" w:rsidR="00BF4DC6" w:rsidRDefault="00886272" w:rsidP="00BF4DC6">
      <w:pPr>
        <w:spacing w:after="200" w:line="276" w:lineRule="auto"/>
        <w:ind w:left="360"/>
        <w:rPr>
          <w:sz w:val="28"/>
          <w:szCs w:val="28"/>
        </w:rPr>
      </w:pPr>
      <w:r>
        <w:rPr>
          <w:noProof/>
        </w:rPr>
        <w:lastRenderedPageBreak/>
        <mc:AlternateContent>
          <mc:Choice Requires="wps">
            <w:drawing>
              <wp:anchor distT="0" distB="0" distL="114300" distR="114300" simplePos="0" relativeHeight="251685888" behindDoc="0" locked="0" layoutInCell="1" allowOverlap="1" wp14:anchorId="3FE66C42" wp14:editId="1190306F">
                <wp:simplePos x="0" y="0"/>
                <wp:positionH relativeFrom="column">
                  <wp:posOffset>-406400</wp:posOffset>
                </wp:positionH>
                <wp:positionV relativeFrom="paragraph">
                  <wp:posOffset>69850</wp:posOffset>
                </wp:positionV>
                <wp:extent cx="7038975" cy="2976880"/>
                <wp:effectExtent l="0" t="0" r="28575" b="13970"/>
                <wp:wrapTopAndBottom/>
                <wp:docPr id="20" name="Text Box 20"/>
                <wp:cNvGraphicFramePr/>
                <a:graphic xmlns:a="http://schemas.openxmlformats.org/drawingml/2006/main">
                  <a:graphicData uri="http://schemas.microsoft.com/office/word/2010/wordprocessingShape">
                    <wps:wsp>
                      <wps:cNvSpPr txBox="1"/>
                      <wps:spPr>
                        <a:xfrm>
                          <a:off x="0" y="0"/>
                          <a:ext cx="7038975" cy="2976880"/>
                        </a:xfrm>
                        <a:prstGeom prst="rect">
                          <a:avLst/>
                        </a:prstGeom>
                        <a:solidFill>
                          <a:schemeClr val="lt1"/>
                        </a:solidFill>
                        <a:ln w="6350">
                          <a:solidFill>
                            <a:prstClr val="black"/>
                          </a:solidFill>
                        </a:ln>
                      </wps:spPr>
                      <wps:txbx>
                        <w:txbxContent>
                          <w:p w14:paraId="7495328E" w14:textId="77777777" w:rsidR="00886272" w:rsidRPr="00886272" w:rsidRDefault="00886272" w:rsidP="00886272">
                            <w:pPr>
                              <w:rPr>
                                <w:rFonts w:ascii="Consolas" w:hAnsi="Consolas"/>
                                <w:sz w:val="18"/>
                                <w:szCs w:val="18"/>
                              </w:rPr>
                            </w:pPr>
                            <w:r w:rsidRPr="00886272">
                              <w:rPr>
                                <w:rFonts w:ascii="Consolas" w:hAnsi="Consolas"/>
                                <w:sz w:val="18"/>
                                <w:szCs w:val="18"/>
                              </w:rPr>
                              <w:t>public static void insertRamen(localDBEntities db, int headerId, int quantity, int ramenId) {</w:t>
                            </w:r>
                          </w:p>
                          <w:p w14:paraId="1AC17011" w14:textId="77777777" w:rsidR="00886272" w:rsidRPr="00886272" w:rsidRDefault="00886272" w:rsidP="00886272">
                            <w:pPr>
                              <w:rPr>
                                <w:rFonts w:ascii="Consolas" w:hAnsi="Consolas"/>
                                <w:sz w:val="18"/>
                                <w:szCs w:val="18"/>
                              </w:rPr>
                            </w:pPr>
                          </w:p>
                          <w:p w14:paraId="09F50708" w14:textId="5A1C96D0" w:rsidR="00886272" w:rsidRPr="00886272" w:rsidRDefault="00886272" w:rsidP="00886272">
                            <w:pPr>
                              <w:rPr>
                                <w:rFonts w:ascii="Consolas" w:hAnsi="Consolas"/>
                                <w:sz w:val="18"/>
                                <w:szCs w:val="18"/>
                              </w:rPr>
                            </w:pPr>
                            <w:r w:rsidRPr="00886272">
                              <w:rPr>
                                <w:rFonts w:ascii="Consolas" w:hAnsi="Consolas"/>
                                <w:sz w:val="18"/>
                                <w:szCs w:val="18"/>
                              </w:rPr>
                              <w:tab/>
                              <w:t>// call factory</w:t>
                            </w:r>
                          </w:p>
                          <w:p w14:paraId="181B82FE" w14:textId="15D29E14" w:rsidR="00886272" w:rsidRPr="00886272" w:rsidRDefault="00886272" w:rsidP="00886272">
                            <w:pPr>
                              <w:rPr>
                                <w:rFonts w:ascii="Consolas" w:hAnsi="Consolas"/>
                                <w:sz w:val="18"/>
                                <w:szCs w:val="18"/>
                              </w:rPr>
                            </w:pPr>
                            <w:r w:rsidRPr="00886272">
                              <w:rPr>
                                <w:rFonts w:ascii="Consolas" w:hAnsi="Consolas"/>
                                <w:sz w:val="18"/>
                                <w:szCs w:val="18"/>
                              </w:rPr>
                              <w:tab/>
                              <w:t>Detail addDetail = orderRamenFactory.newDetail(headerId, quantity, ramenId);</w:t>
                            </w:r>
                          </w:p>
                          <w:p w14:paraId="727D0FE1" w14:textId="7777777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r>
                            <w:r w:rsidRPr="00886272">
                              <w:rPr>
                                <w:rFonts w:ascii="Consolas" w:hAnsi="Consolas"/>
                                <w:sz w:val="18"/>
                                <w:szCs w:val="18"/>
                              </w:rPr>
                              <w:tab/>
                            </w:r>
                          </w:p>
                          <w:p w14:paraId="42D72120" w14:textId="4C072A0D" w:rsidR="00886272" w:rsidRPr="00886272" w:rsidRDefault="00886272" w:rsidP="00886272">
                            <w:pPr>
                              <w:rPr>
                                <w:rFonts w:ascii="Consolas" w:hAnsi="Consolas"/>
                                <w:sz w:val="18"/>
                                <w:szCs w:val="18"/>
                              </w:rPr>
                            </w:pPr>
                            <w:r w:rsidRPr="00886272">
                              <w:rPr>
                                <w:rFonts w:ascii="Consolas" w:hAnsi="Consolas"/>
                                <w:sz w:val="18"/>
                                <w:szCs w:val="18"/>
                              </w:rPr>
                              <w:tab/>
                              <w:t>db.Details.Add(addDetail);</w:t>
                            </w:r>
                          </w:p>
                          <w:p w14:paraId="521EA22A" w14:textId="7777777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r>
                            <w:r w:rsidRPr="00886272">
                              <w:rPr>
                                <w:rFonts w:ascii="Consolas" w:hAnsi="Consolas"/>
                                <w:sz w:val="18"/>
                                <w:szCs w:val="18"/>
                              </w:rPr>
                              <w:tab/>
                            </w:r>
                          </w:p>
                          <w:p w14:paraId="7C40016B" w14:textId="49E504D2" w:rsidR="00886272" w:rsidRPr="00886272" w:rsidRDefault="00886272" w:rsidP="00886272">
                            <w:pPr>
                              <w:rPr>
                                <w:rFonts w:ascii="Consolas" w:hAnsi="Consolas"/>
                                <w:sz w:val="18"/>
                                <w:szCs w:val="18"/>
                              </w:rPr>
                            </w:pPr>
                            <w:r w:rsidRPr="00886272">
                              <w:rPr>
                                <w:rFonts w:ascii="Consolas" w:hAnsi="Consolas"/>
                                <w:sz w:val="18"/>
                                <w:szCs w:val="18"/>
                              </w:rPr>
                              <w:tab/>
                              <w:t>// mainly for debugging</w:t>
                            </w:r>
                          </w:p>
                          <w:p w14:paraId="3E834FBF" w14:textId="71F6CCCB" w:rsidR="00886272" w:rsidRPr="00886272" w:rsidRDefault="00886272" w:rsidP="00886272">
                            <w:pPr>
                              <w:rPr>
                                <w:rFonts w:ascii="Consolas" w:hAnsi="Consolas"/>
                                <w:sz w:val="18"/>
                                <w:szCs w:val="18"/>
                              </w:rPr>
                            </w:pPr>
                            <w:r w:rsidRPr="00886272">
                              <w:rPr>
                                <w:rFonts w:ascii="Consolas" w:hAnsi="Consolas"/>
                                <w:sz w:val="18"/>
                                <w:szCs w:val="18"/>
                              </w:rPr>
                              <w:tab/>
                              <w:t>try {</w:t>
                            </w:r>
                          </w:p>
                          <w:p w14:paraId="4E971F30" w14:textId="241B862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 Code to add and save the new entry</w:t>
                            </w:r>
                          </w:p>
                          <w:p w14:paraId="1694553F" w14:textId="4EF64A21"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db.SaveChanges();</w:t>
                            </w:r>
                          </w:p>
                          <w:p w14:paraId="53971F70" w14:textId="5986A429" w:rsidR="00886272" w:rsidRPr="00886272" w:rsidRDefault="00886272" w:rsidP="00886272">
                            <w:pPr>
                              <w:rPr>
                                <w:rFonts w:ascii="Consolas" w:hAnsi="Consolas"/>
                                <w:sz w:val="18"/>
                                <w:szCs w:val="18"/>
                              </w:rPr>
                            </w:pPr>
                            <w:r w:rsidRPr="00886272">
                              <w:rPr>
                                <w:rFonts w:ascii="Consolas" w:hAnsi="Consolas"/>
                                <w:sz w:val="18"/>
                                <w:szCs w:val="18"/>
                              </w:rPr>
                              <w:tab/>
                              <w:t>}</w:t>
                            </w:r>
                          </w:p>
                          <w:p w14:paraId="679DE573" w14:textId="1D54A05F" w:rsidR="00886272" w:rsidRPr="00886272" w:rsidRDefault="00886272" w:rsidP="00886272">
                            <w:pPr>
                              <w:rPr>
                                <w:rFonts w:ascii="Consolas" w:hAnsi="Consolas"/>
                                <w:sz w:val="18"/>
                                <w:szCs w:val="18"/>
                              </w:rPr>
                            </w:pPr>
                            <w:r w:rsidRPr="00886272">
                              <w:rPr>
                                <w:rFonts w:ascii="Consolas" w:hAnsi="Consolas"/>
                                <w:sz w:val="18"/>
                                <w:szCs w:val="18"/>
                              </w:rPr>
                              <w:tab/>
                              <w:t>catch(DbUpdateException ex) {</w:t>
                            </w:r>
                          </w:p>
                          <w:p w14:paraId="2F785DD8" w14:textId="5299306E"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Exception innerException = ex.InnerException;</w:t>
                            </w:r>
                          </w:p>
                          <w:p w14:paraId="37B504FB" w14:textId="59E3D695"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string errorMessage = innerException.Message;</w:t>
                            </w:r>
                          </w:p>
                          <w:p w14:paraId="368CDF09" w14:textId="14ABFE2E"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 Handle or log the error message as needed</w:t>
                            </w:r>
                          </w:p>
                          <w:p w14:paraId="55552B8B" w14:textId="2542DB5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Debug.WriteLine(errorMessage);</w:t>
                            </w:r>
                          </w:p>
                          <w:p w14:paraId="3F745414" w14:textId="10E56E07" w:rsidR="00886272" w:rsidRPr="00886272" w:rsidRDefault="00886272" w:rsidP="00886272">
                            <w:pPr>
                              <w:rPr>
                                <w:rFonts w:ascii="Consolas" w:hAnsi="Consolas"/>
                                <w:sz w:val="18"/>
                                <w:szCs w:val="18"/>
                              </w:rPr>
                            </w:pPr>
                            <w:r w:rsidRPr="00886272">
                              <w:rPr>
                                <w:rFonts w:ascii="Consolas" w:hAnsi="Consolas"/>
                                <w:sz w:val="18"/>
                                <w:szCs w:val="18"/>
                              </w:rPr>
                              <w:tab/>
                              <w:t>}</w:t>
                            </w:r>
                          </w:p>
                          <w:p w14:paraId="6CCA6246" w14:textId="77777777" w:rsidR="00886272" w:rsidRPr="00886272" w:rsidRDefault="00886272" w:rsidP="00886272">
                            <w:pPr>
                              <w:rPr>
                                <w:rFonts w:ascii="Consolas" w:hAnsi="Consolas"/>
                                <w:sz w:val="18"/>
                                <w:szCs w:val="18"/>
                              </w:rPr>
                            </w:pPr>
                          </w:p>
                          <w:p w14:paraId="73B3A2FC" w14:textId="77777777" w:rsidR="00886272" w:rsidRPr="00886272" w:rsidRDefault="00886272" w:rsidP="00886272">
                            <w:pPr>
                              <w:rPr>
                                <w:rFonts w:ascii="Consolas" w:hAnsi="Consolas"/>
                                <w:sz w:val="18"/>
                                <w:szCs w:val="18"/>
                              </w:rPr>
                            </w:pPr>
                          </w:p>
                          <w:p w14:paraId="1FCD4055" w14:textId="324D2AD5" w:rsidR="00886272" w:rsidRPr="00311BBF" w:rsidRDefault="00886272" w:rsidP="00886272">
                            <w:pPr>
                              <w:rPr>
                                <w:rFonts w:ascii="Consolas" w:hAnsi="Consolas"/>
                                <w:sz w:val="18"/>
                                <w:szCs w:val="18"/>
                              </w:rPr>
                            </w:pPr>
                            <w:r w:rsidRPr="00886272">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66C42" id="Text Box 20" o:spid="_x0000_s1039" type="#_x0000_t202" style="position:absolute;left:0;text-align:left;margin-left:-32pt;margin-top:5.5pt;width:554.25pt;height:23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" fillcolor="white [3201]" strokeweight=".5pt">
                <v:textbox>
                  <w:txbxContent>
                    <w:p w14:paraId="7495328E" w14:textId="77777777" w:rsidR="00886272" w:rsidRPr="00886272" w:rsidRDefault="00886272" w:rsidP="00886272">
                      <w:pPr>
                        <w:rPr>
                          <w:rFonts w:ascii="Consolas" w:hAnsi="Consolas"/>
                          <w:sz w:val="18"/>
                          <w:szCs w:val="18"/>
                        </w:rPr>
                      </w:pPr>
                      <w:r w:rsidRPr="00886272">
                        <w:rPr>
                          <w:rFonts w:ascii="Consolas" w:hAnsi="Consolas"/>
                          <w:sz w:val="18"/>
                          <w:szCs w:val="18"/>
                        </w:rPr>
                        <w:t>public static void insertRamen(localDBEntities db, int headerId, int quantity, int ramenId) {</w:t>
                      </w:r>
                    </w:p>
                    <w:p w14:paraId="1AC17011" w14:textId="77777777" w:rsidR="00886272" w:rsidRPr="00886272" w:rsidRDefault="00886272" w:rsidP="00886272">
                      <w:pPr>
                        <w:rPr>
                          <w:rFonts w:ascii="Consolas" w:hAnsi="Consolas"/>
                          <w:sz w:val="18"/>
                          <w:szCs w:val="18"/>
                        </w:rPr>
                      </w:pPr>
                    </w:p>
                    <w:p w14:paraId="09F50708" w14:textId="5A1C96D0" w:rsidR="00886272" w:rsidRPr="00886272" w:rsidRDefault="00886272" w:rsidP="00886272">
                      <w:pPr>
                        <w:rPr>
                          <w:rFonts w:ascii="Consolas" w:hAnsi="Consolas"/>
                          <w:sz w:val="18"/>
                          <w:szCs w:val="18"/>
                        </w:rPr>
                      </w:pPr>
                      <w:r w:rsidRPr="00886272">
                        <w:rPr>
                          <w:rFonts w:ascii="Consolas" w:hAnsi="Consolas"/>
                          <w:sz w:val="18"/>
                          <w:szCs w:val="18"/>
                        </w:rPr>
                        <w:tab/>
                        <w:t>// call factory</w:t>
                      </w:r>
                    </w:p>
                    <w:p w14:paraId="181B82FE" w14:textId="15D29E14" w:rsidR="00886272" w:rsidRPr="00886272" w:rsidRDefault="00886272" w:rsidP="00886272">
                      <w:pPr>
                        <w:rPr>
                          <w:rFonts w:ascii="Consolas" w:hAnsi="Consolas"/>
                          <w:sz w:val="18"/>
                          <w:szCs w:val="18"/>
                        </w:rPr>
                      </w:pPr>
                      <w:r w:rsidRPr="00886272">
                        <w:rPr>
                          <w:rFonts w:ascii="Consolas" w:hAnsi="Consolas"/>
                          <w:sz w:val="18"/>
                          <w:szCs w:val="18"/>
                        </w:rPr>
                        <w:tab/>
                        <w:t>Detail addDetail = orderRamenFactory.newDetail(headerId, quantity, ramenId);</w:t>
                      </w:r>
                    </w:p>
                    <w:p w14:paraId="727D0FE1" w14:textId="7777777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r>
                      <w:r w:rsidRPr="00886272">
                        <w:rPr>
                          <w:rFonts w:ascii="Consolas" w:hAnsi="Consolas"/>
                          <w:sz w:val="18"/>
                          <w:szCs w:val="18"/>
                        </w:rPr>
                        <w:tab/>
                      </w:r>
                    </w:p>
                    <w:p w14:paraId="42D72120" w14:textId="4C072A0D" w:rsidR="00886272" w:rsidRPr="00886272" w:rsidRDefault="00886272" w:rsidP="00886272">
                      <w:pPr>
                        <w:rPr>
                          <w:rFonts w:ascii="Consolas" w:hAnsi="Consolas"/>
                          <w:sz w:val="18"/>
                          <w:szCs w:val="18"/>
                        </w:rPr>
                      </w:pPr>
                      <w:r w:rsidRPr="00886272">
                        <w:rPr>
                          <w:rFonts w:ascii="Consolas" w:hAnsi="Consolas"/>
                          <w:sz w:val="18"/>
                          <w:szCs w:val="18"/>
                        </w:rPr>
                        <w:tab/>
                        <w:t>db.Details.Add(addDetail);</w:t>
                      </w:r>
                    </w:p>
                    <w:p w14:paraId="521EA22A" w14:textId="7777777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r>
                      <w:r w:rsidRPr="00886272">
                        <w:rPr>
                          <w:rFonts w:ascii="Consolas" w:hAnsi="Consolas"/>
                          <w:sz w:val="18"/>
                          <w:szCs w:val="18"/>
                        </w:rPr>
                        <w:tab/>
                      </w:r>
                    </w:p>
                    <w:p w14:paraId="7C40016B" w14:textId="49E504D2" w:rsidR="00886272" w:rsidRPr="00886272" w:rsidRDefault="00886272" w:rsidP="00886272">
                      <w:pPr>
                        <w:rPr>
                          <w:rFonts w:ascii="Consolas" w:hAnsi="Consolas"/>
                          <w:sz w:val="18"/>
                          <w:szCs w:val="18"/>
                        </w:rPr>
                      </w:pPr>
                      <w:r w:rsidRPr="00886272">
                        <w:rPr>
                          <w:rFonts w:ascii="Consolas" w:hAnsi="Consolas"/>
                          <w:sz w:val="18"/>
                          <w:szCs w:val="18"/>
                        </w:rPr>
                        <w:tab/>
                        <w:t>// mainly for debugging</w:t>
                      </w:r>
                    </w:p>
                    <w:p w14:paraId="3E834FBF" w14:textId="71F6CCCB" w:rsidR="00886272" w:rsidRPr="00886272" w:rsidRDefault="00886272" w:rsidP="00886272">
                      <w:pPr>
                        <w:rPr>
                          <w:rFonts w:ascii="Consolas" w:hAnsi="Consolas"/>
                          <w:sz w:val="18"/>
                          <w:szCs w:val="18"/>
                        </w:rPr>
                      </w:pPr>
                      <w:r w:rsidRPr="00886272">
                        <w:rPr>
                          <w:rFonts w:ascii="Consolas" w:hAnsi="Consolas"/>
                          <w:sz w:val="18"/>
                          <w:szCs w:val="18"/>
                        </w:rPr>
                        <w:tab/>
                        <w:t>try {</w:t>
                      </w:r>
                    </w:p>
                    <w:p w14:paraId="4E971F30" w14:textId="241B862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 Code to add and save the new entry</w:t>
                      </w:r>
                    </w:p>
                    <w:p w14:paraId="1694553F" w14:textId="4EF64A21"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db.SaveChanges();</w:t>
                      </w:r>
                    </w:p>
                    <w:p w14:paraId="53971F70" w14:textId="5986A429" w:rsidR="00886272" w:rsidRPr="00886272" w:rsidRDefault="00886272" w:rsidP="00886272">
                      <w:pPr>
                        <w:rPr>
                          <w:rFonts w:ascii="Consolas" w:hAnsi="Consolas"/>
                          <w:sz w:val="18"/>
                          <w:szCs w:val="18"/>
                        </w:rPr>
                      </w:pPr>
                      <w:r w:rsidRPr="00886272">
                        <w:rPr>
                          <w:rFonts w:ascii="Consolas" w:hAnsi="Consolas"/>
                          <w:sz w:val="18"/>
                          <w:szCs w:val="18"/>
                        </w:rPr>
                        <w:tab/>
                        <w:t>}</w:t>
                      </w:r>
                    </w:p>
                    <w:p w14:paraId="679DE573" w14:textId="1D54A05F" w:rsidR="00886272" w:rsidRPr="00886272" w:rsidRDefault="00886272" w:rsidP="00886272">
                      <w:pPr>
                        <w:rPr>
                          <w:rFonts w:ascii="Consolas" w:hAnsi="Consolas"/>
                          <w:sz w:val="18"/>
                          <w:szCs w:val="18"/>
                        </w:rPr>
                      </w:pPr>
                      <w:r w:rsidRPr="00886272">
                        <w:rPr>
                          <w:rFonts w:ascii="Consolas" w:hAnsi="Consolas"/>
                          <w:sz w:val="18"/>
                          <w:szCs w:val="18"/>
                        </w:rPr>
                        <w:tab/>
                        <w:t>catch(DbUpdateException ex) {</w:t>
                      </w:r>
                    </w:p>
                    <w:p w14:paraId="2F785DD8" w14:textId="5299306E"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Exception innerException = ex.InnerException;</w:t>
                      </w:r>
                    </w:p>
                    <w:p w14:paraId="37B504FB" w14:textId="59E3D695"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string errorMessage = innerException.Message;</w:t>
                      </w:r>
                    </w:p>
                    <w:p w14:paraId="368CDF09" w14:textId="14ABFE2E"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 Handle or log the error message as needed</w:t>
                      </w:r>
                    </w:p>
                    <w:p w14:paraId="55552B8B" w14:textId="2542DB57" w:rsidR="00886272" w:rsidRPr="00886272" w:rsidRDefault="00886272" w:rsidP="00886272">
                      <w:pPr>
                        <w:rPr>
                          <w:rFonts w:ascii="Consolas" w:hAnsi="Consolas"/>
                          <w:sz w:val="18"/>
                          <w:szCs w:val="18"/>
                        </w:rPr>
                      </w:pPr>
                      <w:r w:rsidRPr="00886272">
                        <w:rPr>
                          <w:rFonts w:ascii="Consolas" w:hAnsi="Consolas"/>
                          <w:sz w:val="18"/>
                          <w:szCs w:val="18"/>
                        </w:rPr>
                        <w:tab/>
                      </w:r>
                      <w:r w:rsidRPr="00886272">
                        <w:rPr>
                          <w:rFonts w:ascii="Consolas" w:hAnsi="Consolas"/>
                          <w:sz w:val="18"/>
                          <w:szCs w:val="18"/>
                        </w:rPr>
                        <w:tab/>
                        <w:t>Debug.WriteLine(errorMessage);</w:t>
                      </w:r>
                    </w:p>
                    <w:p w14:paraId="3F745414" w14:textId="10E56E07" w:rsidR="00886272" w:rsidRPr="00886272" w:rsidRDefault="00886272" w:rsidP="00886272">
                      <w:pPr>
                        <w:rPr>
                          <w:rFonts w:ascii="Consolas" w:hAnsi="Consolas"/>
                          <w:sz w:val="18"/>
                          <w:szCs w:val="18"/>
                        </w:rPr>
                      </w:pPr>
                      <w:r w:rsidRPr="00886272">
                        <w:rPr>
                          <w:rFonts w:ascii="Consolas" w:hAnsi="Consolas"/>
                          <w:sz w:val="18"/>
                          <w:szCs w:val="18"/>
                        </w:rPr>
                        <w:tab/>
                        <w:t>}</w:t>
                      </w:r>
                    </w:p>
                    <w:p w14:paraId="6CCA6246" w14:textId="77777777" w:rsidR="00886272" w:rsidRPr="00886272" w:rsidRDefault="00886272" w:rsidP="00886272">
                      <w:pPr>
                        <w:rPr>
                          <w:rFonts w:ascii="Consolas" w:hAnsi="Consolas"/>
                          <w:sz w:val="18"/>
                          <w:szCs w:val="18"/>
                        </w:rPr>
                      </w:pPr>
                    </w:p>
                    <w:p w14:paraId="73B3A2FC" w14:textId="77777777" w:rsidR="00886272" w:rsidRPr="00886272" w:rsidRDefault="00886272" w:rsidP="00886272">
                      <w:pPr>
                        <w:rPr>
                          <w:rFonts w:ascii="Consolas" w:hAnsi="Consolas"/>
                          <w:sz w:val="18"/>
                          <w:szCs w:val="18"/>
                        </w:rPr>
                      </w:pPr>
                    </w:p>
                    <w:p w14:paraId="1FCD4055" w14:textId="324D2AD5" w:rsidR="00886272" w:rsidRPr="00311BBF" w:rsidRDefault="00886272" w:rsidP="00886272">
                      <w:pPr>
                        <w:rPr>
                          <w:rFonts w:ascii="Consolas" w:hAnsi="Consolas"/>
                          <w:sz w:val="18"/>
                          <w:szCs w:val="18"/>
                        </w:rPr>
                      </w:pPr>
                      <w:r w:rsidRPr="00886272">
                        <w:rPr>
                          <w:rFonts w:ascii="Consolas" w:hAnsi="Consolas"/>
                          <w:sz w:val="18"/>
                          <w:szCs w:val="18"/>
                        </w:rPr>
                        <w:t>}</w:t>
                      </w:r>
                    </w:p>
                  </w:txbxContent>
                </v:textbox>
                <w10:wrap type="topAndBottom"/>
              </v:shape>
            </w:pict>
          </mc:Fallback>
        </mc:AlternateContent>
      </w:r>
      <w:r>
        <w:rPr>
          <w:sz w:val="28"/>
          <w:szCs w:val="28"/>
        </w:rPr>
        <w:t>This is the insertRamen() method inside the repository. This method will require the db access, headerId, quantity, and the ramenId.</w:t>
      </w:r>
      <w:r w:rsidR="00BF4DC6">
        <w:rPr>
          <w:sz w:val="28"/>
          <w:szCs w:val="28"/>
        </w:rPr>
        <w:t xml:space="preserve"> We call a factory to construct our object, and add the addDetail object inside the db. Through this, we have successfully order a ramen and saved the order to the db.</w:t>
      </w:r>
    </w:p>
    <w:p w14:paraId="2F226289" w14:textId="7BCFB58F" w:rsidR="00BF4DC6" w:rsidRPr="00BF4DC6" w:rsidRDefault="00BF4DC6" w:rsidP="00513A24">
      <w:pPr>
        <w:pStyle w:val="ListParagraph"/>
        <w:numPr>
          <w:ilvl w:val="0"/>
          <w:numId w:val="20"/>
        </w:numPr>
        <w:spacing w:after="200" w:line="276" w:lineRule="auto"/>
        <w:ind w:left="360"/>
        <w:rPr>
          <w:sz w:val="28"/>
          <w:szCs w:val="28"/>
        </w:rPr>
      </w:pPr>
      <w:r>
        <w:rPr>
          <w:noProof/>
        </w:rPr>
        <mc:AlternateContent>
          <mc:Choice Requires="wps">
            <w:drawing>
              <wp:anchor distT="0" distB="0" distL="114300" distR="114300" simplePos="0" relativeHeight="251687936" behindDoc="0" locked="0" layoutInCell="1" allowOverlap="1" wp14:anchorId="11604004" wp14:editId="49BB2E92">
                <wp:simplePos x="0" y="0"/>
                <wp:positionH relativeFrom="column">
                  <wp:posOffset>-450215</wp:posOffset>
                </wp:positionH>
                <wp:positionV relativeFrom="paragraph">
                  <wp:posOffset>269240</wp:posOffset>
                </wp:positionV>
                <wp:extent cx="7038975" cy="665480"/>
                <wp:effectExtent l="0" t="0" r="28575" b="20320"/>
                <wp:wrapTopAndBottom/>
                <wp:docPr id="21" name="Text Box 21"/>
                <wp:cNvGraphicFramePr/>
                <a:graphic xmlns:a="http://schemas.openxmlformats.org/drawingml/2006/main">
                  <a:graphicData uri="http://schemas.microsoft.com/office/word/2010/wordprocessingShape">
                    <wps:wsp>
                      <wps:cNvSpPr txBox="1"/>
                      <wps:spPr>
                        <a:xfrm>
                          <a:off x="0" y="0"/>
                          <a:ext cx="7038975" cy="665480"/>
                        </a:xfrm>
                        <a:prstGeom prst="rect">
                          <a:avLst/>
                        </a:prstGeom>
                        <a:solidFill>
                          <a:schemeClr val="lt1"/>
                        </a:solidFill>
                        <a:ln w="6350">
                          <a:solidFill>
                            <a:prstClr val="black"/>
                          </a:solidFill>
                        </a:ln>
                      </wps:spPr>
                      <wps:txbx>
                        <w:txbxContent>
                          <w:p w14:paraId="6BB8F0AA" w14:textId="21B9CE1E" w:rsidR="00BF4DC6" w:rsidRDefault="00BF4DC6" w:rsidP="00BF4DC6">
                            <w:pPr>
                              <w:rPr>
                                <w:rFonts w:ascii="Consolas" w:hAnsi="Consolas"/>
                                <w:sz w:val="18"/>
                                <w:szCs w:val="18"/>
                              </w:rPr>
                            </w:pPr>
                            <w:r>
                              <w:rPr>
                                <w:rFonts w:ascii="Consolas" w:hAnsi="Consolas"/>
                                <w:sz w:val="18"/>
                                <w:szCs w:val="18"/>
                              </w:rPr>
                              <w:t>// inside Page_Load()</w:t>
                            </w:r>
                          </w:p>
                          <w:p w14:paraId="488DCE59" w14:textId="0A0DF771" w:rsidR="00BF4DC6" w:rsidRDefault="00BF4DC6" w:rsidP="00BF4DC6">
                            <w:pPr>
                              <w:rPr>
                                <w:rFonts w:ascii="Consolas" w:hAnsi="Consolas"/>
                                <w:sz w:val="18"/>
                                <w:szCs w:val="18"/>
                              </w:rPr>
                            </w:pPr>
                            <w:r>
                              <w:rPr>
                                <w:rFonts w:ascii="Consolas" w:hAnsi="Consolas"/>
                                <w:sz w:val="18"/>
                                <w:szCs w:val="18"/>
                              </w:rPr>
                              <w:t>...</w:t>
                            </w:r>
                          </w:p>
                          <w:p w14:paraId="021EB5D1" w14:textId="77777777" w:rsidR="00BF4DC6" w:rsidRPr="00BF4DC6" w:rsidRDefault="00BF4DC6" w:rsidP="00BF4DC6">
                            <w:pPr>
                              <w:ind w:firstLine="720"/>
                              <w:rPr>
                                <w:rFonts w:ascii="Consolas" w:hAnsi="Consolas"/>
                                <w:sz w:val="18"/>
                                <w:szCs w:val="18"/>
                              </w:rPr>
                            </w:pPr>
                            <w:r w:rsidRPr="00BF4DC6">
                              <w:rPr>
                                <w:rFonts w:ascii="Consolas" w:hAnsi="Consolas"/>
                                <w:sz w:val="18"/>
                                <w:szCs w:val="18"/>
                              </w:rPr>
                              <w:t>gvOrders.DataSource = orderQueueRepository.getData();</w:t>
                            </w:r>
                          </w:p>
                          <w:p w14:paraId="54DA507D" w14:textId="64EE1F92" w:rsidR="00BF4DC6" w:rsidRDefault="00BF4DC6" w:rsidP="00BF4DC6">
                            <w:pPr>
                              <w:rPr>
                                <w:rFonts w:ascii="Consolas" w:hAnsi="Consolas"/>
                                <w:sz w:val="18"/>
                                <w:szCs w:val="18"/>
                              </w:rPr>
                            </w:pPr>
                            <w:r w:rsidRPr="00BF4DC6">
                              <w:rPr>
                                <w:rFonts w:ascii="Consolas" w:hAnsi="Consolas"/>
                                <w:sz w:val="18"/>
                                <w:szCs w:val="18"/>
                              </w:rPr>
                              <w:tab/>
                              <w:t>gvOrders.DataBind();</w:t>
                            </w:r>
                          </w:p>
                          <w:p w14:paraId="4757C0D4" w14:textId="77777777" w:rsidR="00BF4DC6" w:rsidRPr="00311BBF" w:rsidRDefault="00BF4DC6" w:rsidP="00BF4DC6">
                            <w:pPr>
                              <w:rPr>
                                <w:rFonts w:ascii="Consolas" w:hAnsi="Consola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04004" id="Text Box 21" o:spid="_x0000_s1040" type="#_x0000_t202" style="position:absolute;left:0;text-align:left;margin-left:-35.45pt;margin-top:21.2pt;width:554.25pt;height:5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" fillcolor="white [3201]" strokeweight=".5pt">
                <v:textbox>
                  <w:txbxContent>
                    <w:p w14:paraId="6BB8F0AA" w14:textId="21B9CE1E" w:rsidR="00BF4DC6" w:rsidRDefault="00BF4DC6" w:rsidP="00BF4DC6">
                      <w:pPr>
                        <w:rPr>
                          <w:rFonts w:ascii="Consolas" w:hAnsi="Consolas"/>
                          <w:sz w:val="18"/>
                          <w:szCs w:val="18"/>
                        </w:rPr>
                      </w:pPr>
                      <w:r>
                        <w:rPr>
                          <w:rFonts w:ascii="Consolas" w:hAnsi="Consolas"/>
                          <w:sz w:val="18"/>
                          <w:szCs w:val="18"/>
                        </w:rPr>
                        <w:t>// inside Page_Load()</w:t>
                      </w:r>
                    </w:p>
                    <w:p w14:paraId="488DCE59" w14:textId="0A0DF771" w:rsidR="00BF4DC6" w:rsidRDefault="00BF4DC6" w:rsidP="00BF4DC6">
                      <w:pPr>
                        <w:rPr>
                          <w:rFonts w:ascii="Consolas" w:hAnsi="Consolas"/>
                          <w:sz w:val="18"/>
                          <w:szCs w:val="18"/>
                        </w:rPr>
                      </w:pPr>
                      <w:r>
                        <w:rPr>
                          <w:rFonts w:ascii="Consolas" w:hAnsi="Consolas"/>
                          <w:sz w:val="18"/>
                          <w:szCs w:val="18"/>
                        </w:rPr>
                        <w:t>...</w:t>
                      </w:r>
                    </w:p>
                    <w:p w14:paraId="021EB5D1" w14:textId="77777777" w:rsidR="00BF4DC6" w:rsidRPr="00BF4DC6" w:rsidRDefault="00BF4DC6" w:rsidP="00BF4DC6">
                      <w:pPr>
                        <w:ind w:firstLine="720"/>
                        <w:rPr>
                          <w:rFonts w:ascii="Consolas" w:hAnsi="Consolas"/>
                          <w:sz w:val="18"/>
                          <w:szCs w:val="18"/>
                        </w:rPr>
                      </w:pPr>
                      <w:r w:rsidRPr="00BF4DC6">
                        <w:rPr>
                          <w:rFonts w:ascii="Consolas" w:hAnsi="Consolas"/>
                          <w:sz w:val="18"/>
                          <w:szCs w:val="18"/>
                        </w:rPr>
                        <w:t>gvOrders.DataSource = orderQueueRepository.getData();</w:t>
                      </w:r>
                    </w:p>
                    <w:p w14:paraId="54DA507D" w14:textId="64EE1F92" w:rsidR="00BF4DC6" w:rsidRDefault="00BF4DC6" w:rsidP="00BF4DC6">
                      <w:pPr>
                        <w:rPr>
                          <w:rFonts w:ascii="Consolas" w:hAnsi="Consolas"/>
                          <w:sz w:val="18"/>
                          <w:szCs w:val="18"/>
                        </w:rPr>
                      </w:pPr>
                      <w:r w:rsidRPr="00BF4DC6">
                        <w:rPr>
                          <w:rFonts w:ascii="Consolas" w:hAnsi="Consolas"/>
                          <w:sz w:val="18"/>
                          <w:szCs w:val="18"/>
                        </w:rPr>
                        <w:tab/>
                        <w:t>gvOrders.DataBind();</w:t>
                      </w:r>
                    </w:p>
                    <w:p w14:paraId="4757C0D4" w14:textId="77777777" w:rsidR="00BF4DC6" w:rsidRPr="00311BBF" w:rsidRDefault="00BF4DC6" w:rsidP="00BF4DC6">
                      <w:pPr>
                        <w:rPr>
                          <w:rFonts w:ascii="Consolas" w:hAnsi="Consolas"/>
                          <w:sz w:val="18"/>
                          <w:szCs w:val="18"/>
                        </w:rPr>
                      </w:pPr>
                    </w:p>
                  </w:txbxContent>
                </v:textbox>
                <w10:wrap type="topAndBottom"/>
              </v:shape>
            </w:pict>
          </mc:Fallback>
        </mc:AlternateContent>
      </w:r>
    </w:p>
    <w:p w14:paraId="2C62BEAF" w14:textId="231816BD" w:rsidR="00BF4DC6" w:rsidRDefault="00BF4DC6" w:rsidP="00BF4DC6">
      <w:pPr>
        <w:spacing w:after="200" w:line="276" w:lineRule="auto"/>
        <w:ind w:left="360"/>
        <w:rPr>
          <w:sz w:val="28"/>
          <w:szCs w:val="28"/>
        </w:rPr>
      </w:pPr>
      <w:r>
        <w:rPr>
          <w:sz w:val="28"/>
          <w:szCs w:val="28"/>
        </w:rPr>
        <w:t>This is the lines that is responsible for pages that contains a gridview. In this case, this lines is responsible to set the datasource and bind the data for a gridview inside the orderQueue page. A gridview will require a List type data. In this case, we call a repository to retrieve the data.</w:t>
      </w:r>
    </w:p>
    <w:p w14:paraId="6E2D0DB9" w14:textId="77777777" w:rsidR="00BF4DC6" w:rsidRDefault="00BF4DC6">
      <w:pPr>
        <w:spacing w:after="200" w:line="276" w:lineRule="auto"/>
        <w:rPr>
          <w:sz w:val="28"/>
          <w:szCs w:val="28"/>
        </w:rPr>
      </w:pPr>
      <w:r>
        <w:rPr>
          <w:sz w:val="28"/>
          <w:szCs w:val="28"/>
        </w:rPr>
        <w:br w:type="page"/>
      </w:r>
    </w:p>
    <w:p w14:paraId="72182388" w14:textId="2B47D93E" w:rsidR="00BF4DC6" w:rsidRDefault="007913E2" w:rsidP="00BF4DC6">
      <w:pPr>
        <w:spacing w:after="200" w:line="276" w:lineRule="auto"/>
        <w:ind w:left="360"/>
        <w:rPr>
          <w:sz w:val="28"/>
          <w:szCs w:val="28"/>
        </w:rPr>
      </w:pPr>
      <w:r>
        <w:rPr>
          <w:noProof/>
        </w:rPr>
        <w:lastRenderedPageBreak/>
        <mc:AlternateContent>
          <mc:Choice Requires="wps">
            <w:drawing>
              <wp:anchor distT="0" distB="0" distL="114300" distR="114300" simplePos="0" relativeHeight="251692032" behindDoc="0" locked="0" layoutInCell="1" allowOverlap="1" wp14:anchorId="25086F02" wp14:editId="4888DD57">
                <wp:simplePos x="0" y="0"/>
                <wp:positionH relativeFrom="column">
                  <wp:posOffset>-479425</wp:posOffset>
                </wp:positionH>
                <wp:positionV relativeFrom="paragraph">
                  <wp:posOffset>3983355</wp:posOffset>
                </wp:positionV>
                <wp:extent cx="7038975" cy="2772410"/>
                <wp:effectExtent l="0" t="0" r="28575" b="27940"/>
                <wp:wrapTopAndBottom/>
                <wp:docPr id="23" name="Text Box 23"/>
                <wp:cNvGraphicFramePr/>
                <a:graphic xmlns:a="http://schemas.openxmlformats.org/drawingml/2006/main">
                  <a:graphicData uri="http://schemas.microsoft.com/office/word/2010/wordprocessingShape">
                    <wps:wsp>
                      <wps:cNvSpPr txBox="1"/>
                      <wps:spPr>
                        <a:xfrm>
                          <a:off x="0" y="0"/>
                          <a:ext cx="7038975" cy="2772410"/>
                        </a:xfrm>
                        <a:prstGeom prst="rect">
                          <a:avLst/>
                        </a:prstGeom>
                        <a:solidFill>
                          <a:schemeClr val="lt1"/>
                        </a:solidFill>
                        <a:ln w="6350">
                          <a:solidFill>
                            <a:prstClr val="black"/>
                          </a:solidFill>
                        </a:ln>
                      </wps:spPr>
                      <wps:txbx>
                        <w:txbxContent>
                          <w:p w14:paraId="30A8CCBD" w14:textId="77777777" w:rsidR="007913E2" w:rsidRPr="007913E2" w:rsidRDefault="007913E2" w:rsidP="007913E2">
                            <w:pPr>
                              <w:rPr>
                                <w:rFonts w:ascii="Consolas" w:hAnsi="Consolas"/>
                                <w:sz w:val="18"/>
                                <w:szCs w:val="18"/>
                              </w:rPr>
                            </w:pPr>
                            <w:r w:rsidRPr="007913E2">
                              <w:rPr>
                                <w:rFonts w:ascii="Consolas" w:hAnsi="Consolas"/>
                                <w:sz w:val="18"/>
                                <w:szCs w:val="18"/>
                              </w:rPr>
                              <w:t>public class headerDetailCartViewModel {</w:t>
                            </w:r>
                          </w:p>
                          <w:p w14:paraId="56C3328B" w14:textId="77777777" w:rsidR="007913E2" w:rsidRPr="007913E2" w:rsidRDefault="007913E2" w:rsidP="007913E2">
                            <w:pPr>
                              <w:rPr>
                                <w:rFonts w:ascii="Consolas" w:hAnsi="Consolas"/>
                                <w:sz w:val="18"/>
                                <w:szCs w:val="18"/>
                              </w:rPr>
                            </w:pPr>
                          </w:p>
                          <w:p w14:paraId="1976EE11"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 from Header</w:t>
                            </w:r>
                          </w:p>
                          <w:p w14:paraId="0297C76A"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ID { get; set; }</w:t>
                            </w:r>
                          </w:p>
                          <w:p w14:paraId="13C9DAB1"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customerID { get; set; }</w:t>
                            </w:r>
                          </w:p>
                          <w:p w14:paraId="41D78016"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Nullable&lt;int&gt; staffID { get; set; }</w:t>
                            </w:r>
                          </w:p>
                          <w:p w14:paraId="035996ED"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System.DateTime Date { get; set; }</w:t>
                            </w:r>
                          </w:p>
                          <w:p w14:paraId="1EFFA7CA" w14:textId="77777777" w:rsidR="007913E2" w:rsidRPr="007913E2" w:rsidRDefault="007913E2" w:rsidP="007913E2">
                            <w:pPr>
                              <w:rPr>
                                <w:rFonts w:ascii="Consolas" w:hAnsi="Consolas"/>
                                <w:sz w:val="18"/>
                                <w:szCs w:val="18"/>
                              </w:rPr>
                            </w:pPr>
                          </w:p>
                          <w:p w14:paraId="50D4B1DF"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 from Detail</w:t>
                            </w:r>
                          </w:p>
                          <w:p w14:paraId="0AB8886A"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headerID { get; set; }</w:t>
                            </w:r>
                          </w:p>
                          <w:p w14:paraId="6455FA29"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ramenID { get; set; }</w:t>
                            </w:r>
                          </w:p>
                          <w:p w14:paraId="516AE4D0"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Quantity { get; set; }</w:t>
                            </w:r>
                          </w:p>
                          <w:p w14:paraId="0CD8EB50"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virtual Header Header { get; set; }</w:t>
                            </w:r>
                          </w:p>
                          <w:p w14:paraId="78C8172E"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virtual RamenDetail RamenDetail { get; set; }</w:t>
                            </w:r>
                          </w:p>
                          <w:p w14:paraId="2F2E259D" w14:textId="77777777" w:rsidR="007913E2" w:rsidRPr="007913E2" w:rsidRDefault="007913E2" w:rsidP="007913E2">
                            <w:pPr>
                              <w:rPr>
                                <w:rFonts w:ascii="Consolas" w:hAnsi="Consolas"/>
                                <w:sz w:val="18"/>
                                <w:szCs w:val="18"/>
                              </w:rPr>
                            </w:pPr>
                          </w:p>
                          <w:p w14:paraId="1865D313"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//cart's headerID not necessary because already exist from Detail</w:t>
                            </w:r>
                          </w:p>
                          <w:p w14:paraId="155F4DFB"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string orderStatus { get; set; }</w:t>
                            </w:r>
                          </w:p>
                          <w:p w14:paraId="043F5401" w14:textId="77777777" w:rsidR="007913E2" w:rsidRPr="007913E2" w:rsidRDefault="007913E2" w:rsidP="007913E2">
                            <w:pPr>
                              <w:rPr>
                                <w:rFonts w:ascii="Consolas" w:hAnsi="Consolas"/>
                                <w:sz w:val="18"/>
                                <w:szCs w:val="18"/>
                              </w:rPr>
                            </w:pPr>
                          </w:p>
                          <w:p w14:paraId="0A23AD96" w14:textId="0C865839" w:rsidR="007913E2" w:rsidRPr="00311BBF" w:rsidRDefault="007913E2" w:rsidP="007913E2">
                            <w:pPr>
                              <w:rPr>
                                <w:rFonts w:ascii="Consolas" w:hAnsi="Consolas"/>
                                <w:sz w:val="18"/>
                                <w:szCs w:val="18"/>
                              </w:rPr>
                            </w:pPr>
                            <w:r w:rsidRPr="007913E2">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6F02" id="Text Box 23" o:spid="_x0000_s1041" type="#_x0000_t202" style="position:absolute;left:0;text-align:left;margin-left:-37.75pt;margin-top:313.65pt;width:554.25pt;height:21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" fillcolor="white [3201]" strokeweight=".5pt">
                <v:textbox>
                  <w:txbxContent>
                    <w:p w14:paraId="30A8CCBD" w14:textId="77777777" w:rsidR="007913E2" w:rsidRPr="007913E2" w:rsidRDefault="007913E2" w:rsidP="007913E2">
                      <w:pPr>
                        <w:rPr>
                          <w:rFonts w:ascii="Consolas" w:hAnsi="Consolas"/>
                          <w:sz w:val="18"/>
                          <w:szCs w:val="18"/>
                        </w:rPr>
                      </w:pPr>
                      <w:r w:rsidRPr="007913E2">
                        <w:rPr>
                          <w:rFonts w:ascii="Consolas" w:hAnsi="Consolas"/>
                          <w:sz w:val="18"/>
                          <w:szCs w:val="18"/>
                        </w:rPr>
                        <w:t>public class headerDetailCartViewModel {</w:t>
                      </w:r>
                    </w:p>
                    <w:p w14:paraId="56C3328B" w14:textId="77777777" w:rsidR="007913E2" w:rsidRPr="007913E2" w:rsidRDefault="007913E2" w:rsidP="007913E2">
                      <w:pPr>
                        <w:rPr>
                          <w:rFonts w:ascii="Consolas" w:hAnsi="Consolas"/>
                          <w:sz w:val="18"/>
                          <w:szCs w:val="18"/>
                        </w:rPr>
                      </w:pPr>
                    </w:p>
                    <w:p w14:paraId="1976EE11"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 from Header</w:t>
                      </w:r>
                    </w:p>
                    <w:p w14:paraId="0297C76A"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ID { get; set; }</w:t>
                      </w:r>
                    </w:p>
                    <w:p w14:paraId="13C9DAB1"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customerID { get; set; }</w:t>
                      </w:r>
                    </w:p>
                    <w:p w14:paraId="41D78016"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Nullable&lt;int&gt; staffID { get; set; }</w:t>
                      </w:r>
                    </w:p>
                    <w:p w14:paraId="035996ED"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System.DateTime Date { get; set; }</w:t>
                      </w:r>
                    </w:p>
                    <w:p w14:paraId="1EFFA7CA" w14:textId="77777777" w:rsidR="007913E2" w:rsidRPr="007913E2" w:rsidRDefault="007913E2" w:rsidP="007913E2">
                      <w:pPr>
                        <w:rPr>
                          <w:rFonts w:ascii="Consolas" w:hAnsi="Consolas"/>
                          <w:sz w:val="18"/>
                          <w:szCs w:val="18"/>
                        </w:rPr>
                      </w:pPr>
                    </w:p>
                    <w:p w14:paraId="50D4B1DF"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 from Detail</w:t>
                      </w:r>
                    </w:p>
                    <w:p w14:paraId="0AB8886A"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headerID { get; set; }</w:t>
                      </w:r>
                    </w:p>
                    <w:p w14:paraId="6455FA29"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ramenID { get; set; }</w:t>
                      </w:r>
                    </w:p>
                    <w:p w14:paraId="516AE4D0"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int Quantity { get; set; }</w:t>
                      </w:r>
                    </w:p>
                    <w:p w14:paraId="0CD8EB50"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virtual Header Header { get; set; }</w:t>
                      </w:r>
                    </w:p>
                    <w:p w14:paraId="78C8172E"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virtual RamenDetail RamenDetail { get; set; }</w:t>
                      </w:r>
                    </w:p>
                    <w:p w14:paraId="2F2E259D" w14:textId="77777777" w:rsidR="007913E2" w:rsidRPr="007913E2" w:rsidRDefault="007913E2" w:rsidP="007913E2">
                      <w:pPr>
                        <w:rPr>
                          <w:rFonts w:ascii="Consolas" w:hAnsi="Consolas"/>
                          <w:sz w:val="18"/>
                          <w:szCs w:val="18"/>
                        </w:rPr>
                      </w:pPr>
                    </w:p>
                    <w:p w14:paraId="1865D313"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//cart's headerID not necessary because already exist from Detail</w:t>
                      </w:r>
                    </w:p>
                    <w:p w14:paraId="155F4DFB" w14:textId="77777777" w:rsidR="007913E2" w:rsidRPr="007913E2" w:rsidRDefault="007913E2" w:rsidP="007913E2">
                      <w:pPr>
                        <w:rPr>
                          <w:rFonts w:ascii="Consolas" w:hAnsi="Consolas"/>
                          <w:sz w:val="18"/>
                          <w:szCs w:val="18"/>
                        </w:rPr>
                      </w:pPr>
                      <w:r w:rsidRPr="007913E2">
                        <w:rPr>
                          <w:rFonts w:ascii="Consolas" w:hAnsi="Consolas"/>
                          <w:sz w:val="18"/>
                          <w:szCs w:val="18"/>
                        </w:rPr>
                        <w:tab/>
                      </w:r>
                      <w:r w:rsidRPr="007913E2">
                        <w:rPr>
                          <w:rFonts w:ascii="Consolas" w:hAnsi="Consolas"/>
                          <w:sz w:val="18"/>
                          <w:szCs w:val="18"/>
                        </w:rPr>
                        <w:tab/>
                        <w:t>public string orderStatus { get; set; }</w:t>
                      </w:r>
                    </w:p>
                    <w:p w14:paraId="043F5401" w14:textId="77777777" w:rsidR="007913E2" w:rsidRPr="007913E2" w:rsidRDefault="007913E2" w:rsidP="007913E2">
                      <w:pPr>
                        <w:rPr>
                          <w:rFonts w:ascii="Consolas" w:hAnsi="Consolas"/>
                          <w:sz w:val="18"/>
                          <w:szCs w:val="18"/>
                        </w:rPr>
                      </w:pPr>
                    </w:p>
                    <w:p w14:paraId="0A23AD96" w14:textId="0C865839" w:rsidR="007913E2" w:rsidRPr="00311BBF" w:rsidRDefault="007913E2" w:rsidP="007913E2">
                      <w:pPr>
                        <w:rPr>
                          <w:rFonts w:ascii="Consolas" w:hAnsi="Consolas"/>
                          <w:sz w:val="18"/>
                          <w:szCs w:val="18"/>
                        </w:rPr>
                      </w:pPr>
                      <w:r w:rsidRPr="007913E2">
                        <w:rPr>
                          <w:rFonts w:ascii="Consolas" w:hAnsi="Consolas"/>
                          <w:sz w:val="18"/>
                          <w:szCs w:val="18"/>
                        </w:rPr>
                        <w:tab/>
                        <w:t>}</w:t>
                      </w:r>
                    </w:p>
                  </w:txbxContent>
                </v:textbox>
                <w10:wrap type="topAndBottom"/>
              </v:shape>
            </w:pict>
          </mc:Fallback>
        </mc:AlternateContent>
      </w:r>
      <w:r w:rsidR="00BF4DC6">
        <w:rPr>
          <w:noProof/>
        </w:rPr>
        <mc:AlternateContent>
          <mc:Choice Requires="wps">
            <w:drawing>
              <wp:anchor distT="0" distB="0" distL="114300" distR="114300" simplePos="0" relativeHeight="251689984" behindDoc="0" locked="0" layoutInCell="1" allowOverlap="1" wp14:anchorId="28E1CD36" wp14:editId="0B1C1164">
                <wp:simplePos x="0" y="0"/>
                <wp:positionH relativeFrom="column">
                  <wp:posOffset>-406400</wp:posOffset>
                </wp:positionH>
                <wp:positionV relativeFrom="paragraph">
                  <wp:posOffset>0</wp:posOffset>
                </wp:positionV>
                <wp:extent cx="7038975" cy="2735580"/>
                <wp:effectExtent l="0" t="0" r="28575" b="26670"/>
                <wp:wrapTopAndBottom/>
                <wp:docPr id="22" name="Text Box 22"/>
                <wp:cNvGraphicFramePr/>
                <a:graphic xmlns:a="http://schemas.openxmlformats.org/drawingml/2006/main">
                  <a:graphicData uri="http://schemas.microsoft.com/office/word/2010/wordprocessingShape">
                    <wps:wsp>
                      <wps:cNvSpPr txBox="1"/>
                      <wps:spPr>
                        <a:xfrm>
                          <a:off x="0" y="0"/>
                          <a:ext cx="7038975" cy="2735580"/>
                        </a:xfrm>
                        <a:prstGeom prst="rect">
                          <a:avLst/>
                        </a:prstGeom>
                        <a:solidFill>
                          <a:schemeClr val="lt1"/>
                        </a:solidFill>
                        <a:ln w="6350">
                          <a:solidFill>
                            <a:prstClr val="black"/>
                          </a:solidFill>
                        </a:ln>
                      </wps:spPr>
                      <wps:txbx>
                        <w:txbxContent>
                          <w:p w14:paraId="517473D5" w14:textId="77777777" w:rsidR="00BF4DC6" w:rsidRPr="00BF4DC6" w:rsidRDefault="00BF4DC6" w:rsidP="00BF4DC6">
                            <w:pPr>
                              <w:rPr>
                                <w:rFonts w:ascii="Consolas" w:hAnsi="Consolas"/>
                                <w:sz w:val="18"/>
                                <w:szCs w:val="18"/>
                              </w:rPr>
                            </w:pPr>
                            <w:r w:rsidRPr="00BF4DC6">
                              <w:rPr>
                                <w:rFonts w:ascii="Consolas" w:hAnsi="Consolas"/>
                                <w:sz w:val="18"/>
                                <w:szCs w:val="18"/>
                              </w:rPr>
                              <w:t>public static List&lt;headerDetailCartViewModel&gt; getData() {</w:t>
                            </w:r>
                          </w:p>
                          <w:p w14:paraId="7B8C9581" w14:textId="77777777" w:rsidR="00BF4DC6" w:rsidRPr="00BF4DC6" w:rsidRDefault="00BF4DC6" w:rsidP="00BF4DC6">
                            <w:pPr>
                              <w:rPr>
                                <w:rFonts w:ascii="Consolas" w:hAnsi="Consolas"/>
                                <w:sz w:val="18"/>
                                <w:szCs w:val="18"/>
                              </w:rPr>
                            </w:pPr>
                          </w:p>
                          <w:p w14:paraId="5B5081FA" w14:textId="12F44D06" w:rsidR="00BF4DC6" w:rsidRPr="00BF4DC6" w:rsidRDefault="00BF4DC6" w:rsidP="00BF4DC6">
                            <w:pPr>
                              <w:rPr>
                                <w:rFonts w:ascii="Consolas" w:hAnsi="Consolas"/>
                                <w:sz w:val="18"/>
                                <w:szCs w:val="18"/>
                              </w:rPr>
                            </w:pPr>
                            <w:r w:rsidRPr="00BF4DC6">
                              <w:rPr>
                                <w:rFonts w:ascii="Consolas" w:hAnsi="Consolas"/>
                                <w:sz w:val="18"/>
                                <w:szCs w:val="18"/>
                              </w:rPr>
                              <w:tab/>
                              <w:t>return (from x in db.Headers join y in db.Details on x.ID equals y.headerID join z in db.Carts on x.ID equals z.headerID select new headerDetailCartViewModel {</w:t>
                            </w:r>
                          </w:p>
                          <w:p w14:paraId="3A97476F" w14:textId="77777777" w:rsidR="00BF4DC6" w:rsidRPr="00BF4DC6" w:rsidRDefault="00BF4DC6" w:rsidP="00BF4DC6">
                            <w:pPr>
                              <w:rPr>
                                <w:rFonts w:ascii="Consolas" w:hAnsi="Consolas"/>
                                <w:sz w:val="18"/>
                                <w:szCs w:val="18"/>
                              </w:rPr>
                            </w:pPr>
                          </w:p>
                          <w:p w14:paraId="589C5194" w14:textId="413BA11E"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ID = x.ID,</w:t>
                            </w:r>
                          </w:p>
                          <w:p w14:paraId="7FF275F3" w14:textId="27A0CFBF"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customerID = x.customerID,</w:t>
                            </w:r>
                          </w:p>
                          <w:p w14:paraId="13A3EDA8" w14:textId="5F4E8FAD"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staffID = x.staffID,</w:t>
                            </w:r>
                          </w:p>
                          <w:p w14:paraId="12E0FB9C" w14:textId="423B0012"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Date = x.Date,</w:t>
                            </w:r>
                          </w:p>
                          <w:p w14:paraId="5C213E47" w14:textId="77777777" w:rsidR="00BF4DC6" w:rsidRPr="00BF4DC6" w:rsidRDefault="00BF4DC6" w:rsidP="00BF4DC6">
                            <w:pPr>
                              <w:rPr>
                                <w:rFonts w:ascii="Consolas" w:hAnsi="Consolas"/>
                                <w:sz w:val="18"/>
                                <w:szCs w:val="18"/>
                              </w:rPr>
                            </w:pPr>
                          </w:p>
                          <w:p w14:paraId="025F02E3" w14:textId="4DB9B876"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headerID = y.headerID,</w:t>
                            </w:r>
                          </w:p>
                          <w:p w14:paraId="11FE70D2" w14:textId="6AB6BECD"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ramenID = y.ramenID,</w:t>
                            </w:r>
                          </w:p>
                          <w:p w14:paraId="693ADE2A" w14:textId="6A56A455"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Quantity = y.Quantity,</w:t>
                            </w:r>
                          </w:p>
                          <w:p w14:paraId="1269D2BE" w14:textId="77777777" w:rsidR="00BF4DC6" w:rsidRPr="00BF4DC6" w:rsidRDefault="00BF4DC6" w:rsidP="00BF4DC6">
                            <w:pPr>
                              <w:rPr>
                                <w:rFonts w:ascii="Consolas" w:hAnsi="Consolas"/>
                                <w:sz w:val="18"/>
                                <w:szCs w:val="18"/>
                              </w:rPr>
                            </w:pPr>
                          </w:p>
                          <w:p w14:paraId="00C68291" w14:textId="13340B1A"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orderStatus = z.orderStatus</w:t>
                            </w:r>
                          </w:p>
                          <w:p w14:paraId="5A8BA959" w14:textId="77777777" w:rsidR="00BF4DC6" w:rsidRPr="00BF4DC6" w:rsidRDefault="00BF4DC6" w:rsidP="00BF4DC6">
                            <w:pPr>
                              <w:rPr>
                                <w:rFonts w:ascii="Consolas" w:hAnsi="Consolas"/>
                                <w:sz w:val="18"/>
                                <w:szCs w:val="18"/>
                              </w:rPr>
                            </w:pPr>
                          </w:p>
                          <w:p w14:paraId="58E7CBD1" w14:textId="47E6ED10" w:rsidR="00BF4DC6" w:rsidRPr="00BF4DC6" w:rsidRDefault="00BF4DC6" w:rsidP="00BF4DC6">
                            <w:pPr>
                              <w:rPr>
                                <w:rFonts w:ascii="Consolas" w:hAnsi="Consolas"/>
                                <w:sz w:val="18"/>
                                <w:szCs w:val="18"/>
                              </w:rPr>
                            </w:pPr>
                            <w:r w:rsidRPr="00BF4DC6">
                              <w:rPr>
                                <w:rFonts w:ascii="Consolas" w:hAnsi="Consolas"/>
                                <w:sz w:val="18"/>
                                <w:szCs w:val="18"/>
                              </w:rPr>
                              <w:tab/>
                              <w:t>}).ToList();</w:t>
                            </w:r>
                            <w:r w:rsidRPr="00BF4DC6">
                              <w:rPr>
                                <w:rFonts w:ascii="Consolas" w:hAnsi="Consolas"/>
                                <w:sz w:val="18"/>
                                <w:szCs w:val="18"/>
                              </w:rPr>
                              <w:tab/>
                            </w:r>
                          </w:p>
                          <w:p w14:paraId="4F8306B6" w14:textId="77777777" w:rsidR="00BF4DC6" w:rsidRPr="00BF4DC6" w:rsidRDefault="00BF4DC6" w:rsidP="00BF4DC6">
                            <w:pPr>
                              <w:rPr>
                                <w:rFonts w:ascii="Consolas" w:hAnsi="Consolas"/>
                                <w:sz w:val="18"/>
                                <w:szCs w:val="18"/>
                              </w:rPr>
                            </w:pPr>
                          </w:p>
                          <w:p w14:paraId="70A562A2" w14:textId="47ACB38B" w:rsidR="00BF4DC6" w:rsidRPr="00311BBF" w:rsidRDefault="00BF4DC6" w:rsidP="00BF4DC6">
                            <w:pPr>
                              <w:rPr>
                                <w:rFonts w:ascii="Consolas" w:hAnsi="Consolas"/>
                                <w:sz w:val="18"/>
                                <w:szCs w:val="18"/>
                              </w:rPr>
                            </w:pPr>
                            <w:r w:rsidRPr="00BF4DC6">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1CD36" id="Text Box 22" o:spid="_x0000_s1042" type="#_x0000_t202" style="position:absolute;left:0;text-align:left;margin-left:-32pt;margin-top:0;width:554.25pt;height:21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" fillcolor="white [3201]" strokeweight=".5pt">
                <v:textbox>
                  <w:txbxContent>
                    <w:p w14:paraId="517473D5" w14:textId="77777777" w:rsidR="00BF4DC6" w:rsidRPr="00BF4DC6" w:rsidRDefault="00BF4DC6" w:rsidP="00BF4DC6">
                      <w:pPr>
                        <w:rPr>
                          <w:rFonts w:ascii="Consolas" w:hAnsi="Consolas"/>
                          <w:sz w:val="18"/>
                          <w:szCs w:val="18"/>
                        </w:rPr>
                      </w:pPr>
                      <w:r w:rsidRPr="00BF4DC6">
                        <w:rPr>
                          <w:rFonts w:ascii="Consolas" w:hAnsi="Consolas"/>
                          <w:sz w:val="18"/>
                          <w:szCs w:val="18"/>
                        </w:rPr>
                        <w:t>public static List&lt;headerDetailCartViewModel&gt; getData() {</w:t>
                      </w:r>
                    </w:p>
                    <w:p w14:paraId="7B8C9581" w14:textId="77777777" w:rsidR="00BF4DC6" w:rsidRPr="00BF4DC6" w:rsidRDefault="00BF4DC6" w:rsidP="00BF4DC6">
                      <w:pPr>
                        <w:rPr>
                          <w:rFonts w:ascii="Consolas" w:hAnsi="Consolas"/>
                          <w:sz w:val="18"/>
                          <w:szCs w:val="18"/>
                        </w:rPr>
                      </w:pPr>
                    </w:p>
                    <w:p w14:paraId="5B5081FA" w14:textId="12F44D06" w:rsidR="00BF4DC6" w:rsidRPr="00BF4DC6" w:rsidRDefault="00BF4DC6" w:rsidP="00BF4DC6">
                      <w:pPr>
                        <w:rPr>
                          <w:rFonts w:ascii="Consolas" w:hAnsi="Consolas"/>
                          <w:sz w:val="18"/>
                          <w:szCs w:val="18"/>
                        </w:rPr>
                      </w:pPr>
                      <w:r w:rsidRPr="00BF4DC6">
                        <w:rPr>
                          <w:rFonts w:ascii="Consolas" w:hAnsi="Consolas"/>
                          <w:sz w:val="18"/>
                          <w:szCs w:val="18"/>
                        </w:rPr>
                        <w:tab/>
                        <w:t>return (from x in db.Headers join y in db.Details on x.ID equals y.headerID join z in db.Carts on x.ID equals z.headerID select new headerDetailCartViewModel {</w:t>
                      </w:r>
                    </w:p>
                    <w:p w14:paraId="3A97476F" w14:textId="77777777" w:rsidR="00BF4DC6" w:rsidRPr="00BF4DC6" w:rsidRDefault="00BF4DC6" w:rsidP="00BF4DC6">
                      <w:pPr>
                        <w:rPr>
                          <w:rFonts w:ascii="Consolas" w:hAnsi="Consolas"/>
                          <w:sz w:val="18"/>
                          <w:szCs w:val="18"/>
                        </w:rPr>
                      </w:pPr>
                    </w:p>
                    <w:p w14:paraId="589C5194" w14:textId="413BA11E"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ID = x.ID,</w:t>
                      </w:r>
                    </w:p>
                    <w:p w14:paraId="7FF275F3" w14:textId="27A0CFBF"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customerID = x.customerID,</w:t>
                      </w:r>
                    </w:p>
                    <w:p w14:paraId="13A3EDA8" w14:textId="5F4E8FAD"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staffID = x.staffID,</w:t>
                      </w:r>
                    </w:p>
                    <w:p w14:paraId="12E0FB9C" w14:textId="423B0012"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Date = x.Date,</w:t>
                      </w:r>
                    </w:p>
                    <w:p w14:paraId="5C213E47" w14:textId="77777777" w:rsidR="00BF4DC6" w:rsidRPr="00BF4DC6" w:rsidRDefault="00BF4DC6" w:rsidP="00BF4DC6">
                      <w:pPr>
                        <w:rPr>
                          <w:rFonts w:ascii="Consolas" w:hAnsi="Consolas"/>
                          <w:sz w:val="18"/>
                          <w:szCs w:val="18"/>
                        </w:rPr>
                      </w:pPr>
                    </w:p>
                    <w:p w14:paraId="025F02E3" w14:textId="4DB9B876"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headerID = y.headerID,</w:t>
                      </w:r>
                    </w:p>
                    <w:p w14:paraId="11FE70D2" w14:textId="6AB6BECD"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ramenID = y.ramenID,</w:t>
                      </w:r>
                    </w:p>
                    <w:p w14:paraId="693ADE2A" w14:textId="6A56A455"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Quantity = y.Quantity,</w:t>
                      </w:r>
                    </w:p>
                    <w:p w14:paraId="1269D2BE" w14:textId="77777777" w:rsidR="00BF4DC6" w:rsidRPr="00BF4DC6" w:rsidRDefault="00BF4DC6" w:rsidP="00BF4DC6">
                      <w:pPr>
                        <w:rPr>
                          <w:rFonts w:ascii="Consolas" w:hAnsi="Consolas"/>
                          <w:sz w:val="18"/>
                          <w:szCs w:val="18"/>
                        </w:rPr>
                      </w:pPr>
                    </w:p>
                    <w:p w14:paraId="00C68291" w14:textId="13340B1A" w:rsidR="00BF4DC6" w:rsidRPr="00BF4DC6" w:rsidRDefault="00BF4DC6" w:rsidP="00BF4DC6">
                      <w:pPr>
                        <w:rPr>
                          <w:rFonts w:ascii="Consolas" w:hAnsi="Consolas"/>
                          <w:sz w:val="18"/>
                          <w:szCs w:val="18"/>
                        </w:rPr>
                      </w:pPr>
                      <w:r w:rsidRPr="00BF4DC6">
                        <w:rPr>
                          <w:rFonts w:ascii="Consolas" w:hAnsi="Consolas"/>
                          <w:sz w:val="18"/>
                          <w:szCs w:val="18"/>
                        </w:rPr>
                        <w:tab/>
                      </w:r>
                      <w:r w:rsidRPr="00BF4DC6">
                        <w:rPr>
                          <w:rFonts w:ascii="Consolas" w:hAnsi="Consolas"/>
                          <w:sz w:val="18"/>
                          <w:szCs w:val="18"/>
                        </w:rPr>
                        <w:tab/>
                        <w:t>orderStatus = z.orderStatus</w:t>
                      </w:r>
                    </w:p>
                    <w:p w14:paraId="5A8BA959" w14:textId="77777777" w:rsidR="00BF4DC6" w:rsidRPr="00BF4DC6" w:rsidRDefault="00BF4DC6" w:rsidP="00BF4DC6">
                      <w:pPr>
                        <w:rPr>
                          <w:rFonts w:ascii="Consolas" w:hAnsi="Consolas"/>
                          <w:sz w:val="18"/>
                          <w:szCs w:val="18"/>
                        </w:rPr>
                      </w:pPr>
                    </w:p>
                    <w:p w14:paraId="58E7CBD1" w14:textId="47E6ED10" w:rsidR="00BF4DC6" w:rsidRPr="00BF4DC6" w:rsidRDefault="00BF4DC6" w:rsidP="00BF4DC6">
                      <w:pPr>
                        <w:rPr>
                          <w:rFonts w:ascii="Consolas" w:hAnsi="Consolas"/>
                          <w:sz w:val="18"/>
                          <w:szCs w:val="18"/>
                        </w:rPr>
                      </w:pPr>
                      <w:r w:rsidRPr="00BF4DC6">
                        <w:rPr>
                          <w:rFonts w:ascii="Consolas" w:hAnsi="Consolas"/>
                          <w:sz w:val="18"/>
                          <w:szCs w:val="18"/>
                        </w:rPr>
                        <w:tab/>
                        <w:t>}).ToList();</w:t>
                      </w:r>
                      <w:r w:rsidRPr="00BF4DC6">
                        <w:rPr>
                          <w:rFonts w:ascii="Consolas" w:hAnsi="Consolas"/>
                          <w:sz w:val="18"/>
                          <w:szCs w:val="18"/>
                        </w:rPr>
                        <w:tab/>
                      </w:r>
                    </w:p>
                    <w:p w14:paraId="4F8306B6" w14:textId="77777777" w:rsidR="00BF4DC6" w:rsidRPr="00BF4DC6" w:rsidRDefault="00BF4DC6" w:rsidP="00BF4DC6">
                      <w:pPr>
                        <w:rPr>
                          <w:rFonts w:ascii="Consolas" w:hAnsi="Consolas"/>
                          <w:sz w:val="18"/>
                          <w:szCs w:val="18"/>
                        </w:rPr>
                      </w:pPr>
                    </w:p>
                    <w:p w14:paraId="70A562A2" w14:textId="47ACB38B" w:rsidR="00BF4DC6" w:rsidRPr="00311BBF" w:rsidRDefault="00BF4DC6" w:rsidP="00BF4DC6">
                      <w:pPr>
                        <w:rPr>
                          <w:rFonts w:ascii="Consolas" w:hAnsi="Consolas"/>
                          <w:sz w:val="18"/>
                          <w:szCs w:val="18"/>
                        </w:rPr>
                      </w:pPr>
                      <w:r w:rsidRPr="00BF4DC6">
                        <w:rPr>
                          <w:rFonts w:ascii="Consolas" w:hAnsi="Consolas"/>
                          <w:sz w:val="18"/>
                          <w:szCs w:val="18"/>
                        </w:rPr>
                        <w:t>}</w:t>
                      </w:r>
                    </w:p>
                  </w:txbxContent>
                </v:textbox>
                <w10:wrap type="topAndBottom"/>
              </v:shape>
            </w:pict>
          </mc:Fallback>
        </mc:AlternateContent>
      </w:r>
      <w:r w:rsidR="00BF4DC6">
        <w:rPr>
          <w:sz w:val="28"/>
          <w:szCs w:val="28"/>
        </w:rPr>
        <w:t xml:space="preserve">This is the </w:t>
      </w:r>
      <w:r>
        <w:rPr>
          <w:sz w:val="28"/>
          <w:szCs w:val="28"/>
        </w:rPr>
        <w:t xml:space="preserve">getData() method inside the repository. This method will return a List type data from the db. In this case, we are using LINQ to access the db tables. Here, we are joining Header table, Detail table, and Cart table on Header.ID = Header.headerID and Header.ID = Cart.headerID. However, we are returning a headerDetailCartViewModel object. </w:t>
      </w:r>
    </w:p>
    <w:p w14:paraId="0560E48A" w14:textId="6164D485" w:rsidR="009D2304" w:rsidRDefault="007913E2" w:rsidP="00BF4DC6">
      <w:pPr>
        <w:spacing w:after="200" w:line="276" w:lineRule="auto"/>
        <w:ind w:left="360"/>
        <w:rPr>
          <w:sz w:val="28"/>
          <w:szCs w:val="28"/>
        </w:rPr>
      </w:pPr>
      <w:r>
        <w:rPr>
          <w:sz w:val="28"/>
          <w:szCs w:val="28"/>
        </w:rPr>
        <w:t>We set each values of the headerDetailCartViewModel attributes accordingly to the data from the db. We then make sure that the data that we are returning is set as a List data type by using .ToList(). This way, we can retrieve datas from the db to use it on a gridview.</w:t>
      </w:r>
    </w:p>
    <w:p w14:paraId="7439D704" w14:textId="77777777" w:rsidR="009D2304" w:rsidRDefault="009D2304">
      <w:pPr>
        <w:spacing w:after="200" w:line="276" w:lineRule="auto"/>
        <w:rPr>
          <w:sz w:val="28"/>
          <w:szCs w:val="28"/>
        </w:rPr>
      </w:pPr>
      <w:r>
        <w:rPr>
          <w:sz w:val="28"/>
          <w:szCs w:val="28"/>
        </w:rPr>
        <w:br w:type="page"/>
      </w:r>
    </w:p>
    <w:p w14:paraId="66262BA2" w14:textId="34AC8393" w:rsidR="007913E2" w:rsidRDefault="009D2304" w:rsidP="009D2304">
      <w:pPr>
        <w:pStyle w:val="ListParagraph"/>
        <w:numPr>
          <w:ilvl w:val="0"/>
          <w:numId w:val="20"/>
        </w:numPr>
        <w:spacing w:after="200" w:line="276" w:lineRule="auto"/>
        <w:rPr>
          <w:sz w:val="28"/>
          <w:szCs w:val="28"/>
        </w:rPr>
      </w:pPr>
      <w:r>
        <w:rPr>
          <w:noProof/>
        </w:rPr>
        <w:lastRenderedPageBreak/>
        <mc:AlternateContent>
          <mc:Choice Requires="wps">
            <w:drawing>
              <wp:anchor distT="0" distB="0" distL="114300" distR="114300" simplePos="0" relativeHeight="251694080" behindDoc="0" locked="0" layoutInCell="1" allowOverlap="1" wp14:anchorId="62738D5A" wp14:editId="26D1AD41">
                <wp:simplePos x="0" y="0"/>
                <wp:positionH relativeFrom="column">
                  <wp:posOffset>-369570</wp:posOffset>
                </wp:positionH>
                <wp:positionV relativeFrom="paragraph">
                  <wp:posOffset>238125</wp:posOffset>
                </wp:positionV>
                <wp:extent cx="7038975" cy="3510915"/>
                <wp:effectExtent l="0" t="0" r="28575" b="13335"/>
                <wp:wrapTopAndBottom/>
                <wp:docPr id="25" name="Text Box 25"/>
                <wp:cNvGraphicFramePr/>
                <a:graphic xmlns:a="http://schemas.openxmlformats.org/drawingml/2006/main">
                  <a:graphicData uri="http://schemas.microsoft.com/office/word/2010/wordprocessingShape">
                    <wps:wsp>
                      <wps:cNvSpPr txBox="1"/>
                      <wps:spPr>
                        <a:xfrm>
                          <a:off x="0" y="0"/>
                          <a:ext cx="7038975" cy="3510915"/>
                        </a:xfrm>
                        <a:prstGeom prst="rect">
                          <a:avLst/>
                        </a:prstGeom>
                        <a:solidFill>
                          <a:schemeClr val="lt1"/>
                        </a:solidFill>
                        <a:ln w="6350">
                          <a:solidFill>
                            <a:prstClr val="black"/>
                          </a:solidFill>
                        </a:ln>
                      </wps:spPr>
                      <wps:txbx>
                        <w:txbxContent>
                          <w:p w14:paraId="1779D97B" w14:textId="2A2F7A2E" w:rsidR="009D2304" w:rsidRDefault="00D30BB4" w:rsidP="009D2304">
                            <w:pPr>
                              <w:rPr>
                                <w:rFonts w:ascii="Consolas" w:hAnsi="Consolas"/>
                                <w:sz w:val="18"/>
                                <w:szCs w:val="18"/>
                              </w:rPr>
                            </w:pPr>
                            <w:r>
                              <w:rPr>
                                <w:rFonts w:ascii="Consolas" w:hAnsi="Consolas"/>
                                <w:sz w:val="18"/>
                                <w:szCs w:val="18"/>
                              </w:rPr>
                              <w:t>// inside Page_Load()</w:t>
                            </w:r>
                          </w:p>
                          <w:p w14:paraId="7A6EFBA4" w14:textId="29D101D7" w:rsidR="00D30BB4" w:rsidRDefault="00D30BB4" w:rsidP="009D2304">
                            <w:pPr>
                              <w:rPr>
                                <w:rFonts w:ascii="Consolas" w:hAnsi="Consolas"/>
                                <w:sz w:val="18"/>
                                <w:szCs w:val="18"/>
                              </w:rPr>
                            </w:pPr>
                            <w:r>
                              <w:rPr>
                                <w:rFonts w:ascii="Consolas" w:hAnsi="Consolas"/>
                                <w:sz w:val="18"/>
                                <w:szCs w:val="18"/>
                              </w:rPr>
                              <w:t>...</w:t>
                            </w:r>
                          </w:p>
                          <w:p w14:paraId="52405146" w14:textId="087ABECD" w:rsidR="00D30BB4" w:rsidRDefault="00D30BB4" w:rsidP="009D2304">
                            <w:pPr>
                              <w:rPr>
                                <w:rFonts w:ascii="Consolas" w:hAnsi="Consolas"/>
                                <w:sz w:val="18"/>
                                <w:szCs w:val="18"/>
                              </w:rPr>
                            </w:pPr>
                          </w:p>
                          <w:p w14:paraId="7DBEB93F" w14:textId="77777777" w:rsidR="00D30BB4" w:rsidRPr="00D30BB4" w:rsidRDefault="00D30BB4" w:rsidP="00D30BB4">
                            <w:pPr>
                              <w:ind w:firstLine="720"/>
                              <w:rPr>
                                <w:rFonts w:ascii="Consolas" w:hAnsi="Consolas"/>
                                <w:sz w:val="18"/>
                                <w:szCs w:val="18"/>
                              </w:rPr>
                            </w:pPr>
                            <w:r w:rsidRPr="00D30BB4">
                              <w:rPr>
                                <w:rFonts w:ascii="Consolas" w:hAnsi="Consolas"/>
                                <w:sz w:val="18"/>
                                <w:szCs w:val="18"/>
                              </w:rPr>
                              <w:t>// call repository to connect to db</w:t>
                            </w:r>
                          </w:p>
                          <w:p w14:paraId="18D5AAF6" w14:textId="7FAE08D1" w:rsidR="00D30BB4" w:rsidRPr="00D30BB4" w:rsidRDefault="00D30BB4" w:rsidP="00D30BB4">
                            <w:pPr>
                              <w:rPr>
                                <w:rFonts w:ascii="Consolas" w:hAnsi="Consolas"/>
                                <w:sz w:val="18"/>
                                <w:szCs w:val="18"/>
                              </w:rPr>
                            </w:pPr>
                            <w:r w:rsidRPr="00D30BB4">
                              <w:rPr>
                                <w:rFonts w:ascii="Consolas" w:hAnsi="Consolas"/>
                                <w:sz w:val="18"/>
                                <w:szCs w:val="18"/>
                              </w:rPr>
                              <w:tab/>
                              <w:t>localDBEntities db = reportRepository.getDB();</w:t>
                            </w:r>
                          </w:p>
                          <w:p w14:paraId="580C699F" w14:textId="77777777" w:rsidR="00D30BB4" w:rsidRPr="00D30BB4" w:rsidRDefault="00D30BB4" w:rsidP="00D30BB4">
                            <w:pPr>
                              <w:rPr>
                                <w:rFonts w:ascii="Consolas" w:hAnsi="Consolas"/>
                                <w:sz w:val="18"/>
                                <w:szCs w:val="18"/>
                              </w:rPr>
                            </w:pPr>
                          </w:p>
                          <w:p w14:paraId="6F3CD2D3" w14:textId="40CFE227" w:rsidR="00D30BB4" w:rsidRPr="00D30BB4" w:rsidRDefault="00D30BB4" w:rsidP="00D30BB4">
                            <w:pPr>
                              <w:rPr>
                                <w:rFonts w:ascii="Consolas" w:hAnsi="Consolas"/>
                                <w:sz w:val="18"/>
                                <w:szCs w:val="18"/>
                              </w:rPr>
                            </w:pPr>
                            <w:r w:rsidRPr="00D30BB4">
                              <w:rPr>
                                <w:rFonts w:ascii="Consolas" w:hAnsi="Consolas"/>
                                <w:sz w:val="18"/>
                                <w:szCs w:val="18"/>
                              </w:rPr>
                              <w:tab/>
                              <w:t>crystalReport cr = new crystalReport();</w:t>
                            </w:r>
                          </w:p>
                          <w:p w14:paraId="0B70CF3C" w14:textId="77777777" w:rsidR="00D30BB4" w:rsidRPr="00D30BB4" w:rsidRDefault="00D30BB4" w:rsidP="00D30BB4">
                            <w:pPr>
                              <w:rPr>
                                <w:rFonts w:ascii="Consolas" w:hAnsi="Consolas"/>
                                <w:sz w:val="18"/>
                                <w:szCs w:val="18"/>
                              </w:rPr>
                            </w:pPr>
                          </w:p>
                          <w:p w14:paraId="01CAD78A" w14:textId="2F5C7CAC" w:rsidR="00D30BB4" w:rsidRPr="00D30BB4" w:rsidRDefault="00D30BB4" w:rsidP="00D30BB4">
                            <w:pPr>
                              <w:rPr>
                                <w:rFonts w:ascii="Consolas" w:hAnsi="Consolas"/>
                                <w:sz w:val="18"/>
                                <w:szCs w:val="18"/>
                              </w:rPr>
                            </w:pPr>
                            <w:r w:rsidRPr="00D30BB4">
                              <w:rPr>
                                <w:rFonts w:ascii="Consolas" w:hAnsi="Consolas"/>
                                <w:sz w:val="18"/>
                                <w:szCs w:val="18"/>
                              </w:rPr>
                              <w:tab/>
                              <w:t>List&lt;Header&gt; headers = db.Headers.ToList();</w:t>
                            </w:r>
                          </w:p>
                          <w:p w14:paraId="5DBB7916" w14:textId="2BE8D8E9" w:rsidR="00D30BB4" w:rsidRPr="00D30BB4" w:rsidRDefault="00D30BB4" w:rsidP="00D30BB4">
                            <w:pPr>
                              <w:rPr>
                                <w:rFonts w:ascii="Consolas" w:hAnsi="Consolas"/>
                                <w:sz w:val="18"/>
                                <w:szCs w:val="18"/>
                              </w:rPr>
                            </w:pPr>
                            <w:r w:rsidRPr="00D30BB4">
                              <w:rPr>
                                <w:rFonts w:ascii="Consolas" w:hAnsi="Consolas"/>
                                <w:sz w:val="18"/>
                                <w:szCs w:val="18"/>
                              </w:rPr>
                              <w:tab/>
                              <w:t>List&lt;User&gt; users = db.Users.ToList();</w:t>
                            </w:r>
                          </w:p>
                          <w:p w14:paraId="7C21246C" w14:textId="1A430516" w:rsidR="00D30BB4" w:rsidRPr="00D30BB4" w:rsidRDefault="00D30BB4" w:rsidP="00D30BB4">
                            <w:pPr>
                              <w:rPr>
                                <w:rFonts w:ascii="Consolas" w:hAnsi="Consolas"/>
                                <w:sz w:val="18"/>
                                <w:szCs w:val="18"/>
                              </w:rPr>
                            </w:pPr>
                            <w:r w:rsidRPr="00D30BB4">
                              <w:rPr>
                                <w:rFonts w:ascii="Consolas" w:hAnsi="Consolas"/>
                                <w:sz w:val="18"/>
                                <w:szCs w:val="18"/>
                              </w:rPr>
                              <w:tab/>
                              <w:t>List&lt;Detail&gt; details = db.Details.ToList();</w:t>
                            </w:r>
                          </w:p>
                          <w:p w14:paraId="1E7F3581" w14:textId="257CCD3B" w:rsidR="00D30BB4" w:rsidRPr="00D30BB4" w:rsidRDefault="00D30BB4" w:rsidP="00D30BB4">
                            <w:pPr>
                              <w:rPr>
                                <w:rFonts w:ascii="Consolas" w:hAnsi="Consolas"/>
                                <w:sz w:val="18"/>
                                <w:szCs w:val="18"/>
                              </w:rPr>
                            </w:pPr>
                            <w:r w:rsidRPr="00D30BB4">
                              <w:rPr>
                                <w:rFonts w:ascii="Consolas" w:hAnsi="Consolas"/>
                                <w:sz w:val="18"/>
                                <w:szCs w:val="18"/>
                              </w:rPr>
                              <w:tab/>
                              <w:t>List&lt;RamenDetail&gt; ramens = db.RamenDetails.ToList();</w:t>
                            </w:r>
                          </w:p>
                          <w:p w14:paraId="1134497E" w14:textId="77777777" w:rsidR="00D30BB4" w:rsidRPr="00D30BB4" w:rsidRDefault="00D30BB4" w:rsidP="00D30BB4">
                            <w:pPr>
                              <w:rPr>
                                <w:rFonts w:ascii="Consolas" w:hAnsi="Consolas"/>
                                <w:sz w:val="18"/>
                                <w:szCs w:val="18"/>
                              </w:rPr>
                            </w:pPr>
                          </w:p>
                          <w:p w14:paraId="1DF42005" w14:textId="2DABE717" w:rsidR="00D30BB4" w:rsidRPr="00D30BB4" w:rsidRDefault="00D30BB4" w:rsidP="00D30BB4">
                            <w:pPr>
                              <w:rPr>
                                <w:rFonts w:ascii="Consolas" w:hAnsi="Consolas"/>
                                <w:sz w:val="18"/>
                                <w:szCs w:val="18"/>
                              </w:rPr>
                            </w:pPr>
                            <w:r w:rsidRPr="00D30BB4">
                              <w:rPr>
                                <w:rFonts w:ascii="Consolas" w:hAnsi="Consolas"/>
                                <w:sz w:val="18"/>
                                <w:szCs w:val="18"/>
                              </w:rPr>
                              <w:tab/>
                              <w:t>dataSet ds = createDataset(headers, details, users, ramens);</w:t>
                            </w:r>
                          </w:p>
                          <w:p w14:paraId="397D30F7" w14:textId="77777777" w:rsidR="00D30BB4" w:rsidRPr="00D30BB4" w:rsidRDefault="00D30BB4" w:rsidP="00D30BB4">
                            <w:pPr>
                              <w:rPr>
                                <w:rFonts w:ascii="Consolas" w:hAnsi="Consolas"/>
                                <w:sz w:val="18"/>
                                <w:szCs w:val="18"/>
                              </w:rPr>
                            </w:pPr>
                          </w:p>
                          <w:p w14:paraId="12CC42B5" w14:textId="757B7C7E" w:rsidR="00D30BB4" w:rsidRPr="00D30BB4" w:rsidRDefault="00D30BB4" w:rsidP="00D30BB4">
                            <w:pPr>
                              <w:rPr>
                                <w:rFonts w:ascii="Consolas" w:hAnsi="Consolas"/>
                                <w:sz w:val="18"/>
                                <w:szCs w:val="18"/>
                              </w:rPr>
                            </w:pPr>
                            <w:r w:rsidRPr="00D30BB4">
                              <w:rPr>
                                <w:rFonts w:ascii="Consolas" w:hAnsi="Consolas"/>
                                <w:sz w:val="18"/>
                                <w:szCs w:val="18"/>
                              </w:rPr>
                              <w:tab/>
                              <w:t>decimal grandTotal = reportRepository.calculateTotal();</w:t>
                            </w:r>
                          </w:p>
                          <w:p w14:paraId="4127DE77" w14:textId="1F0C11CB" w:rsidR="00D30BB4" w:rsidRPr="00D30BB4" w:rsidRDefault="00D30BB4" w:rsidP="00D30BB4">
                            <w:pPr>
                              <w:rPr>
                                <w:rFonts w:ascii="Consolas" w:hAnsi="Consolas"/>
                                <w:sz w:val="18"/>
                                <w:szCs w:val="18"/>
                              </w:rPr>
                            </w:pPr>
                            <w:r w:rsidRPr="00D30BB4">
                              <w:rPr>
                                <w:rFonts w:ascii="Consolas" w:hAnsi="Consolas"/>
                                <w:sz w:val="18"/>
                                <w:szCs w:val="18"/>
                              </w:rPr>
                              <w:tab/>
                              <w:t>Debug.WriteLine(grandTotal);</w:t>
                            </w:r>
                          </w:p>
                          <w:p w14:paraId="318E445D" w14:textId="77777777" w:rsidR="00D30BB4" w:rsidRPr="00D30BB4" w:rsidRDefault="00D30BB4" w:rsidP="00D30BB4">
                            <w:pPr>
                              <w:rPr>
                                <w:rFonts w:ascii="Consolas" w:hAnsi="Consolas"/>
                                <w:sz w:val="18"/>
                                <w:szCs w:val="18"/>
                              </w:rPr>
                            </w:pPr>
                          </w:p>
                          <w:p w14:paraId="39E1620D" w14:textId="58BED41C" w:rsidR="00D30BB4" w:rsidRPr="00D30BB4" w:rsidRDefault="00D30BB4" w:rsidP="00D30BB4">
                            <w:pPr>
                              <w:rPr>
                                <w:rFonts w:ascii="Consolas" w:hAnsi="Consolas"/>
                                <w:sz w:val="18"/>
                                <w:szCs w:val="18"/>
                              </w:rPr>
                            </w:pPr>
                            <w:r w:rsidRPr="00D30BB4">
                              <w:rPr>
                                <w:rFonts w:ascii="Consolas" w:hAnsi="Consolas"/>
                                <w:sz w:val="18"/>
                                <w:szCs w:val="18"/>
                              </w:rPr>
                              <w:tab/>
                              <w:t>TextObject textField = cr.ReportDefinition.ReportObjects["textField"] as TextObject; // access textField text object from crystal report</w:t>
                            </w:r>
                          </w:p>
                          <w:p w14:paraId="167B6464" w14:textId="77777777" w:rsidR="00D30BB4" w:rsidRPr="00D30BB4" w:rsidRDefault="00D30BB4" w:rsidP="00D30BB4">
                            <w:pPr>
                              <w:rPr>
                                <w:rFonts w:ascii="Consolas" w:hAnsi="Consolas"/>
                                <w:sz w:val="18"/>
                                <w:szCs w:val="18"/>
                              </w:rPr>
                            </w:pPr>
                          </w:p>
                          <w:p w14:paraId="16C717BD" w14:textId="599709E4" w:rsidR="00D30BB4" w:rsidRPr="00D30BB4" w:rsidRDefault="00D30BB4" w:rsidP="00D30BB4">
                            <w:pPr>
                              <w:rPr>
                                <w:rFonts w:ascii="Consolas" w:hAnsi="Consolas"/>
                                <w:sz w:val="18"/>
                                <w:szCs w:val="18"/>
                              </w:rPr>
                            </w:pPr>
                            <w:r w:rsidRPr="00D30BB4">
                              <w:rPr>
                                <w:rFonts w:ascii="Consolas" w:hAnsi="Consolas"/>
                                <w:sz w:val="18"/>
                                <w:szCs w:val="18"/>
                              </w:rPr>
                              <w:tab/>
                              <w:t>textField.Text = "Grand Total = " + grandTotal.ToString(); // set grand total</w:t>
                            </w:r>
                          </w:p>
                          <w:p w14:paraId="6EE6651B" w14:textId="77777777" w:rsidR="00D30BB4" w:rsidRPr="00D30BB4" w:rsidRDefault="00D30BB4" w:rsidP="00D30BB4">
                            <w:pPr>
                              <w:rPr>
                                <w:rFonts w:ascii="Consolas" w:hAnsi="Consolas"/>
                                <w:sz w:val="18"/>
                                <w:szCs w:val="18"/>
                              </w:rPr>
                            </w:pPr>
                          </w:p>
                          <w:p w14:paraId="17C1A689" w14:textId="08FF14EA" w:rsidR="00D30BB4" w:rsidRPr="00D30BB4" w:rsidRDefault="00D30BB4" w:rsidP="00D30BB4">
                            <w:pPr>
                              <w:rPr>
                                <w:rFonts w:ascii="Consolas" w:hAnsi="Consolas"/>
                                <w:sz w:val="18"/>
                                <w:szCs w:val="18"/>
                              </w:rPr>
                            </w:pPr>
                            <w:r w:rsidRPr="00D30BB4">
                              <w:rPr>
                                <w:rFonts w:ascii="Consolas" w:hAnsi="Consolas"/>
                                <w:sz w:val="18"/>
                                <w:szCs w:val="18"/>
                              </w:rPr>
                              <w:tab/>
                              <w:t>cr.SetDataSource(ds);</w:t>
                            </w:r>
                          </w:p>
                          <w:p w14:paraId="67F6862D" w14:textId="5FB65910" w:rsidR="00D30BB4" w:rsidRPr="00311BBF" w:rsidRDefault="00D30BB4" w:rsidP="00D30BB4">
                            <w:pPr>
                              <w:rPr>
                                <w:rFonts w:ascii="Consolas" w:hAnsi="Consolas"/>
                                <w:sz w:val="18"/>
                                <w:szCs w:val="18"/>
                              </w:rPr>
                            </w:pPr>
                            <w:r w:rsidRPr="00D30BB4">
                              <w:rPr>
                                <w:rFonts w:ascii="Consolas" w:hAnsi="Consolas"/>
                                <w:sz w:val="18"/>
                                <w:szCs w:val="18"/>
                              </w:rPr>
                              <w:tab/>
                              <w:t>CrystalReportViewer.ReportSource = 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38D5A" id="Text Box 25" o:spid="_x0000_s1043" type="#_x0000_t202" style="position:absolute;left:0;text-align:left;margin-left:-29.1pt;margin-top:18.75pt;width:554.25pt;height:276.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" fillcolor="white [3201]" strokeweight=".5pt">
                <v:textbox>
                  <w:txbxContent>
                    <w:p w14:paraId="1779D97B" w14:textId="2A2F7A2E" w:rsidR="009D2304" w:rsidRDefault="00D30BB4" w:rsidP="009D2304">
                      <w:pPr>
                        <w:rPr>
                          <w:rFonts w:ascii="Consolas" w:hAnsi="Consolas"/>
                          <w:sz w:val="18"/>
                          <w:szCs w:val="18"/>
                        </w:rPr>
                      </w:pPr>
                      <w:r>
                        <w:rPr>
                          <w:rFonts w:ascii="Consolas" w:hAnsi="Consolas"/>
                          <w:sz w:val="18"/>
                          <w:szCs w:val="18"/>
                        </w:rPr>
                        <w:t>// inside Page_Load()</w:t>
                      </w:r>
                    </w:p>
                    <w:p w14:paraId="7A6EFBA4" w14:textId="29D101D7" w:rsidR="00D30BB4" w:rsidRDefault="00D30BB4" w:rsidP="009D2304">
                      <w:pPr>
                        <w:rPr>
                          <w:rFonts w:ascii="Consolas" w:hAnsi="Consolas"/>
                          <w:sz w:val="18"/>
                          <w:szCs w:val="18"/>
                        </w:rPr>
                      </w:pPr>
                      <w:r>
                        <w:rPr>
                          <w:rFonts w:ascii="Consolas" w:hAnsi="Consolas"/>
                          <w:sz w:val="18"/>
                          <w:szCs w:val="18"/>
                        </w:rPr>
                        <w:t>...</w:t>
                      </w:r>
                    </w:p>
                    <w:p w14:paraId="52405146" w14:textId="087ABECD" w:rsidR="00D30BB4" w:rsidRDefault="00D30BB4" w:rsidP="009D2304">
                      <w:pPr>
                        <w:rPr>
                          <w:rFonts w:ascii="Consolas" w:hAnsi="Consolas"/>
                          <w:sz w:val="18"/>
                          <w:szCs w:val="18"/>
                        </w:rPr>
                      </w:pPr>
                    </w:p>
                    <w:p w14:paraId="7DBEB93F" w14:textId="77777777" w:rsidR="00D30BB4" w:rsidRPr="00D30BB4" w:rsidRDefault="00D30BB4" w:rsidP="00D30BB4">
                      <w:pPr>
                        <w:ind w:firstLine="720"/>
                        <w:rPr>
                          <w:rFonts w:ascii="Consolas" w:hAnsi="Consolas"/>
                          <w:sz w:val="18"/>
                          <w:szCs w:val="18"/>
                        </w:rPr>
                      </w:pPr>
                      <w:r w:rsidRPr="00D30BB4">
                        <w:rPr>
                          <w:rFonts w:ascii="Consolas" w:hAnsi="Consolas"/>
                          <w:sz w:val="18"/>
                          <w:szCs w:val="18"/>
                        </w:rPr>
                        <w:t>// call repository to connect to db</w:t>
                      </w:r>
                    </w:p>
                    <w:p w14:paraId="18D5AAF6" w14:textId="7FAE08D1" w:rsidR="00D30BB4" w:rsidRPr="00D30BB4" w:rsidRDefault="00D30BB4" w:rsidP="00D30BB4">
                      <w:pPr>
                        <w:rPr>
                          <w:rFonts w:ascii="Consolas" w:hAnsi="Consolas"/>
                          <w:sz w:val="18"/>
                          <w:szCs w:val="18"/>
                        </w:rPr>
                      </w:pPr>
                      <w:r w:rsidRPr="00D30BB4">
                        <w:rPr>
                          <w:rFonts w:ascii="Consolas" w:hAnsi="Consolas"/>
                          <w:sz w:val="18"/>
                          <w:szCs w:val="18"/>
                        </w:rPr>
                        <w:tab/>
                        <w:t>localDBEntities db = reportRepository.getDB();</w:t>
                      </w:r>
                    </w:p>
                    <w:p w14:paraId="580C699F" w14:textId="77777777" w:rsidR="00D30BB4" w:rsidRPr="00D30BB4" w:rsidRDefault="00D30BB4" w:rsidP="00D30BB4">
                      <w:pPr>
                        <w:rPr>
                          <w:rFonts w:ascii="Consolas" w:hAnsi="Consolas"/>
                          <w:sz w:val="18"/>
                          <w:szCs w:val="18"/>
                        </w:rPr>
                      </w:pPr>
                    </w:p>
                    <w:p w14:paraId="6F3CD2D3" w14:textId="40CFE227" w:rsidR="00D30BB4" w:rsidRPr="00D30BB4" w:rsidRDefault="00D30BB4" w:rsidP="00D30BB4">
                      <w:pPr>
                        <w:rPr>
                          <w:rFonts w:ascii="Consolas" w:hAnsi="Consolas"/>
                          <w:sz w:val="18"/>
                          <w:szCs w:val="18"/>
                        </w:rPr>
                      </w:pPr>
                      <w:r w:rsidRPr="00D30BB4">
                        <w:rPr>
                          <w:rFonts w:ascii="Consolas" w:hAnsi="Consolas"/>
                          <w:sz w:val="18"/>
                          <w:szCs w:val="18"/>
                        </w:rPr>
                        <w:tab/>
                        <w:t>crystalReport cr = new crystalReport();</w:t>
                      </w:r>
                    </w:p>
                    <w:p w14:paraId="0B70CF3C" w14:textId="77777777" w:rsidR="00D30BB4" w:rsidRPr="00D30BB4" w:rsidRDefault="00D30BB4" w:rsidP="00D30BB4">
                      <w:pPr>
                        <w:rPr>
                          <w:rFonts w:ascii="Consolas" w:hAnsi="Consolas"/>
                          <w:sz w:val="18"/>
                          <w:szCs w:val="18"/>
                        </w:rPr>
                      </w:pPr>
                    </w:p>
                    <w:p w14:paraId="01CAD78A" w14:textId="2F5C7CAC" w:rsidR="00D30BB4" w:rsidRPr="00D30BB4" w:rsidRDefault="00D30BB4" w:rsidP="00D30BB4">
                      <w:pPr>
                        <w:rPr>
                          <w:rFonts w:ascii="Consolas" w:hAnsi="Consolas"/>
                          <w:sz w:val="18"/>
                          <w:szCs w:val="18"/>
                        </w:rPr>
                      </w:pPr>
                      <w:r w:rsidRPr="00D30BB4">
                        <w:rPr>
                          <w:rFonts w:ascii="Consolas" w:hAnsi="Consolas"/>
                          <w:sz w:val="18"/>
                          <w:szCs w:val="18"/>
                        </w:rPr>
                        <w:tab/>
                        <w:t>List&lt;Header&gt; headers = db.Headers.ToList();</w:t>
                      </w:r>
                    </w:p>
                    <w:p w14:paraId="5DBB7916" w14:textId="2BE8D8E9" w:rsidR="00D30BB4" w:rsidRPr="00D30BB4" w:rsidRDefault="00D30BB4" w:rsidP="00D30BB4">
                      <w:pPr>
                        <w:rPr>
                          <w:rFonts w:ascii="Consolas" w:hAnsi="Consolas"/>
                          <w:sz w:val="18"/>
                          <w:szCs w:val="18"/>
                        </w:rPr>
                      </w:pPr>
                      <w:r w:rsidRPr="00D30BB4">
                        <w:rPr>
                          <w:rFonts w:ascii="Consolas" w:hAnsi="Consolas"/>
                          <w:sz w:val="18"/>
                          <w:szCs w:val="18"/>
                        </w:rPr>
                        <w:tab/>
                        <w:t>List&lt;User&gt; users = db.Users.ToList();</w:t>
                      </w:r>
                    </w:p>
                    <w:p w14:paraId="7C21246C" w14:textId="1A430516" w:rsidR="00D30BB4" w:rsidRPr="00D30BB4" w:rsidRDefault="00D30BB4" w:rsidP="00D30BB4">
                      <w:pPr>
                        <w:rPr>
                          <w:rFonts w:ascii="Consolas" w:hAnsi="Consolas"/>
                          <w:sz w:val="18"/>
                          <w:szCs w:val="18"/>
                        </w:rPr>
                      </w:pPr>
                      <w:r w:rsidRPr="00D30BB4">
                        <w:rPr>
                          <w:rFonts w:ascii="Consolas" w:hAnsi="Consolas"/>
                          <w:sz w:val="18"/>
                          <w:szCs w:val="18"/>
                        </w:rPr>
                        <w:tab/>
                        <w:t>List&lt;Detail&gt; details = db.Details.ToList();</w:t>
                      </w:r>
                    </w:p>
                    <w:p w14:paraId="1E7F3581" w14:textId="257CCD3B" w:rsidR="00D30BB4" w:rsidRPr="00D30BB4" w:rsidRDefault="00D30BB4" w:rsidP="00D30BB4">
                      <w:pPr>
                        <w:rPr>
                          <w:rFonts w:ascii="Consolas" w:hAnsi="Consolas"/>
                          <w:sz w:val="18"/>
                          <w:szCs w:val="18"/>
                        </w:rPr>
                      </w:pPr>
                      <w:r w:rsidRPr="00D30BB4">
                        <w:rPr>
                          <w:rFonts w:ascii="Consolas" w:hAnsi="Consolas"/>
                          <w:sz w:val="18"/>
                          <w:szCs w:val="18"/>
                        </w:rPr>
                        <w:tab/>
                        <w:t>List&lt;RamenDetail&gt; ramens = db.RamenDetails.ToList();</w:t>
                      </w:r>
                    </w:p>
                    <w:p w14:paraId="1134497E" w14:textId="77777777" w:rsidR="00D30BB4" w:rsidRPr="00D30BB4" w:rsidRDefault="00D30BB4" w:rsidP="00D30BB4">
                      <w:pPr>
                        <w:rPr>
                          <w:rFonts w:ascii="Consolas" w:hAnsi="Consolas"/>
                          <w:sz w:val="18"/>
                          <w:szCs w:val="18"/>
                        </w:rPr>
                      </w:pPr>
                    </w:p>
                    <w:p w14:paraId="1DF42005" w14:textId="2DABE717" w:rsidR="00D30BB4" w:rsidRPr="00D30BB4" w:rsidRDefault="00D30BB4" w:rsidP="00D30BB4">
                      <w:pPr>
                        <w:rPr>
                          <w:rFonts w:ascii="Consolas" w:hAnsi="Consolas"/>
                          <w:sz w:val="18"/>
                          <w:szCs w:val="18"/>
                        </w:rPr>
                      </w:pPr>
                      <w:r w:rsidRPr="00D30BB4">
                        <w:rPr>
                          <w:rFonts w:ascii="Consolas" w:hAnsi="Consolas"/>
                          <w:sz w:val="18"/>
                          <w:szCs w:val="18"/>
                        </w:rPr>
                        <w:tab/>
                        <w:t>dataSet ds = createDataset(headers, details, users, ramens);</w:t>
                      </w:r>
                    </w:p>
                    <w:p w14:paraId="397D30F7" w14:textId="77777777" w:rsidR="00D30BB4" w:rsidRPr="00D30BB4" w:rsidRDefault="00D30BB4" w:rsidP="00D30BB4">
                      <w:pPr>
                        <w:rPr>
                          <w:rFonts w:ascii="Consolas" w:hAnsi="Consolas"/>
                          <w:sz w:val="18"/>
                          <w:szCs w:val="18"/>
                        </w:rPr>
                      </w:pPr>
                    </w:p>
                    <w:p w14:paraId="12CC42B5" w14:textId="757B7C7E" w:rsidR="00D30BB4" w:rsidRPr="00D30BB4" w:rsidRDefault="00D30BB4" w:rsidP="00D30BB4">
                      <w:pPr>
                        <w:rPr>
                          <w:rFonts w:ascii="Consolas" w:hAnsi="Consolas"/>
                          <w:sz w:val="18"/>
                          <w:szCs w:val="18"/>
                        </w:rPr>
                      </w:pPr>
                      <w:r w:rsidRPr="00D30BB4">
                        <w:rPr>
                          <w:rFonts w:ascii="Consolas" w:hAnsi="Consolas"/>
                          <w:sz w:val="18"/>
                          <w:szCs w:val="18"/>
                        </w:rPr>
                        <w:tab/>
                        <w:t>decimal grandTotal = reportRepository.calculateTotal();</w:t>
                      </w:r>
                    </w:p>
                    <w:p w14:paraId="4127DE77" w14:textId="1F0C11CB" w:rsidR="00D30BB4" w:rsidRPr="00D30BB4" w:rsidRDefault="00D30BB4" w:rsidP="00D30BB4">
                      <w:pPr>
                        <w:rPr>
                          <w:rFonts w:ascii="Consolas" w:hAnsi="Consolas"/>
                          <w:sz w:val="18"/>
                          <w:szCs w:val="18"/>
                        </w:rPr>
                      </w:pPr>
                      <w:r w:rsidRPr="00D30BB4">
                        <w:rPr>
                          <w:rFonts w:ascii="Consolas" w:hAnsi="Consolas"/>
                          <w:sz w:val="18"/>
                          <w:szCs w:val="18"/>
                        </w:rPr>
                        <w:tab/>
                        <w:t>Debug.WriteLine(grandTotal);</w:t>
                      </w:r>
                    </w:p>
                    <w:p w14:paraId="318E445D" w14:textId="77777777" w:rsidR="00D30BB4" w:rsidRPr="00D30BB4" w:rsidRDefault="00D30BB4" w:rsidP="00D30BB4">
                      <w:pPr>
                        <w:rPr>
                          <w:rFonts w:ascii="Consolas" w:hAnsi="Consolas"/>
                          <w:sz w:val="18"/>
                          <w:szCs w:val="18"/>
                        </w:rPr>
                      </w:pPr>
                    </w:p>
                    <w:p w14:paraId="39E1620D" w14:textId="58BED41C" w:rsidR="00D30BB4" w:rsidRPr="00D30BB4" w:rsidRDefault="00D30BB4" w:rsidP="00D30BB4">
                      <w:pPr>
                        <w:rPr>
                          <w:rFonts w:ascii="Consolas" w:hAnsi="Consolas"/>
                          <w:sz w:val="18"/>
                          <w:szCs w:val="18"/>
                        </w:rPr>
                      </w:pPr>
                      <w:r w:rsidRPr="00D30BB4">
                        <w:rPr>
                          <w:rFonts w:ascii="Consolas" w:hAnsi="Consolas"/>
                          <w:sz w:val="18"/>
                          <w:szCs w:val="18"/>
                        </w:rPr>
                        <w:tab/>
                        <w:t>TextObject textField = cr.ReportDefinition.ReportObjects["textField"] as TextObject; // access textField text object from crystal report</w:t>
                      </w:r>
                    </w:p>
                    <w:p w14:paraId="167B6464" w14:textId="77777777" w:rsidR="00D30BB4" w:rsidRPr="00D30BB4" w:rsidRDefault="00D30BB4" w:rsidP="00D30BB4">
                      <w:pPr>
                        <w:rPr>
                          <w:rFonts w:ascii="Consolas" w:hAnsi="Consolas"/>
                          <w:sz w:val="18"/>
                          <w:szCs w:val="18"/>
                        </w:rPr>
                      </w:pPr>
                    </w:p>
                    <w:p w14:paraId="16C717BD" w14:textId="599709E4" w:rsidR="00D30BB4" w:rsidRPr="00D30BB4" w:rsidRDefault="00D30BB4" w:rsidP="00D30BB4">
                      <w:pPr>
                        <w:rPr>
                          <w:rFonts w:ascii="Consolas" w:hAnsi="Consolas"/>
                          <w:sz w:val="18"/>
                          <w:szCs w:val="18"/>
                        </w:rPr>
                      </w:pPr>
                      <w:r w:rsidRPr="00D30BB4">
                        <w:rPr>
                          <w:rFonts w:ascii="Consolas" w:hAnsi="Consolas"/>
                          <w:sz w:val="18"/>
                          <w:szCs w:val="18"/>
                        </w:rPr>
                        <w:tab/>
                        <w:t>textField.Text = "Grand Total = " + grandTotal.ToString(); // set grand total</w:t>
                      </w:r>
                    </w:p>
                    <w:p w14:paraId="6EE6651B" w14:textId="77777777" w:rsidR="00D30BB4" w:rsidRPr="00D30BB4" w:rsidRDefault="00D30BB4" w:rsidP="00D30BB4">
                      <w:pPr>
                        <w:rPr>
                          <w:rFonts w:ascii="Consolas" w:hAnsi="Consolas"/>
                          <w:sz w:val="18"/>
                          <w:szCs w:val="18"/>
                        </w:rPr>
                      </w:pPr>
                    </w:p>
                    <w:p w14:paraId="17C1A689" w14:textId="08FF14EA" w:rsidR="00D30BB4" w:rsidRPr="00D30BB4" w:rsidRDefault="00D30BB4" w:rsidP="00D30BB4">
                      <w:pPr>
                        <w:rPr>
                          <w:rFonts w:ascii="Consolas" w:hAnsi="Consolas"/>
                          <w:sz w:val="18"/>
                          <w:szCs w:val="18"/>
                        </w:rPr>
                      </w:pPr>
                      <w:r w:rsidRPr="00D30BB4">
                        <w:rPr>
                          <w:rFonts w:ascii="Consolas" w:hAnsi="Consolas"/>
                          <w:sz w:val="18"/>
                          <w:szCs w:val="18"/>
                        </w:rPr>
                        <w:tab/>
                        <w:t>cr.SetDataSource(ds);</w:t>
                      </w:r>
                    </w:p>
                    <w:p w14:paraId="67F6862D" w14:textId="5FB65910" w:rsidR="00D30BB4" w:rsidRPr="00311BBF" w:rsidRDefault="00D30BB4" w:rsidP="00D30BB4">
                      <w:pPr>
                        <w:rPr>
                          <w:rFonts w:ascii="Consolas" w:hAnsi="Consolas"/>
                          <w:sz w:val="18"/>
                          <w:szCs w:val="18"/>
                        </w:rPr>
                      </w:pPr>
                      <w:r w:rsidRPr="00D30BB4">
                        <w:rPr>
                          <w:rFonts w:ascii="Consolas" w:hAnsi="Consolas"/>
                          <w:sz w:val="18"/>
                          <w:szCs w:val="18"/>
                        </w:rPr>
                        <w:tab/>
                        <w:t>CrystalReportViewer.ReportSource = cr;</w:t>
                      </w:r>
                    </w:p>
                  </w:txbxContent>
                </v:textbox>
                <w10:wrap type="topAndBottom"/>
              </v:shape>
            </w:pict>
          </mc:Fallback>
        </mc:AlternateContent>
      </w:r>
    </w:p>
    <w:p w14:paraId="0AFB2FC9" w14:textId="4FEF1548" w:rsidR="009D2304" w:rsidRPr="009D2304" w:rsidRDefault="00D30BB4" w:rsidP="009D2304">
      <w:pPr>
        <w:spacing w:after="200" w:line="276" w:lineRule="auto"/>
        <w:ind w:left="360"/>
        <w:rPr>
          <w:sz w:val="28"/>
          <w:szCs w:val="28"/>
        </w:rPr>
      </w:pPr>
      <w:r>
        <w:rPr>
          <w:sz w:val="28"/>
          <w:szCs w:val="28"/>
        </w:rPr>
        <w:t>This are some lines that is responsible for our crystal report in the report page. We first call our repository to gain access to the db. We then retrieve the Header, User, Detail, and RamenDetail table and keep it as List data. Afterwards, we set up our dataset by parsing our Header, Detail, User, and RamenDetail variables.</w:t>
      </w:r>
      <w:r w:rsidR="009711A1">
        <w:rPr>
          <w:sz w:val="28"/>
          <w:szCs w:val="28"/>
        </w:rPr>
        <w:t xml:space="preserve"> After setting up our dataset, we can calculate our grand total and set it inside a TextObject from the crystal report designer. We then set our crystal report data source as our generated dataset and bind the data together. With this, we have created our crystal report the reflects our db and all the transaction done.</w:t>
      </w:r>
    </w:p>
    <w:p w14:paraId="674EB96E" w14:textId="2D88BE93" w:rsidR="00D30BB4" w:rsidRDefault="00D30BB4">
      <w:pPr>
        <w:spacing w:after="200" w:line="276" w:lineRule="auto"/>
        <w:rPr>
          <w:sz w:val="28"/>
          <w:szCs w:val="28"/>
        </w:rPr>
      </w:pPr>
      <w:r>
        <w:rPr>
          <w:sz w:val="28"/>
          <w:szCs w:val="28"/>
        </w:rPr>
        <w:br w:type="page"/>
      </w:r>
    </w:p>
    <w:p w14:paraId="304000F4" w14:textId="05F2C567" w:rsidR="00955949" w:rsidRDefault="00BD1332" w:rsidP="00955949">
      <w:pPr>
        <w:spacing w:after="200" w:line="276" w:lineRule="auto"/>
        <w:ind w:left="360"/>
        <w:rPr>
          <w:sz w:val="28"/>
          <w:szCs w:val="28"/>
        </w:rPr>
      </w:pPr>
      <w:r>
        <w:rPr>
          <w:noProof/>
        </w:rPr>
        <w:lastRenderedPageBreak/>
        <mc:AlternateContent>
          <mc:Choice Requires="wps">
            <w:drawing>
              <wp:anchor distT="0" distB="0" distL="114300" distR="114300" simplePos="0" relativeHeight="251696128" behindDoc="0" locked="0" layoutInCell="1" allowOverlap="1" wp14:anchorId="44B63863" wp14:editId="243FDC1A">
                <wp:simplePos x="0" y="0"/>
                <wp:positionH relativeFrom="column">
                  <wp:posOffset>-351511</wp:posOffset>
                </wp:positionH>
                <wp:positionV relativeFrom="paragraph">
                  <wp:posOffset>229</wp:posOffset>
                </wp:positionV>
                <wp:extent cx="7038975" cy="8324215"/>
                <wp:effectExtent l="0" t="0" r="28575" b="19685"/>
                <wp:wrapTopAndBottom/>
                <wp:docPr id="26" name="Text Box 26"/>
                <wp:cNvGraphicFramePr/>
                <a:graphic xmlns:a="http://schemas.openxmlformats.org/drawingml/2006/main">
                  <a:graphicData uri="http://schemas.microsoft.com/office/word/2010/wordprocessingShape">
                    <wps:wsp>
                      <wps:cNvSpPr txBox="1"/>
                      <wps:spPr>
                        <a:xfrm>
                          <a:off x="0" y="0"/>
                          <a:ext cx="7038975" cy="8324215"/>
                        </a:xfrm>
                        <a:prstGeom prst="rect">
                          <a:avLst/>
                        </a:prstGeom>
                        <a:solidFill>
                          <a:schemeClr val="lt1"/>
                        </a:solidFill>
                        <a:ln w="6350">
                          <a:solidFill>
                            <a:prstClr val="black"/>
                          </a:solidFill>
                        </a:ln>
                      </wps:spPr>
                      <wps:txbx>
                        <w:txbxContent>
                          <w:p w14:paraId="504035F8" w14:textId="77777777" w:rsidR="00BD1332" w:rsidRPr="00BD1332" w:rsidRDefault="00BD1332" w:rsidP="00BD1332">
                            <w:pPr>
                              <w:rPr>
                                <w:rFonts w:ascii="Consolas" w:hAnsi="Consolas"/>
                                <w:sz w:val="16"/>
                                <w:szCs w:val="16"/>
                              </w:rPr>
                            </w:pPr>
                            <w:r w:rsidRPr="00BD1332">
                              <w:rPr>
                                <w:rFonts w:ascii="Consolas" w:hAnsi="Consolas"/>
                                <w:sz w:val="16"/>
                                <w:szCs w:val="16"/>
                              </w:rPr>
                              <w:t>private dataSet createDataset(List&lt;Header&gt; headers, List&lt;Detail&gt; details, List&lt;User&gt; users, List&lt;RamenDetail&gt; ramenDetails) {</w:t>
                            </w:r>
                          </w:p>
                          <w:p w14:paraId="4A635BEF" w14:textId="77777777" w:rsidR="00BD1332" w:rsidRPr="00BD1332" w:rsidRDefault="00BD1332" w:rsidP="00BD1332">
                            <w:pPr>
                              <w:rPr>
                                <w:rFonts w:ascii="Consolas" w:hAnsi="Consolas"/>
                                <w:sz w:val="16"/>
                                <w:szCs w:val="16"/>
                              </w:rPr>
                            </w:pPr>
                          </w:p>
                          <w:p w14:paraId="60CACECB" w14:textId="77777777" w:rsidR="00BD1332" w:rsidRPr="00BD1332" w:rsidRDefault="00BD1332" w:rsidP="00BD1332">
                            <w:pPr>
                              <w:rPr>
                                <w:rFonts w:ascii="Consolas" w:hAnsi="Consolas"/>
                                <w:sz w:val="16"/>
                                <w:szCs w:val="16"/>
                              </w:rPr>
                            </w:pPr>
                            <w:r w:rsidRPr="00BD1332">
                              <w:rPr>
                                <w:rFonts w:ascii="Consolas" w:hAnsi="Consolas"/>
                                <w:sz w:val="16"/>
                                <w:szCs w:val="16"/>
                              </w:rPr>
                              <w:tab/>
                              <w:t>dataSet ds = new dataSet();</w:t>
                            </w:r>
                          </w:p>
                          <w:p w14:paraId="5F6C1BF5" w14:textId="77777777" w:rsidR="00BD1332" w:rsidRPr="00BD1332" w:rsidRDefault="00BD1332" w:rsidP="00BD1332">
                            <w:pPr>
                              <w:rPr>
                                <w:rFonts w:ascii="Consolas" w:hAnsi="Consolas"/>
                                <w:sz w:val="16"/>
                                <w:szCs w:val="16"/>
                              </w:rPr>
                            </w:pPr>
                          </w:p>
                          <w:p w14:paraId="51797A84" w14:textId="77777777" w:rsidR="00BD1332" w:rsidRPr="00BD1332" w:rsidRDefault="00BD1332" w:rsidP="00BD1332">
                            <w:pPr>
                              <w:rPr>
                                <w:rFonts w:ascii="Consolas" w:hAnsi="Consolas"/>
                                <w:sz w:val="16"/>
                                <w:szCs w:val="16"/>
                              </w:rPr>
                            </w:pPr>
                            <w:r w:rsidRPr="00BD1332">
                              <w:rPr>
                                <w:rFonts w:ascii="Consolas" w:hAnsi="Consolas"/>
                                <w:sz w:val="16"/>
                                <w:szCs w:val="16"/>
                              </w:rPr>
                              <w:tab/>
                              <w:t>var header = ds.Header;</w:t>
                            </w:r>
                          </w:p>
                          <w:p w14:paraId="3C5E051A" w14:textId="77777777" w:rsidR="00BD1332" w:rsidRPr="00BD1332" w:rsidRDefault="00BD1332" w:rsidP="00BD1332">
                            <w:pPr>
                              <w:rPr>
                                <w:rFonts w:ascii="Consolas" w:hAnsi="Consolas"/>
                                <w:sz w:val="16"/>
                                <w:szCs w:val="16"/>
                              </w:rPr>
                            </w:pPr>
                            <w:r w:rsidRPr="00BD1332">
                              <w:rPr>
                                <w:rFonts w:ascii="Consolas" w:hAnsi="Consolas"/>
                                <w:sz w:val="16"/>
                                <w:szCs w:val="16"/>
                              </w:rPr>
                              <w:tab/>
                              <w:t>var detail = ds.Detail;</w:t>
                            </w:r>
                          </w:p>
                          <w:p w14:paraId="7DF6868A" w14:textId="77777777" w:rsidR="00BD1332" w:rsidRPr="00BD1332" w:rsidRDefault="00BD1332" w:rsidP="00BD1332">
                            <w:pPr>
                              <w:rPr>
                                <w:rFonts w:ascii="Consolas" w:hAnsi="Consolas"/>
                                <w:sz w:val="16"/>
                                <w:szCs w:val="16"/>
                              </w:rPr>
                            </w:pPr>
                          </w:p>
                          <w:p w14:paraId="75946300" w14:textId="77777777" w:rsidR="00BD1332" w:rsidRPr="00BD1332" w:rsidRDefault="00BD1332" w:rsidP="00BD1332">
                            <w:pPr>
                              <w:rPr>
                                <w:rFonts w:ascii="Consolas" w:hAnsi="Consolas"/>
                                <w:sz w:val="16"/>
                                <w:szCs w:val="16"/>
                              </w:rPr>
                            </w:pPr>
                            <w:r w:rsidRPr="00BD1332">
                              <w:rPr>
                                <w:rFonts w:ascii="Consolas" w:hAnsi="Consolas"/>
                                <w:sz w:val="16"/>
                                <w:szCs w:val="16"/>
                              </w:rPr>
                              <w:tab/>
                              <w:t>var user = ds.User;</w:t>
                            </w:r>
                          </w:p>
                          <w:p w14:paraId="58A6F567" w14:textId="77777777" w:rsidR="00BD1332" w:rsidRPr="00BD1332" w:rsidRDefault="00BD1332" w:rsidP="00BD1332">
                            <w:pPr>
                              <w:rPr>
                                <w:rFonts w:ascii="Consolas" w:hAnsi="Consolas"/>
                                <w:sz w:val="16"/>
                                <w:szCs w:val="16"/>
                              </w:rPr>
                            </w:pPr>
                            <w:r w:rsidRPr="00BD1332">
                              <w:rPr>
                                <w:rFonts w:ascii="Consolas" w:hAnsi="Consolas"/>
                                <w:sz w:val="16"/>
                                <w:szCs w:val="16"/>
                              </w:rPr>
                              <w:tab/>
                              <w:t>user.PrimaryKey = new DataColumn[] { user.Columns["ID"] }; // set so that ID is seen as primary key, dont know why</w:t>
                            </w:r>
                          </w:p>
                          <w:p w14:paraId="18215ABE" w14:textId="77777777" w:rsidR="00BD1332" w:rsidRPr="00BD1332" w:rsidRDefault="00BD1332" w:rsidP="00BD1332">
                            <w:pPr>
                              <w:rPr>
                                <w:rFonts w:ascii="Consolas" w:hAnsi="Consolas"/>
                                <w:sz w:val="16"/>
                                <w:szCs w:val="16"/>
                              </w:rPr>
                            </w:pPr>
                          </w:p>
                          <w:p w14:paraId="52A2FB3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var ramen = ds.Ramen;</w:t>
                            </w:r>
                          </w:p>
                          <w:p w14:paraId="518B94A4" w14:textId="77777777" w:rsidR="00BD1332" w:rsidRPr="00BD1332" w:rsidRDefault="00BD1332" w:rsidP="00BD1332">
                            <w:pPr>
                              <w:rPr>
                                <w:rFonts w:ascii="Consolas" w:hAnsi="Consolas"/>
                                <w:sz w:val="16"/>
                                <w:szCs w:val="16"/>
                              </w:rPr>
                            </w:pPr>
                          </w:p>
                          <w:p w14:paraId="72D22B7F"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foreach(User u in users) {</w:t>
                            </w:r>
                          </w:p>
                          <w:p w14:paraId="03DB91C4" w14:textId="77777777" w:rsidR="00BD1332" w:rsidRPr="00BD1332" w:rsidRDefault="00BD1332" w:rsidP="00BD1332">
                            <w:pPr>
                              <w:rPr>
                                <w:rFonts w:ascii="Consolas" w:hAnsi="Consolas"/>
                                <w:sz w:val="16"/>
                                <w:szCs w:val="16"/>
                              </w:rPr>
                            </w:pPr>
                          </w:p>
                          <w:p w14:paraId="1973AB9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urow = user.NewRow();</w:t>
                            </w:r>
                          </w:p>
                          <w:p w14:paraId="058AEA8C"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urow["ID"] = u.ID;</w:t>
                            </w:r>
                          </w:p>
                          <w:p w14:paraId="3D54A7C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urow["roleID"] = u.roleID;</w:t>
                            </w:r>
                          </w:p>
                          <w:p w14:paraId="73B5F3A8"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urow["Username"] = u.Username;</w:t>
                            </w:r>
                          </w:p>
                          <w:p w14:paraId="265156D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urow["Email"] = u.Email;</w:t>
                            </w:r>
                          </w:p>
                          <w:p w14:paraId="197E263E"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urow["Gender"] = u.Gender;</w:t>
                            </w:r>
                          </w:p>
                          <w:p w14:paraId="178DD6B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urow["Password"] = u.Password;</w:t>
                            </w:r>
                          </w:p>
                          <w:p w14:paraId="3772FB2E" w14:textId="77777777" w:rsidR="00BD1332" w:rsidRPr="00BD1332" w:rsidRDefault="00BD1332" w:rsidP="00BD1332">
                            <w:pPr>
                              <w:rPr>
                                <w:rFonts w:ascii="Consolas" w:hAnsi="Consolas"/>
                                <w:sz w:val="16"/>
                                <w:szCs w:val="16"/>
                              </w:rPr>
                            </w:pPr>
                          </w:p>
                          <w:p w14:paraId="511ADF3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user.Rows.Add(urow);</w:t>
                            </w:r>
                          </w:p>
                          <w:p w14:paraId="0EF30499" w14:textId="77777777" w:rsidR="00BD1332" w:rsidRPr="00BD1332" w:rsidRDefault="00BD1332" w:rsidP="00BD1332">
                            <w:pPr>
                              <w:rPr>
                                <w:rFonts w:ascii="Consolas" w:hAnsi="Consolas"/>
                                <w:sz w:val="16"/>
                                <w:szCs w:val="16"/>
                              </w:rPr>
                            </w:pPr>
                          </w:p>
                          <w:p w14:paraId="1C04287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w:t>
                            </w:r>
                          </w:p>
                          <w:p w14:paraId="669130A0" w14:textId="77777777" w:rsidR="00BD1332" w:rsidRPr="00BD1332" w:rsidRDefault="00BD1332" w:rsidP="00BD1332">
                            <w:pPr>
                              <w:rPr>
                                <w:rFonts w:ascii="Consolas" w:hAnsi="Consolas"/>
                                <w:sz w:val="16"/>
                                <w:szCs w:val="16"/>
                              </w:rPr>
                            </w:pPr>
                          </w:p>
                          <w:p w14:paraId="6B034A55"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foreach(Header th in headers) {</w:t>
                            </w:r>
                          </w:p>
                          <w:p w14:paraId="78478168" w14:textId="77777777" w:rsidR="00BD1332" w:rsidRPr="00BD1332" w:rsidRDefault="00BD1332" w:rsidP="00BD1332">
                            <w:pPr>
                              <w:rPr>
                                <w:rFonts w:ascii="Consolas" w:hAnsi="Consolas"/>
                                <w:sz w:val="16"/>
                                <w:szCs w:val="16"/>
                              </w:rPr>
                            </w:pPr>
                          </w:p>
                          <w:p w14:paraId="6A3C6D96"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hrow = header.NewRow();</w:t>
                            </w:r>
                          </w:p>
                          <w:p w14:paraId="2B45089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hrow["ID"] = th.ID;</w:t>
                            </w:r>
                          </w:p>
                          <w:p w14:paraId="1267F87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hrow["customerID"] = th.customerID;</w:t>
                            </w:r>
                          </w:p>
                          <w:p w14:paraId="39B435D0"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hrow["staffID"] = th.staffID;</w:t>
                            </w:r>
                          </w:p>
                          <w:p w14:paraId="5181501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hrow["Date"] = th.Date;</w:t>
                            </w:r>
                          </w:p>
                          <w:p w14:paraId="68E97E68" w14:textId="77777777" w:rsidR="00BD1332" w:rsidRPr="00BD1332" w:rsidRDefault="00BD1332" w:rsidP="00BD1332">
                            <w:pPr>
                              <w:rPr>
                                <w:rFonts w:ascii="Consolas" w:hAnsi="Consolas"/>
                                <w:sz w:val="16"/>
                                <w:szCs w:val="16"/>
                              </w:rPr>
                            </w:pPr>
                          </w:p>
                          <w:p w14:paraId="60A33AA4"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header.Rows.Add(hrow);</w:t>
                            </w:r>
                          </w:p>
                          <w:p w14:paraId="710D7DC4" w14:textId="77777777" w:rsidR="00BD1332" w:rsidRPr="00BD1332" w:rsidRDefault="00BD1332" w:rsidP="00BD1332">
                            <w:pPr>
                              <w:rPr>
                                <w:rFonts w:ascii="Consolas" w:hAnsi="Consolas"/>
                                <w:sz w:val="16"/>
                                <w:szCs w:val="16"/>
                              </w:rPr>
                            </w:pPr>
                          </w:p>
                          <w:p w14:paraId="2D9EC064"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detailList = details.Where(td =&gt; td.headerID == th.ID).ToList();</w:t>
                            </w:r>
                          </w:p>
                          <w:p w14:paraId="3E477D4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p>
                          <w:p w14:paraId="579E6C3A" w14:textId="77777777" w:rsidR="00BD1332" w:rsidRPr="00BD1332" w:rsidRDefault="00BD1332" w:rsidP="00BD1332">
                            <w:pPr>
                              <w:ind w:left="1440" w:firstLine="720"/>
                              <w:rPr>
                                <w:rFonts w:ascii="Consolas" w:hAnsi="Consolas"/>
                                <w:sz w:val="16"/>
                                <w:szCs w:val="16"/>
                              </w:rPr>
                            </w:pPr>
                            <w:r w:rsidRPr="00BD1332">
                              <w:rPr>
                                <w:rFonts w:ascii="Consolas" w:hAnsi="Consolas"/>
                                <w:sz w:val="16"/>
                                <w:szCs w:val="16"/>
                              </w:rPr>
                              <w:t>foreach(Detail td in detailList) {</w:t>
                            </w:r>
                          </w:p>
                          <w:p w14:paraId="73AADFEF" w14:textId="77777777" w:rsidR="00BD1332" w:rsidRPr="00BD1332" w:rsidRDefault="00BD1332" w:rsidP="00BD1332">
                            <w:pPr>
                              <w:rPr>
                                <w:rFonts w:ascii="Consolas" w:hAnsi="Consolas"/>
                                <w:sz w:val="16"/>
                                <w:szCs w:val="16"/>
                              </w:rPr>
                            </w:pPr>
                          </w:p>
                          <w:p w14:paraId="7D5DBF1E"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drow = detail.NewRow();</w:t>
                            </w:r>
                          </w:p>
                          <w:p w14:paraId="1079E64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drow["headerID"] = td.headerID;</w:t>
                            </w:r>
                          </w:p>
                          <w:p w14:paraId="2F84C9F3"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drow["ramenID"] = td.ramenID;</w:t>
                            </w:r>
                          </w:p>
                          <w:p w14:paraId="14444F0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drow["Quantity"] = td.Quantity;</w:t>
                            </w:r>
                          </w:p>
                          <w:p w14:paraId="1B98EB5B" w14:textId="77777777" w:rsidR="00BD1332" w:rsidRPr="00BD1332" w:rsidRDefault="00BD1332" w:rsidP="00BD1332">
                            <w:pPr>
                              <w:rPr>
                                <w:rFonts w:ascii="Consolas" w:hAnsi="Consolas"/>
                                <w:sz w:val="16"/>
                                <w:szCs w:val="16"/>
                              </w:rPr>
                            </w:pPr>
                          </w:p>
                          <w:p w14:paraId="5489C8C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detail.Rows.Add(drow);</w:t>
                            </w:r>
                          </w:p>
                          <w:p w14:paraId="44E8D934" w14:textId="77777777" w:rsidR="00BD1332" w:rsidRPr="00BD1332" w:rsidRDefault="00BD1332" w:rsidP="00BD1332">
                            <w:pPr>
                              <w:rPr>
                                <w:rFonts w:ascii="Consolas" w:hAnsi="Consolas"/>
                                <w:sz w:val="16"/>
                                <w:szCs w:val="16"/>
                              </w:rPr>
                            </w:pPr>
                          </w:p>
                          <w:p w14:paraId="33E1885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rd = ramenDetails.FirstOrDefault(r =&gt; r.ID == td.ramenID);</w:t>
                            </w:r>
                          </w:p>
                          <w:p w14:paraId="6E38536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p>
                          <w:p w14:paraId="01E3D862" w14:textId="77777777" w:rsidR="00BD1332" w:rsidRPr="00BD1332" w:rsidRDefault="00BD1332" w:rsidP="00BD1332">
                            <w:pPr>
                              <w:ind w:left="2160" w:firstLine="720"/>
                              <w:rPr>
                                <w:rFonts w:ascii="Consolas" w:hAnsi="Consolas"/>
                                <w:sz w:val="16"/>
                                <w:szCs w:val="16"/>
                              </w:rPr>
                            </w:pPr>
                            <w:r w:rsidRPr="00BD1332">
                              <w:rPr>
                                <w:rFonts w:ascii="Consolas" w:hAnsi="Consolas"/>
                                <w:sz w:val="16"/>
                                <w:szCs w:val="16"/>
                              </w:rPr>
                              <w:t>if(rd != null) {</w:t>
                            </w:r>
                          </w:p>
                          <w:p w14:paraId="1CF0CBC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rrow = ramen.NewRow();</w:t>
                            </w:r>
                          </w:p>
                          <w:p w14:paraId="5CC6FA5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rrow["ID"] = rd.ID;</w:t>
                            </w:r>
                          </w:p>
                          <w:p w14:paraId="587E08E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rrow["meatID"] = rd.meatID;</w:t>
                            </w:r>
                          </w:p>
                          <w:p w14:paraId="7627B1EC"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rrow["Name"] = rd.Name;</w:t>
                            </w:r>
                          </w:p>
                          <w:p w14:paraId="6BE1932F"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rrow["Broth"] = rd.Broth;</w:t>
                            </w:r>
                          </w:p>
                          <w:p w14:paraId="47D8540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rrow["Price"] = rd.Price;</w:t>
                            </w:r>
                          </w:p>
                          <w:p w14:paraId="511B93C9" w14:textId="77777777" w:rsidR="00BD1332" w:rsidRPr="00BD1332" w:rsidRDefault="00BD1332" w:rsidP="00BD1332">
                            <w:pPr>
                              <w:rPr>
                                <w:rFonts w:ascii="Consolas" w:hAnsi="Consolas"/>
                                <w:sz w:val="16"/>
                                <w:szCs w:val="16"/>
                              </w:rPr>
                            </w:pPr>
                          </w:p>
                          <w:p w14:paraId="2A0175A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ramen.Rows.Add(rrow);</w:t>
                            </w:r>
                          </w:p>
                          <w:p w14:paraId="150BC6F6" w14:textId="77777777" w:rsidR="00BD1332" w:rsidRPr="00BD1332" w:rsidRDefault="00BD1332" w:rsidP="00BD1332">
                            <w:pPr>
                              <w:rPr>
                                <w:rFonts w:ascii="Consolas" w:hAnsi="Consolas"/>
                                <w:sz w:val="16"/>
                                <w:szCs w:val="16"/>
                              </w:rPr>
                            </w:pPr>
                          </w:p>
                          <w:p w14:paraId="7FDC9AC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w:t>
                            </w:r>
                          </w:p>
                          <w:p w14:paraId="4D2B25E7" w14:textId="77777777" w:rsidR="00BD1332" w:rsidRPr="00BD1332" w:rsidRDefault="00BD1332" w:rsidP="00BD1332">
                            <w:pPr>
                              <w:rPr>
                                <w:rFonts w:ascii="Consolas" w:hAnsi="Consolas"/>
                                <w:sz w:val="16"/>
                                <w:szCs w:val="16"/>
                              </w:rPr>
                            </w:pPr>
                          </w:p>
                          <w:p w14:paraId="0B59E5C3"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w:t>
                            </w:r>
                          </w:p>
                          <w:p w14:paraId="12D03153" w14:textId="77777777" w:rsidR="00BD1332" w:rsidRPr="00BD1332" w:rsidRDefault="00BD1332" w:rsidP="00BD1332">
                            <w:pPr>
                              <w:rPr>
                                <w:rFonts w:ascii="Consolas" w:hAnsi="Consolas"/>
                                <w:sz w:val="16"/>
                                <w:szCs w:val="16"/>
                              </w:rPr>
                            </w:pPr>
                          </w:p>
                          <w:p w14:paraId="5800FB9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w:t>
                            </w:r>
                          </w:p>
                          <w:p w14:paraId="38BFCF48" w14:textId="77777777" w:rsidR="00BD1332" w:rsidRPr="00BD1332" w:rsidRDefault="00BD1332" w:rsidP="00BD1332">
                            <w:pPr>
                              <w:rPr>
                                <w:rFonts w:ascii="Consolas" w:hAnsi="Consolas"/>
                                <w:sz w:val="16"/>
                                <w:szCs w:val="16"/>
                              </w:rPr>
                            </w:pPr>
                          </w:p>
                          <w:p w14:paraId="317FBC52" w14:textId="77777777" w:rsidR="00BD1332" w:rsidRPr="00BD1332" w:rsidRDefault="00BD1332" w:rsidP="00BD1332">
                            <w:pPr>
                              <w:rPr>
                                <w:rFonts w:ascii="Consolas" w:hAnsi="Consolas"/>
                                <w:sz w:val="16"/>
                                <w:szCs w:val="16"/>
                              </w:rPr>
                            </w:pPr>
                            <w:r w:rsidRPr="00BD1332">
                              <w:rPr>
                                <w:rFonts w:ascii="Consolas" w:hAnsi="Consolas"/>
                                <w:sz w:val="16"/>
                                <w:szCs w:val="16"/>
                              </w:rPr>
                              <w:tab/>
                              <w:t>return ds;</w:t>
                            </w:r>
                          </w:p>
                          <w:p w14:paraId="0C68745A" w14:textId="77777777" w:rsidR="00BD1332" w:rsidRPr="00BD1332" w:rsidRDefault="00BD1332" w:rsidP="00BD1332">
                            <w:pPr>
                              <w:rPr>
                                <w:rFonts w:ascii="Consolas" w:hAnsi="Consolas"/>
                                <w:sz w:val="16"/>
                                <w:szCs w:val="16"/>
                              </w:rPr>
                            </w:pPr>
                          </w:p>
                          <w:p w14:paraId="1E445D04" w14:textId="77777777" w:rsidR="00BD1332" w:rsidRPr="00BD1332" w:rsidRDefault="00BD1332" w:rsidP="00BD1332">
                            <w:pPr>
                              <w:rPr>
                                <w:rFonts w:ascii="Consolas" w:hAnsi="Consolas"/>
                                <w:sz w:val="16"/>
                                <w:szCs w:val="16"/>
                              </w:rPr>
                            </w:pPr>
                            <w:r w:rsidRPr="00BD1332">
                              <w:rPr>
                                <w:rFonts w:ascii="Consolas" w:hAnsi="Consolas"/>
                                <w:sz w:val="16"/>
                                <w:szCs w:val="16"/>
                              </w:rPr>
                              <w:t>}</w:t>
                            </w:r>
                          </w:p>
                          <w:p w14:paraId="3FB11E65" w14:textId="77777777" w:rsidR="00BD1332" w:rsidRPr="00BD1332" w:rsidRDefault="00BD1332" w:rsidP="00BD133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3863" id="Text Box 26" o:spid="_x0000_s1044" type="#_x0000_t202" style="position:absolute;left:0;text-align:left;margin-left:-27.7pt;margin-top:0;width:554.25pt;height:655.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" fillcolor="white [3201]" strokeweight=".5pt">
                <v:textbox>
                  <w:txbxContent>
                    <w:p w14:paraId="504035F8" w14:textId="77777777" w:rsidR="00BD1332" w:rsidRPr="00BD1332" w:rsidRDefault="00BD1332" w:rsidP="00BD1332">
                      <w:pPr>
                        <w:rPr>
                          <w:rFonts w:ascii="Consolas" w:hAnsi="Consolas"/>
                          <w:sz w:val="16"/>
                          <w:szCs w:val="16"/>
                        </w:rPr>
                      </w:pPr>
                      <w:r w:rsidRPr="00BD1332">
                        <w:rPr>
                          <w:rFonts w:ascii="Consolas" w:hAnsi="Consolas"/>
                          <w:sz w:val="16"/>
                          <w:szCs w:val="16"/>
                        </w:rPr>
                        <w:t>private dataSet createDataset(List&lt;Header&gt; headers, List&lt;Detail&gt; details, List&lt;User&gt; users, List&lt;RamenDetail&gt; ramenDetails) {</w:t>
                      </w:r>
                    </w:p>
                    <w:p w14:paraId="4A635BEF" w14:textId="77777777" w:rsidR="00BD1332" w:rsidRPr="00BD1332" w:rsidRDefault="00BD1332" w:rsidP="00BD1332">
                      <w:pPr>
                        <w:rPr>
                          <w:rFonts w:ascii="Consolas" w:hAnsi="Consolas"/>
                          <w:sz w:val="16"/>
                          <w:szCs w:val="16"/>
                        </w:rPr>
                      </w:pPr>
                    </w:p>
                    <w:p w14:paraId="60CACECB" w14:textId="77777777" w:rsidR="00BD1332" w:rsidRPr="00BD1332" w:rsidRDefault="00BD1332" w:rsidP="00BD1332">
                      <w:pPr>
                        <w:rPr>
                          <w:rFonts w:ascii="Consolas" w:hAnsi="Consolas"/>
                          <w:sz w:val="16"/>
                          <w:szCs w:val="16"/>
                        </w:rPr>
                      </w:pPr>
                      <w:r w:rsidRPr="00BD1332">
                        <w:rPr>
                          <w:rFonts w:ascii="Consolas" w:hAnsi="Consolas"/>
                          <w:sz w:val="16"/>
                          <w:szCs w:val="16"/>
                        </w:rPr>
                        <w:tab/>
                        <w:t>dataSet ds = new dataSet();</w:t>
                      </w:r>
                    </w:p>
                    <w:p w14:paraId="5F6C1BF5" w14:textId="77777777" w:rsidR="00BD1332" w:rsidRPr="00BD1332" w:rsidRDefault="00BD1332" w:rsidP="00BD1332">
                      <w:pPr>
                        <w:rPr>
                          <w:rFonts w:ascii="Consolas" w:hAnsi="Consolas"/>
                          <w:sz w:val="16"/>
                          <w:szCs w:val="16"/>
                        </w:rPr>
                      </w:pPr>
                    </w:p>
                    <w:p w14:paraId="51797A84" w14:textId="77777777" w:rsidR="00BD1332" w:rsidRPr="00BD1332" w:rsidRDefault="00BD1332" w:rsidP="00BD1332">
                      <w:pPr>
                        <w:rPr>
                          <w:rFonts w:ascii="Consolas" w:hAnsi="Consolas"/>
                          <w:sz w:val="16"/>
                          <w:szCs w:val="16"/>
                        </w:rPr>
                      </w:pPr>
                      <w:r w:rsidRPr="00BD1332">
                        <w:rPr>
                          <w:rFonts w:ascii="Consolas" w:hAnsi="Consolas"/>
                          <w:sz w:val="16"/>
                          <w:szCs w:val="16"/>
                        </w:rPr>
                        <w:tab/>
                        <w:t>var header = ds.Header;</w:t>
                      </w:r>
                    </w:p>
                    <w:p w14:paraId="3C5E051A" w14:textId="77777777" w:rsidR="00BD1332" w:rsidRPr="00BD1332" w:rsidRDefault="00BD1332" w:rsidP="00BD1332">
                      <w:pPr>
                        <w:rPr>
                          <w:rFonts w:ascii="Consolas" w:hAnsi="Consolas"/>
                          <w:sz w:val="16"/>
                          <w:szCs w:val="16"/>
                        </w:rPr>
                      </w:pPr>
                      <w:r w:rsidRPr="00BD1332">
                        <w:rPr>
                          <w:rFonts w:ascii="Consolas" w:hAnsi="Consolas"/>
                          <w:sz w:val="16"/>
                          <w:szCs w:val="16"/>
                        </w:rPr>
                        <w:tab/>
                        <w:t>var detail = ds.Detail;</w:t>
                      </w:r>
                    </w:p>
                    <w:p w14:paraId="7DF6868A" w14:textId="77777777" w:rsidR="00BD1332" w:rsidRPr="00BD1332" w:rsidRDefault="00BD1332" w:rsidP="00BD1332">
                      <w:pPr>
                        <w:rPr>
                          <w:rFonts w:ascii="Consolas" w:hAnsi="Consolas"/>
                          <w:sz w:val="16"/>
                          <w:szCs w:val="16"/>
                        </w:rPr>
                      </w:pPr>
                    </w:p>
                    <w:p w14:paraId="75946300" w14:textId="77777777" w:rsidR="00BD1332" w:rsidRPr="00BD1332" w:rsidRDefault="00BD1332" w:rsidP="00BD1332">
                      <w:pPr>
                        <w:rPr>
                          <w:rFonts w:ascii="Consolas" w:hAnsi="Consolas"/>
                          <w:sz w:val="16"/>
                          <w:szCs w:val="16"/>
                        </w:rPr>
                      </w:pPr>
                      <w:r w:rsidRPr="00BD1332">
                        <w:rPr>
                          <w:rFonts w:ascii="Consolas" w:hAnsi="Consolas"/>
                          <w:sz w:val="16"/>
                          <w:szCs w:val="16"/>
                        </w:rPr>
                        <w:tab/>
                        <w:t>var user = ds.User;</w:t>
                      </w:r>
                    </w:p>
                    <w:p w14:paraId="58A6F567" w14:textId="77777777" w:rsidR="00BD1332" w:rsidRPr="00BD1332" w:rsidRDefault="00BD1332" w:rsidP="00BD1332">
                      <w:pPr>
                        <w:rPr>
                          <w:rFonts w:ascii="Consolas" w:hAnsi="Consolas"/>
                          <w:sz w:val="16"/>
                          <w:szCs w:val="16"/>
                        </w:rPr>
                      </w:pPr>
                      <w:r w:rsidRPr="00BD1332">
                        <w:rPr>
                          <w:rFonts w:ascii="Consolas" w:hAnsi="Consolas"/>
                          <w:sz w:val="16"/>
                          <w:szCs w:val="16"/>
                        </w:rPr>
                        <w:tab/>
                        <w:t>user.PrimaryKey = new DataColumn[] { user.Columns["ID"] }; // set so that ID is seen as primary key, dont know why</w:t>
                      </w:r>
                    </w:p>
                    <w:p w14:paraId="18215ABE" w14:textId="77777777" w:rsidR="00BD1332" w:rsidRPr="00BD1332" w:rsidRDefault="00BD1332" w:rsidP="00BD1332">
                      <w:pPr>
                        <w:rPr>
                          <w:rFonts w:ascii="Consolas" w:hAnsi="Consolas"/>
                          <w:sz w:val="16"/>
                          <w:szCs w:val="16"/>
                        </w:rPr>
                      </w:pPr>
                    </w:p>
                    <w:p w14:paraId="52A2FB3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var ramen = ds.Ramen;</w:t>
                      </w:r>
                    </w:p>
                    <w:p w14:paraId="518B94A4" w14:textId="77777777" w:rsidR="00BD1332" w:rsidRPr="00BD1332" w:rsidRDefault="00BD1332" w:rsidP="00BD1332">
                      <w:pPr>
                        <w:rPr>
                          <w:rFonts w:ascii="Consolas" w:hAnsi="Consolas"/>
                          <w:sz w:val="16"/>
                          <w:szCs w:val="16"/>
                        </w:rPr>
                      </w:pPr>
                    </w:p>
                    <w:p w14:paraId="72D22B7F"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foreach(User u in users) {</w:t>
                      </w:r>
                    </w:p>
                    <w:p w14:paraId="03DB91C4" w14:textId="77777777" w:rsidR="00BD1332" w:rsidRPr="00BD1332" w:rsidRDefault="00BD1332" w:rsidP="00BD1332">
                      <w:pPr>
                        <w:rPr>
                          <w:rFonts w:ascii="Consolas" w:hAnsi="Consolas"/>
                          <w:sz w:val="16"/>
                          <w:szCs w:val="16"/>
                        </w:rPr>
                      </w:pPr>
                    </w:p>
                    <w:p w14:paraId="1973AB9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urow = user.NewRow();</w:t>
                      </w:r>
                    </w:p>
                    <w:p w14:paraId="058AEA8C"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urow["ID"] = u.ID;</w:t>
                      </w:r>
                    </w:p>
                    <w:p w14:paraId="3D54A7C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urow["roleID"] = u.roleID;</w:t>
                      </w:r>
                    </w:p>
                    <w:p w14:paraId="73B5F3A8"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urow["Username"] = u.Username;</w:t>
                      </w:r>
                    </w:p>
                    <w:p w14:paraId="265156D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urow["Email"] = u.Email;</w:t>
                      </w:r>
                    </w:p>
                    <w:p w14:paraId="197E263E"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urow["Gender"] = u.Gender;</w:t>
                      </w:r>
                    </w:p>
                    <w:p w14:paraId="178DD6B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urow["Password"] = u.Password;</w:t>
                      </w:r>
                    </w:p>
                    <w:p w14:paraId="3772FB2E" w14:textId="77777777" w:rsidR="00BD1332" w:rsidRPr="00BD1332" w:rsidRDefault="00BD1332" w:rsidP="00BD1332">
                      <w:pPr>
                        <w:rPr>
                          <w:rFonts w:ascii="Consolas" w:hAnsi="Consolas"/>
                          <w:sz w:val="16"/>
                          <w:szCs w:val="16"/>
                        </w:rPr>
                      </w:pPr>
                    </w:p>
                    <w:p w14:paraId="511ADF3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user.Rows.Add(urow);</w:t>
                      </w:r>
                    </w:p>
                    <w:p w14:paraId="0EF30499" w14:textId="77777777" w:rsidR="00BD1332" w:rsidRPr="00BD1332" w:rsidRDefault="00BD1332" w:rsidP="00BD1332">
                      <w:pPr>
                        <w:rPr>
                          <w:rFonts w:ascii="Consolas" w:hAnsi="Consolas"/>
                          <w:sz w:val="16"/>
                          <w:szCs w:val="16"/>
                        </w:rPr>
                      </w:pPr>
                    </w:p>
                    <w:p w14:paraId="1C04287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w:t>
                      </w:r>
                    </w:p>
                    <w:p w14:paraId="669130A0" w14:textId="77777777" w:rsidR="00BD1332" w:rsidRPr="00BD1332" w:rsidRDefault="00BD1332" w:rsidP="00BD1332">
                      <w:pPr>
                        <w:rPr>
                          <w:rFonts w:ascii="Consolas" w:hAnsi="Consolas"/>
                          <w:sz w:val="16"/>
                          <w:szCs w:val="16"/>
                        </w:rPr>
                      </w:pPr>
                    </w:p>
                    <w:p w14:paraId="6B034A55"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foreach(Header th in headers) {</w:t>
                      </w:r>
                    </w:p>
                    <w:p w14:paraId="78478168" w14:textId="77777777" w:rsidR="00BD1332" w:rsidRPr="00BD1332" w:rsidRDefault="00BD1332" w:rsidP="00BD1332">
                      <w:pPr>
                        <w:rPr>
                          <w:rFonts w:ascii="Consolas" w:hAnsi="Consolas"/>
                          <w:sz w:val="16"/>
                          <w:szCs w:val="16"/>
                        </w:rPr>
                      </w:pPr>
                    </w:p>
                    <w:p w14:paraId="6A3C6D96"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hrow = header.NewRow();</w:t>
                      </w:r>
                    </w:p>
                    <w:p w14:paraId="2B45089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hrow["ID"] = th.ID;</w:t>
                      </w:r>
                    </w:p>
                    <w:p w14:paraId="1267F87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hrow["customerID"] = th.customerID;</w:t>
                      </w:r>
                    </w:p>
                    <w:p w14:paraId="39B435D0"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hrow["staffID"] = th.staffID;</w:t>
                      </w:r>
                    </w:p>
                    <w:p w14:paraId="5181501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hrow["Date"] = th.Date;</w:t>
                      </w:r>
                    </w:p>
                    <w:p w14:paraId="68E97E68" w14:textId="77777777" w:rsidR="00BD1332" w:rsidRPr="00BD1332" w:rsidRDefault="00BD1332" w:rsidP="00BD1332">
                      <w:pPr>
                        <w:rPr>
                          <w:rFonts w:ascii="Consolas" w:hAnsi="Consolas"/>
                          <w:sz w:val="16"/>
                          <w:szCs w:val="16"/>
                        </w:rPr>
                      </w:pPr>
                    </w:p>
                    <w:p w14:paraId="60A33AA4"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header.Rows.Add(hrow);</w:t>
                      </w:r>
                    </w:p>
                    <w:p w14:paraId="710D7DC4" w14:textId="77777777" w:rsidR="00BD1332" w:rsidRPr="00BD1332" w:rsidRDefault="00BD1332" w:rsidP="00BD1332">
                      <w:pPr>
                        <w:rPr>
                          <w:rFonts w:ascii="Consolas" w:hAnsi="Consolas"/>
                          <w:sz w:val="16"/>
                          <w:szCs w:val="16"/>
                        </w:rPr>
                      </w:pPr>
                    </w:p>
                    <w:p w14:paraId="2D9EC064"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detailList = details.Where(td =&gt; td.headerID == th.ID).ToList();</w:t>
                      </w:r>
                    </w:p>
                    <w:p w14:paraId="3E477D4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p>
                    <w:p w14:paraId="579E6C3A" w14:textId="77777777" w:rsidR="00BD1332" w:rsidRPr="00BD1332" w:rsidRDefault="00BD1332" w:rsidP="00BD1332">
                      <w:pPr>
                        <w:ind w:left="1440" w:firstLine="720"/>
                        <w:rPr>
                          <w:rFonts w:ascii="Consolas" w:hAnsi="Consolas"/>
                          <w:sz w:val="16"/>
                          <w:szCs w:val="16"/>
                        </w:rPr>
                      </w:pPr>
                      <w:r w:rsidRPr="00BD1332">
                        <w:rPr>
                          <w:rFonts w:ascii="Consolas" w:hAnsi="Consolas"/>
                          <w:sz w:val="16"/>
                          <w:szCs w:val="16"/>
                        </w:rPr>
                        <w:t>foreach(Detail td in detailList) {</w:t>
                      </w:r>
                    </w:p>
                    <w:p w14:paraId="73AADFEF" w14:textId="77777777" w:rsidR="00BD1332" w:rsidRPr="00BD1332" w:rsidRDefault="00BD1332" w:rsidP="00BD1332">
                      <w:pPr>
                        <w:rPr>
                          <w:rFonts w:ascii="Consolas" w:hAnsi="Consolas"/>
                          <w:sz w:val="16"/>
                          <w:szCs w:val="16"/>
                        </w:rPr>
                      </w:pPr>
                    </w:p>
                    <w:p w14:paraId="7D5DBF1E"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drow = detail.NewRow();</w:t>
                      </w:r>
                    </w:p>
                    <w:p w14:paraId="1079E64D"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drow["headerID"] = td.headerID;</w:t>
                      </w:r>
                    </w:p>
                    <w:p w14:paraId="2F84C9F3"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drow["ramenID"] = td.ramenID;</w:t>
                      </w:r>
                    </w:p>
                    <w:p w14:paraId="14444F0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drow["Quantity"] = td.Quantity;</w:t>
                      </w:r>
                    </w:p>
                    <w:p w14:paraId="1B98EB5B" w14:textId="77777777" w:rsidR="00BD1332" w:rsidRPr="00BD1332" w:rsidRDefault="00BD1332" w:rsidP="00BD1332">
                      <w:pPr>
                        <w:rPr>
                          <w:rFonts w:ascii="Consolas" w:hAnsi="Consolas"/>
                          <w:sz w:val="16"/>
                          <w:szCs w:val="16"/>
                        </w:rPr>
                      </w:pPr>
                    </w:p>
                    <w:p w14:paraId="5489C8C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detail.Rows.Add(drow);</w:t>
                      </w:r>
                    </w:p>
                    <w:p w14:paraId="44E8D934" w14:textId="77777777" w:rsidR="00BD1332" w:rsidRPr="00BD1332" w:rsidRDefault="00BD1332" w:rsidP="00BD1332">
                      <w:pPr>
                        <w:rPr>
                          <w:rFonts w:ascii="Consolas" w:hAnsi="Consolas"/>
                          <w:sz w:val="16"/>
                          <w:szCs w:val="16"/>
                        </w:rPr>
                      </w:pPr>
                    </w:p>
                    <w:p w14:paraId="33E18857"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rd = ramenDetails.FirstOrDefault(r =&gt; r.ID == td.ramenID);</w:t>
                      </w:r>
                    </w:p>
                    <w:p w14:paraId="6E38536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p>
                    <w:p w14:paraId="01E3D862" w14:textId="77777777" w:rsidR="00BD1332" w:rsidRPr="00BD1332" w:rsidRDefault="00BD1332" w:rsidP="00BD1332">
                      <w:pPr>
                        <w:ind w:left="2160" w:firstLine="720"/>
                        <w:rPr>
                          <w:rFonts w:ascii="Consolas" w:hAnsi="Consolas"/>
                          <w:sz w:val="16"/>
                          <w:szCs w:val="16"/>
                        </w:rPr>
                      </w:pPr>
                      <w:r w:rsidRPr="00BD1332">
                        <w:rPr>
                          <w:rFonts w:ascii="Consolas" w:hAnsi="Consolas"/>
                          <w:sz w:val="16"/>
                          <w:szCs w:val="16"/>
                        </w:rPr>
                        <w:t>if(rd != null) {</w:t>
                      </w:r>
                    </w:p>
                    <w:p w14:paraId="1CF0CBCB"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var rrow = ramen.NewRow();</w:t>
                      </w:r>
                    </w:p>
                    <w:p w14:paraId="5CC6FA5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rrow["ID"] = rd.ID;</w:t>
                      </w:r>
                    </w:p>
                    <w:p w14:paraId="587E08E2"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rrow["meatID"] = rd.meatID;</w:t>
                      </w:r>
                    </w:p>
                    <w:p w14:paraId="7627B1EC"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rrow["Name"] = rd.Name;</w:t>
                      </w:r>
                    </w:p>
                    <w:p w14:paraId="6BE1932F"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rrow["Broth"] = rd.Broth;</w:t>
                      </w:r>
                    </w:p>
                    <w:p w14:paraId="47D8540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rrow["Price"] = rd.Price;</w:t>
                      </w:r>
                    </w:p>
                    <w:p w14:paraId="511B93C9" w14:textId="77777777" w:rsidR="00BD1332" w:rsidRPr="00BD1332" w:rsidRDefault="00BD1332" w:rsidP="00BD1332">
                      <w:pPr>
                        <w:rPr>
                          <w:rFonts w:ascii="Consolas" w:hAnsi="Consolas"/>
                          <w:sz w:val="16"/>
                          <w:szCs w:val="16"/>
                        </w:rPr>
                      </w:pPr>
                    </w:p>
                    <w:p w14:paraId="2A0175A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ramen.Rows.Add(rrow);</w:t>
                      </w:r>
                    </w:p>
                    <w:p w14:paraId="150BC6F6" w14:textId="77777777" w:rsidR="00BD1332" w:rsidRPr="00BD1332" w:rsidRDefault="00BD1332" w:rsidP="00BD1332">
                      <w:pPr>
                        <w:rPr>
                          <w:rFonts w:ascii="Consolas" w:hAnsi="Consolas"/>
                          <w:sz w:val="16"/>
                          <w:szCs w:val="16"/>
                        </w:rPr>
                      </w:pPr>
                    </w:p>
                    <w:p w14:paraId="7FDC9ACA"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w:t>
                      </w:r>
                    </w:p>
                    <w:p w14:paraId="4D2B25E7" w14:textId="77777777" w:rsidR="00BD1332" w:rsidRPr="00BD1332" w:rsidRDefault="00BD1332" w:rsidP="00BD1332">
                      <w:pPr>
                        <w:rPr>
                          <w:rFonts w:ascii="Consolas" w:hAnsi="Consolas"/>
                          <w:sz w:val="16"/>
                          <w:szCs w:val="16"/>
                        </w:rPr>
                      </w:pPr>
                    </w:p>
                    <w:p w14:paraId="0B59E5C3"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r>
                      <w:r w:rsidRPr="00BD1332">
                        <w:rPr>
                          <w:rFonts w:ascii="Consolas" w:hAnsi="Consolas"/>
                          <w:sz w:val="16"/>
                          <w:szCs w:val="16"/>
                        </w:rPr>
                        <w:tab/>
                        <w:t>}</w:t>
                      </w:r>
                    </w:p>
                    <w:p w14:paraId="12D03153" w14:textId="77777777" w:rsidR="00BD1332" w:rsidRPr="00BD1332" w:rsidRDefault="00BD1332" w:rsidP="00BD1332">
                      <w:pPr>
                        <w:rPr>
                          <w:rFonts w:ascii="Consolas" w:hAnsi="Consolas"/>
                          <w:sz w:val="16"/>
                          <w:szCs w:val="16"/>
                        </w:rPr>
                      </w:pPr>
                    </w:p>
                    <w:p w14:paraId="5800FB91" w14:textId="77777777" w:rsidR="00BD1332" w:rsidRPr="00BD1332" w:rsidRDefault="00BD1332" w:rsidP="00BD1332">
                      <w:pPr>
                        <w:rPr>
                          <w:rFonts w:ascii="Consolas" w:hAnsi="Consolas"/>
                          <w:sz w:val="16"/>
                          <w:szCs w:val="16"/>
                        </w:rPr>
                      </w:pPr>
                      <w:r w:rsidRPr="00BD1332">
                        <w:rPr>
                          <w:rFonts w:ascii="Consolas" w:hAnsi="Consolas"/>
                          <w:sz w:val="16"/>
                          <w:szCs w:val="16"/>
                        </w:rPr>
                        <w:tab/>
                      </w:r>
                      <w:r w:rsidRPr="00BD1332">
                        <w:rPr>
                          <w:rFonts w:ascii="Consolas" w:hAnsi="Consolas"/>
                          <w:sz w:val="16"/>
                          <w:szCs w:val="16"/>
                        </w:rPr>
                        <w:tab/>
                        <w:t>}</w:t>
                      </w:r>
                    </w:p>
                    <w:p w14:paraId="38BFCF48" w14:textId="77777777" w:rsidR="00BD1332" w:rsidRPr="00BD1332" w:rsidRDefault="00BD1332" w:rsidP="00BD1332">
                      <w:pPr>
                        <w:rPr>
                          <w:rFonts w:ascii="Consolas" w:hAnsi="Consolas"/>
                          <w:sz w:val="16"/>
                          <w:szCs w:val="16"/>
                        </w:rPr>
                      </w:pPr>
                    </w:p>
                    <w:p w14:paraId="317FBC52" w14:textId="77777777" w:rsidR="00BD1332" w:rsidRPr="00BD1332" w:rsidRDefault="00BD1332" w:rsidP="00BD1332">
                      <w:pPr>
                        <w:rPr>
                          <w:rFonts w:ascii="Consolas" w:hAnsi="Consolas"/>
                          <w:sz w:val="16"/>
                          <w:szCs w:val="16"/>
                        </w:rPr>
                      </w:pPr>
                      <w:r w:rsidRPr="00BD1332">
                        <w:rPr>
                          <w:rFonts w:ascii="Consolas" w:hAnsi="Consolas"/>
                          <w:sz w:val="16"/>
                          <w:szCs w:val="16"/>
                        </w:rPr>
                        <w:tab/>
                        <w:t>return ds;</w:t>
                      </w:r>
                    </w:p>
                    <w:p w14:paraId="0C68745A" w14:textId="77777777" w:rsidR="00BD1332" w:rsidRPr="00BD1332" w:rsidRDefault="00BD1332" w:rsidP="00BD1332">
                      <w:pPr>
                        <w:rPr>
                          <w:rFonts w:ascii="Consolas" w:hAnsi="Consolas"/>
                          <w:sz w:val="16"/>
                          <w:szCs w:val="16"/>
                        </w:rPr>
                      </w:pPr>
                    </w:p>
                    <w:p w14:paraId="1E445D04" w14:textId="77777777" w:rsidR="00BD1332" w:rsidRPr="00BD1332" w:rsidRDefault="00BD1332" w:rsidP="00BD1332">
                      <w:pPr>
                        <w:rPr>
                          <w:rFonts w:ascii="Consolas" w:hAnsi="Consolas"/>
                          <w:sz w:val="16"/>
                          <w:szCs w:val="16"/>
                        </w:rPr>
                      </w:pPr>
                      <w:r w:rsidRPr="00BD1332">
                        <w:rPr>
                          <w:rFonts w:ascii="Consolas" w:hAnsi="Consolas"/>
                          <w:sz w:val="16"/>
                          <w:szCs w:val="16"/>
                        </w:rPr>
                        <w:t>}</w:t>
                      </w:r>
                    </w:p>
                    <w:p w14:paraId="3FB11E65" w14:textId="77777777" w:rsidR="00BD1332" w:rsidRPr="00BD1332" w:rsidRDefault="00BD1332" w:rsidP="00BD1332">
                      <w:pPr>
                        <w:rPr>
                          <w:sz w:val="22"/>
                          <w:szCs w:val="22"/>
                        </w:rPr>
                      </w:pPr>
                    </w:p>
                  </w:txbxContent>
                </v:textbox>
                <w10:wrap type="topAndBottom"/>
              </v:shape>
            </w:pict>
          </mc:Fallback>
        </mc:AlternateContent>
      </w:r>
      <w:r>
        <w:rPr>
          <w:sz w:val="28"/>
          <w:szCs w:val="28"/>
        </w:rPr>
        <w:t xml:space="preserve">This method is responsible for generating our dataset. We first retrieve all the parameters and set them aside as a var. We then set up our User row by using a </w:t>
      </w:r>
      <w:r>
        <w:rPr>
          <w:sz w:val="28"/>
          <w:szCs w:val="28"/>
        </w:rPr>
        <w:lastRenderedPageBreak/>
        <w:t>foreach loop. We then set our Header row the same way as our User row, however we are also nesting another foreach loop that sets the detail row. This is because for every Header, there may be more than 1 Detail, which is why we need to check the Detail for each Header. The same goes to the RamenDetail row, for every Detail, there may be more than 1 RamenDetail. We also set a filter detailList that ensures for each Header, the Details selected are corresponding to the Header.ID</w:t>
      </w:r>
      <w:r w:rsidR="009711A1">
        <w:rPr>
          <w:sz w:val="28"/>
          <w:szCs w:val="28"/>
        </w:rPr>
        <w:t xml:space="preserve"> (Detail.headerID == Header.ID)</w:t>
      </w:r>
      <w:r>
        <w:rPr>
          <w:sz w:val="28"/>
          <w:szCs w:val="28"/>
        </w:rPr>
        <w:t>. The same goes to the RamenDetail, where RamenDetail.ID is corresponding to the Detail.ramenID</w:t>
      </w:r>
      <w:r w:rsidR="009711A1">
        <w:rPr>
          <w:sz w:val="28"/>
          <w:szCs w:val="28"/>
        </w:rPr>
        <w:t>.</w:t>
      </w:r>
    </w:p>
    <w:p w14:paraId="19288038" w14:textId="41CBA169" w:rsidR="00A567D7" w:rsidRDefault="00A567D7" w:rsidP="00A567D7">
      <w:pPr>
        <w:spacing w:after="200" w:line="276" w:lineRule="auto"/>
        <w:rPr>
          <w:sz w:val="28"/>
          <w:szCs w:val="28"/>
        </w:rPr>
      </w:pPr>
    </w:p>
    <w:p w14:paraId="3BFC1468" w14:textId="2B6A080D" w:rsidR="00A567D7" w:rsidRDefault="00A567D7" w:rsidP="00A567D7">
      <w:pPr>
        <w:pStyle w:val="ListParagraph"/>
        <w:numPr>
          <w:ilvl w:val="0"/>
          <w:numId w:val="20"/>
        </w:numPr>
        <w:spacing w:after="200" w:line="276" w:lineRule="auto"/>
        <w:rPr>
          <w:sz w:val="28"/>
          <w:szCs w:val="28"/>
        </w:rPr>
      </w:pPr>
      <w:r>
        <w:rPr>
          <w:noProof/>
        </w:rPr>
        <mc:AlternateContent>
          <mc:Choice Requires="wps">
            <w:drawing>
              <wp:anchor distT="0" distB="0" distL="114300" distR="114300" simplePos="0" relativeHeight="251698176" behindDoc="0" locked="0" layoutInCell="1" allowOverlap="1" wp14:anchorId="3AC47D72" wp14:editId="5D720676">
                <wp:simplePos x="0" y="0"/>
                <wp:positionH relativeFrom="column">
                  <wp:posOffset>-369570</wp:posOffset>
                </wp:positionH>
                <wp:positionV relativeFrom="paragraph">
                  <wp:posOffset>282575</wp:posOffset>
                </wp:positionV>
                <wp:extent cx="7038975" cy="1740535"/>
                <wp:effectExtent l="0" t="0" r="28575" b="12065"/>
                <wp:wrapTopAndBottom/>
                <wp:docPr id="5" name="Text Box 5"/>
                <wp:cNvGraphicFramePr/>
                <a:graphic xmlns:a="http://schemas.openxmlformats.org/drawingml/2006/main">
                  <a:graphicData uri="http://schemas.microsoft.com/office/word/2010/wordprocessingShape">
                    <wps:wsp>
                      <wps:cNvSpPr txBox="1"/>
                      <wps:spPr>
                        <a:xfrm>
                          <a:off x="0" y="0"/>
                          <a:ext cx="7038975" cy="1740535"/>
                        </a:xfrm>
                        <a:prstGeom prst="rect">
                          <a:avLst/>
                        </a:prstGeom>
                        <a:solidFill>
                          <a:schemeClr val="lt1"/>
                        </a:solidFill>
                        <a:ln w="6350">
                          <a:solidFill>
                            <a:prstClr val="black"/>
                          </a:solidFill>
                        </a:ln>
                      </wps:spPr>
                      <wps:txbx>
                        <w:txbxContent>
                          <w:p w14:paraId="5738FD45" w14:textId="754A471C" w:rsidR="00A567D7" w:rsidRDefault="00A567D7" w:rsidP="00A567D7">
                            <w:pPr>
                              <w:rPr>
                                <w:rFonts w:ascii="Consolas" w:hAnsi="Consolas"/>
                                <w:sz w:val="18"/>
                                <w:szCs w:val="18"/>
                              </w:rPr>
                            </w:pPr>
                            <w:r>
                              <w:rPr>
                                <w:rFonts w:ascii="Consolas" w:hAnsi="Consolas"/>
                                <w:sz w:val="18"/>
                                <w:szCs w:val="18"/>
                              </w:rPr>
                              <w:t>// inside manageRamenHandler.deleteRamen()</w:t>
                            </w:r>
                          </w:p>
                          <w:p w14:paraId="7C254AF1" w14:textId="3D970564" w:rsidR="00A567D7" w:rsidRDefault="00A567D7" w:rsidP="00A567D7">
                            <w:pPr>
                              <w:rPr>
                                <w:rFonts w:ascii="Consolas" w:hAnsi="Consolas"/>
                                <w:sz w:val="18"/>
                                <w:szCs w:val="18"/>
                              </w:rPr>
                            </w:pPr>
                            <w:r>
                              <w:rPr>
                                <w:rFonts w:ascii="Consolas" w:hAnsi="Consolas"/>
                                <w:sz w:val="18"/>
                                <w:szCs w:val="18"/>
                              </w:rPr>
                              <w:t>...</w:t>
                            </w:r>
                          </w:p>
                          <w:p w14:paraId="65B6AFDB" w14:textId="77777777" w:rsidR="00A567D7" w:rsidRDefault="00A567D7" w:rsidP="00A567D7">
                            <w:pPr>
                              <w:rPr>
                                <w:rFonts w:ascii="Consolas" w:hAnsi="Consolas"/>
                                <w:sz w:val="18"/>
                                <w:szCs w:val="18"/>
                              </w:rPr>
                            </w:pPr>
                          </w:p>
                          <w:p w14:paraId="1D66C298" w14:textId="77777777" w:rsidR="00A567D7" w:rsidRPr="00A567D7" w:rsidRDefault="00A567D7" w:rsidP="00A567D7">
                            <w:pPr>
                              <w:rPr>
                                <w:rFonts w:ascii="Consolas" w:hAnsi="Consolas"/>
                                <w:sz w:val="18"/>
                                <w:szCs w:val="18"/>
                              </w:rPr>
                            </w:pPr>
                            <w:r w:rsidRPr="00A567D7">
                              <w:rPr>
                                <w:rFonts w:ascii="Consolas" w:hAnsi="Consolas"/>
                                <w:sz w:val="18"/>
                                <w:szCs w:val="18"/>
                              </w:rPr>
                              <w:t>var detailRemove = (from x in db.Details where x.ramenID == ramenTemp.ID select x).FirstOrDefault();</w:t>
                            </w:r>
                          </w:p>
                          <w:p w14:paraId="0A43F8BF" w14:textId="77777777" w:rsidR="00A567D7" w:rsidRPr="00A567D7" w:rsidRDefault="00A567D7" w:rsidP="00A567D7">
                            <w:pPr>
                              <w:rPr>
                                <w:rFonts w:ascii="Consolas" w:hAnsi="Consolas"/>
                                <w:sz w:val="18"/>
                                <w:szCs w:val="18"/>
                              </w:rPr>
                            </w:pPr>
                          </w:p>
                          <w:p w14:paraId="6CAA5B5A" w14:textId="2C855F4B" w:rsidR="00A567D7" w:rsidRPr="00A567D7" w:rsidRDefault="00A567D7" w:rsidP="00A567D7">
                            <w:pPr>
                              <w:rPr>
                                <w:rFonts w:ascii="Consolas" w:hAnsi="Consolas"/>
                                <w:sz w:val="18"/>
                                <w:szCs w:val="18"/>
                              </w:rPr>
                            </w:pPr>
                            <w:r w:rsidRPr="00A567D7">
                              <w:rPr>
                                <w:rFonts w:ascii="Consolas" w:hAnsi="Consolas"/>
                                <w:sz w:val="18"/>
                                <w:szCs w:val="18"/>
                              </w:rPr>
                              <w:t>if(detailRemove != null)</w:t>
                            </w:r>
                          </w:p>
                          <w:p w14:paraId="5E7F6CBA" w14:textId="13A587F5" w:rsidR="00A567D7" w:rsidRPr="00A567D7" w:rsidRDefault="00A567D7" w:rsidP="00A567D7">
                            <w:pPr>
                              <w:rPr>
                                <w:rFonts w:ascii="Consolas" w:hAnsi="Consolas"/>
                                <w:sz w:val="18"/>
                                <w:szCs w:val="18"/>
                              </w:rPr>
                            </w:pPr>
                            <w:r w:rsidRPr="00A567D7">
                              <w:rPr>
                                <w:rFonts w:ascii="Consolas" w:hAnsi="Consolas"/>
                                <w:sz w:val="18"/>
                                <w:szCs w:val="18"/>
                              </w:rPr>
                              <w:tab/>
                              <w:t>.Details.Remove(detailRemove);</w:t>
                            </w:r>
                          </w:p>
                          <w:p w14:paraId="597AFE1A" w14:textId="77777777" w:rsidR="00A567D7" w:rsidRPr="00A567D7" w:rsidRDefault="00A567D7" w:rsidP="00A567D7">
                            <w:pPr>
                              <w:rPr>
                                <w:rFonts w:ascii="Consolas" w:hAnsi="Consolas"/>
                                <w:sz w:val="18"/>
                                <w:szCs w:val="18"/>
                              </w:rPr>
                            </w:pPr>
                          </w:p>
                          <w:p w14:paraId="5E72FFD0" w14:textId="77777777" w:rsidR="00A567D7" w:rsidRPr="00A567D7" w:rsidRDefault="00A567D7" w:rsidP="00A567D7">
                            <w:pPr>
                              <w:rPr>
                                <w:rFonts w:ascii="Consolas" w:hAnsi="Consolas"/>
                                <w:sz w:val="18"/>
                                <w:szCs w:val="18"/>
                              </w:rPr>
                            </w:pPr>
                          </w:p>
                          <w:p w14:paraId="7CCCBCA1" w14:textId="653A5D5C" w:rsidR="00A567D7" w:rsidRPr="00A567D7" w:rsidRDefault="00A567D7" w:rsidP="00A567D7">
                            <w:pPr>
                              <w:rPr>
                                <w:rFonts w:ascii="Consolas" w:hAnsi="Consolas"/>
                                <w:sz w:val="18"/>
                                <w:szCs w:val="18"/>
                              </w:rPr>
                            </w:pPr>
                            <w:r w:rsidRPr="00A567D7">
                              <w:rPr>
                                <w:rFonts w:ascii="Consolas" w:hAnsi="Consolas"/>
                                <w:sz w:val="18"/>
                                <w:szCs w:val="18"/>
                              </w:rPr>
                              <w:t>db.RamenDetails.Remove(ramenTemp);</w:t>
                            </w:r>
                          </w:p>
                          <w:p w14:paraId="556D662C" w14:textId="7578FD9E" w:rsidR="00A567D7" w:rsidRPr="00A567D7" w:rsidRDefault="00A567D7" w:rsidP="00A567D7">
                            <w:pPr>
                              <w:rPr>
                                <w:rFonts w:ascii="Consolas" w:hAnsi="Consolas"/>
                                <w:sz w:val="18"/>
                                <w:szCs w:val="18"/>
                              </w:rPr>
                            </w:pPr>
                            <w:r w:rsidRPr="00A567D7">
                              <w:rPr>
                                <w:rFonts w:ascii="Consolas" w:hAnsi="Consolas"/>
                                <w:sz w:val="18"/>
                                <w:szCs w:val="18"/>
                              </w:rPr>
                              <w:t>db.SaveChanges();</w:t>
                            </w:r>
                          </w:p>
                          <w:p w14:paraId="63F1155A" w14:textId="3DA6849E" w:rsidR="00A567D7" w:rsidRPr="00311BBF" w:rsidRDefault="00A567D7" w:rsidP="00A567D7">
                            <w:pPr>
                              <w:rPr>
                                <w:rFonts w:ascii="Consolas" w:hAnsi="Consolas"/>
                                <w:sz w:val="18"/>
                                <w:szCs w:val="18"/>
                              </w:rPr>
                            </w:pPr>
                            <w:r w:rsidRPr="00A567D7">
                              <w:rPr>
                                <w:rFonts w:ascii="Consolas" w:hAnsi="Consolas"/>
                                <w:sz w:val="18"/>
                                <w:szCs w:val="18"/>
                              </w:rPr>
                              <w:t>return "Delete Successful";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47D72" id="Text Box 5" o:spid="_x0000_s1045" type="#_x0000_t202" style="position:absolute;left:0;text-align:left;margin-left:-29.1pt;margin-top:22.25pt;width:554.25pt;height:13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" fillcolor="white [3201]" strokeweight=".5pt">
                <v:textbox>
                  <w:txbxContent>
                    <w:p w14:paraId="5738FD45" w14:textId="754A471C" w:rsidR="00A567D7" w:rsidRDefault="00A567D7" w:rsidP="00A567D7">
                      <w:pPr>
                        <w:rPr>
                          <w:rFonts w:ascii="Consolas" w:hAnsi="Consolas"/>
                          <w:sz w:val="18"/>
                          <w:szCs w:val="18"/>
                        </w:rPr>
                      </w:pPr>
                      <w:r>
                        <w:rPr>
                          <w:rFonts w:ascii="Consolas" w:hAnsi="Consolas"/>
                          <w:sz w:val="18"/>
                          <w:szCs w:val="18"/>
                        </w:rPr>
                        <w:t>// inside manageRamenHandler.deleteRamen()</w:t>
                      </w:r>
                    </w:p>
                    <w:p w14:paraId="7C254AF1" w14:textId="3D970564" w:rsidR="00A567D7" w:rsidRDefault="00A567D7" w:rsidP="00A567D7">
                      <w:pPr>
                        <w:rPr>
                          <w:rFonts w:ascii="Consolas" w:hAnsi="Consolas"/>
                          <w:sz w:val="18"/>
                          <w:szCs w:val="18"/>
                        </w:rPr>
                      </w:pPr>
                      <w:r>
                        <w:rPr>
                          <w:rFonts w:ascii="Consolas" w:hAnsi="Consolas"/>
                          <w:sz w:val="18"/>
                          <w:szCs w:val="18"/>
                        </w:rPr>
                        <w:t>...</w:t>
                      </w:r>
                    </w:p>
                    <w:p w14:paraId="65B6AFDB" w14:textId="77777777" w:rsidR="00A567D7" w:rsidRDefault="00A567D7" w:rsidP="00A567D7">
                      <w:pPr>
                        <w:rPr>
                          <w:rFonts w:ascii="Consolas" w:hAnsi="Consolas"/>
                          <w:sz w:val="18"/>
                          <w:szCs w:val="18"/>
                        </w:rPr>
                      </w:pPr>
                    </w:p>
                    <w:p w14:paraId="1D66C298" w14:textId="77777777" w:rsidR="00A567D7" w:rsidRPr="00A567D7" w:rsidRDefault="00A567D7" w:rsidP="00A567D7">
                      <w:pPr>
                        <w:rPr>
                          <w:rFonts w:ascii="Consolas" w:hAnsi="Consolas"/>
                          <w:sz w:val="18"/>
                          <w:szCs w:val="18"/>
                        </w:rPr>
                      </w:pPr>
                      <w:r w:rsidRPr="00A567D7">
                        <w:rPr>
                          <w:rFonts w:ascii="Consolas" w:hAnsi="Consolas"/>
                          <w:sz w:val="18"/>
                          <w:szCs w:val="18"/>
                        </w:rPr>
                        <w:t>var detailRemove = (from x in db.Details where x.ramenID == ramenTemp.ID select x).FirstOrDefault();</w:t>
                      </w:r>
                    </w:p>
                    <w:p w14:paraId="0A43F8BF" w14:textId="77777777" w:rsidR="00A567D7" w:rsidRPr="00A567D7" w:rsidRDefault="00A567D7" w:rsidP="00A567D7">
                      <w:pPr>
                        <w:rPr>
                          <w:rFonts w:ascii="Consolas" w:hAnsi="Consolas"/>
                          <w:sz w:val="18"/>
                          <w:szCs w:val="18"/>
                        </w:rPr>
                      </w:pPr>
                    </w:p>
                    <w:p w14:paraId="6CAA5B5A" w14:textId="2C855F4B" w:rsidR="00A567D7" w:rsidRPr="00A567D7" w:rsidRDefault="00A567D7" w:rsidP="00A567D7">
                      <w:pPr>
                        <w:rPr>
                          <w:rFonts w:ascii="Consolas" w:hAnsi="Consolas"/>
                          <w:sz w:val="18"/>
                          <w:szCs w:val="18"/>
                        </w:rPr>
                      </w:pPr>
                      <w:r w:rsidRPr="00A567D7">
                        <w:rPr>
                          <w:rFonts w:ascii="Consolas" w:hAnsi="Consolas"/>
                          <w:sz w:val="18"/>
                          <w:szCs w:val="18"/>
                        </w:rPr>
                        <w:t>if(detailRemove != null)</w:t>
                      </w:r>
                    </w:p>
                    <w:p w14:paraId="5E7F6CBA" w14:textId="13A587F5" w:rsidR="00A567D7" w:rsidRPr="00A567D7" w:rsidRDefault="00A567D7" w:rsidP="00A567D7">
                      <w:pPr>
                        <w:rPr>
                          <w:rFonts w:ascii="Consolas" w:hAnsi="Consolas"/>
                          <w:sz w:val="18"/>
                          <w:szCs w:val="18"/>
                        </w:rPr>
                      </w:pPr>
                      <w:r w:rsidRPr="00A567D7">
                        <w:rPr>
                          <w:rFonts w:ascii="Consolas" w:hAnsi="Consolas"/>
                          <w:sz w:val="18"/>
                          <w:szCs w:val="18"/>
                        </w:rPr>
                        <w:tab/>
                        <w:t>.Details.Remove(detailRemove);</w:t>
                      </w:r>
                    </w:p>
                    <w:p w14:paraId="597AFE1A" w14:textId="77777777" w:rsidR="00A567D7" w:rsidRPr="00A567D7" w:rsidRDefault="00A567D7" w:rsidP="00A567D7">
                      <w:pPr>
                        <w:rPr>
                          <w:rFonts w:ascii="Consolas" w:hAnsi="Consolas"/>
                          <w:sz w:val="18"/>
                          <w:szCs w:val="18"/>
                        </w:rPr>
                      </w:pPr>
                    </w:p>
                    <w:p w14:paraId="5E72FFD0" w14:textId="77777777" w:rsidR="00A567D7" w:rsidRPr="00A567D7" w:rsidRDefault="00A567D7" w:rsidP="00A567D7">
                      <w:pPr>
                        <w:rPr>
                          <w:rFonts w:ascii="Consolas" w:hAnsi="Consolas"/>
                          <w:sz w:val="18"/>
                          <w:szCs w:val="18"/>
                        </w:rPr>
                      </w:pPr>
                    </w:p>
                    <w:p w14:paraId="7CCCBCA1" w14:textId="653A5D5C" w:rsidR="00A567D7" w:rsidRPr="00A567D7" w:rsidRDefault="00A567D7" w:rsidP="00A567D7">
                      <w:pPr>
                        <w:rPr>
                          <w:rFonts w:ascii="Consolas" w:hAnsi="Consolas"/>
                          <w:sz w:val="18"/>
                          <w:szCs w:val="18"/>
                        </w:rPr>
                      </w:pPr>
                      <w:r w:rsidRPr="00A567D7">
                        <w:rPr>
                          <w:rFonts w:ascii="Consolas" w:hAnsi="Consolas"/>
                          <w:sz w:val="18"/>
                          <w:szCs w:val="18"/>
                        </w:rPr>
                        <w:t>db.RamenDetails.Remove(ramenTemp);</w:t>
                      </w:r>
                    </w:p>
                    <w:p w14:paraId="556D662C" w14:textId="7578FD9E" w:rsidR="00A567D7" w:rsidRPr="00A567D7" w:rsidRDefault="00A567D7" w:rsidP="00A567D7">
                      <w:pPr>
                        <w:rPr>
                          <w:rFonts w:ascii="Consolas" w:hAnsi="Consolas"/>
                          <w:sz w:val="18"/>
                          <w:szCs w:val="18"/>
                        </w:rPr>
                      </w:pPr>
                      <w:r w:rsidRPr="00A567D7">
                        <w:rPr>
                          <w:rFonts w:ascii="Consolas" w:hAnsi="Consolas"/>
                          <w:sz w:val="18"/>
                          <w:szCs w:val="18"/>
                        </w:rPr>
                        <w:t>db.SaveChanges();</w:t>
                      </w:r>
                    </w:p>
                    <w:p w14:paraId="63F1155A" w14:textId="3DA6849E" w:rsidR="00A567D7" w:rsidRPr="00311BBF" w:rsidRDefault="00A567D7" w:rsidP="00A567D7">
                      <w:pPr>
                        <w:rPr>
                          <w:rFonts w:ascii="Consolas" w:hAnsi="Consolas"/>
                          <w:sz w:val="18"/>
                          <w:szCs w:val="18"/>
                        </w:rPr>
                      </w:pPr>
                      <w:r w:rsidRPr="00A567D7">
                        <w:rPr>
                          <w:rFonts w:ascii="Consolas" w:hAnsi="Consolas"/>
                          <w:sz w:val="18"/>
                          <w:szCs w:val="18"/>
                        </w:rPr>
                        <w:t>return "Delete Successful";</w:t>
                      </w:r>
                    </w:p>
                  </w:txbxContent>
                </v:textbox>
                <w10:wrap type="topAndBottom"/>
              </v:shape>
            </w:pict>
          </mc:Fallback>
        </mc:AlternateContent>
      </w:r>
    </w:p>
    <w:p w14:paraId="5C3AAB14" w14:textId="200BD9EC" w:rsidR="00A567D7" w:rsidRPr="00A567D7" w:rsidRDefault="00A567D7" w:rsidP="00A567D7">
      <w:pPr>
        <w:spacing w:after="200" w:line="276" w:lineRule="auto"/>
        <w:ind w:left="360"/>
        <w:rPr>
          <w:sz w:val="28"/>
          <w:szCs w:val="28"/>
        </w:rPr>
      </w:pPr>
      <w:r>
        <w:rPr>
          <w:sz w:val="28"/>
          <w:szCs w:val="28"/>
        </w:rPr>
        <w:t>Because RamenDetail table is referenced from Detail table, when deleting a ramen will cause foreign key problems. This can be done by removing the associated ramenId from the Detail table, then we can delete the ramen.</w:t>
      </w:r>
    </w:p>
    <w:p w14:paraId="228843C9" w14:textId="2683EC53" w:rsidR="00A162A0" w:rsidRPr="00955949" w:rsidRDefault="00A162A0" w:rsidP="00955949">
      <w:pPr>
        <w:spacing w:after="200" w:line="276" w:lineRule="auto"/>
        <w:ind w:left="360"/>
        <w:rPr>
          <w:sz w:val="28"/>
          <w:szCs w:val="28"/>
        </w:rPr>
      </w:pPr>
      <w:r w:rsidRPr="00955949">
        <w:rPr>
          <w:sz w:val="28"/>
          <w:szCs w:val="28"/>
        </w:rPr>
        <w:br w:type="page"/>
      </w:r>
    </w:p>
    <w:p w14:paraId="175CEEB2" w14:textId="3D6B2630"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lastRenderedPageBreak/>
        <w:t>Reference</w:t>
      </w:r>
    </w:p>
    <w:p w14:paraId="24D38D92" w14:textId="0BC06B03" w:rsidR="009F37DD" w:rsidRPr="00682E72" w:rsidRDefault="00F835A6" w:rsidP="002F11B8">
      <w:pPr>
        <w:pStyle w:val="ListParagraph"/>
        <w:numPr>
          <w:ilvl w:val="0"/>
          <w:numId w:val="21"/>
        </w:numPr>
        <w:spacing w:line="360" w:lineRule="auto"/>
      </w:pPr>
      <w:r>
        <w:t>PSD Lab Session 3</w:t>
      </w:r>
    </w:p>
    <w:p w14:paraId="14C5A7D8" w14:textId="65BDCDB2" w:rsidR="00D43382" w:rsidRPr="00682E72" w:rsidRDefault="00F835A6" w:rsidP="00D43382">
      <w:pPr>
        <w:pStyle w:val="ListParagraph"/>
        <w:numPr>
          <w:ilvl w:val="0"/>
          <w:numId w:val="21"/>
        </w:numPr>
        <w:spacing w:line="360" w:lineRule="auto"/>
      </w:pPr>
      <w:r>
        <w:t>PSD Lab Session 5</w:t>
      </w:r>
    </w:p>
    <w:p w14:paraId="181DA48F" w14:textId="18FB3B75" w:rsidR="002F11B8" w:rsidRDefault="00F835A6" w:rsidP="002F11B8">
      <w:pPr>
        <w:pStyle w:val="ListParagraph"/>
        <w:numPr>
          <w:ilvl w:val="0"/>
          <w:numId w:val="21"/>
        </w:numPr>
        <w:spacing w:line="360" w:lineRule="auto"/>
      </w:pPr>
      <w:r>
        <w:t>PSD Lab Session 6</w:t>
      </w:r>
    </w:p>
    <w:p w14:paraId="7924A91A" w14:textId="7632F528" w:rsidR="00F835A6" w:rsidRDefault="00F835A6" w:rsidP="002F11B8">
      <w:pPr>
        <w:pStyle w:val="ListParagraph"/>
        <w:numPr>
          <w:ilvl w:val="0"/>
          <w:numId w:val="21"/>
        </w:numPr>
        <w:spacing w:line="360" w:lineRule="auto"/>
      </w:pPr>
      <w:r>
        <w:t>PSD Lab Session 7</w:t>
      </w:r>
    </w:p>
    <w:p w14:paraId="4CE417C8" w14:textId="7A1AB4F7" w:rsidR="00F835A6" w:rsidRDefault="00F835A6" w:rsidP="002F11B8">
      <w:pPr>
        <w:pStyle w:val="ListParagraph"/>
        <w:numPr>
          <w:ilvl w:val="0"/>
          <w:numId w:val="21"/>
        </w:numPr>
        <w:spacing w:line="360" w:lineRule="auto"/>
      </w:pPr>
      <w:r>
        <w:t>PSD Lab Session 8</w:t>
      </w:r>
    </w:p>
    <w:p w14:paraId="6D9D550C" w14:textId="7CDF42F2" w:rsidR="00F835A6" w:rsidRDefault="00F835A6" w:rsidP="002F11B8">
      <w:pPr>
        <w:pStyle w:val="ListParagraph"/>
        <w:numPr>
          <w:ilvl w:val="0"/>
          <w:numId w:val="21"/>
        </w:numPr>
        <w:spacing w:line="360" w:lineRule="auto"/>
      </w:pPr>
      <w:r>
        <w:t>PSD Lab Session 10</w:t>
      </w:r>
    </w:p>
    <w:p w14:paraId="1C183055" w14:textId="1C412F41" w:rsidR="00F835A6" w:rsidRDefault="00F835A6" w:rsidP="002F11B8">
      <w:pPr>
        <w:pStyle w:val="ListParagraph"/>
        <w:numPr>
          <w:ilvl w:val="0"/>
          <w:numId w:val="21"/>
        </w:numPr>
        <w:spacing w:line="360" w:lineRule="auto"/>
      </w:pPr>
      <w:r>
        <w:t>PSD Lab Session 11</w:t>
      </w:r>
    </w:p>
    <w:p w14:paraId="0BBE8F7B" w14:textId="148994C3" w:rsidR="00F835A6" w:rsidRDefault="00AA48FB" w:rsidP="002F11B8">
      <w:pPr>
        <w:pStyle w:val="ListParagraph"/>
        <w:numPr>
          <w:ilvl w:val="0"/>
          <w:numId w:val="21"/>
        </w:numPr>
        <w:spacing w:line="360" w:lineRule="auto"/>
      </w:pPr>
      <w:hyperlink r:id="rId9" w:history="1">
        <w:r w:rsidR="00F835A6" w:rsidRPr="001D4101">
          <w:rPr>
            <w:rStyle w:val="Hyperlink"/>
          </w:rPr>
          <w:t>https://help.sap.com/doc/37c8938b12384f399940e22b7315979f/2020/en-US/cr20_usergde_en.pdf</w:t>
        </w:r>
      </w:hyperlink>
    </w:p>
    <w:p w14:paraId="64457104" w14:textId="6D8EF624" w:rsidR="00F835A6" w:rsidRDefault="00AA48FB" w:rsidP="002F11B8">
      <w:pPr>
        <w:pStyle w:val="ListParagraph"/>
        <w:numPr>
          <w:ilvl w:val="0"/>
          <w:numId w:val="21"/>
        </w:numPr>
        <w:spacing w:line="360" w:lineRule="auto"/>
      </w:pPr>
      <w:hyperlink r:id="rId10" w:history="1">
        <w:r w:rsidR="0009453E" w:rsidRPr="001D4101">
          <w:rPr>
            <w:rStyle w:val="Hyperlink"/>
          </w:rPr>
          <w:t>https://learn.microsoft.com/en-us/aspnet/core/?view=aspnetcore-7.0</w:t>
        </w:r>
      </w:hyperlink>
    </w:p>
    <w:p w14:paraId="2B8AE88A" w14:textId="77777777" w:rsidR="0009453E" w:rsidRPr="00682E72" w:rsidRDefault="0009453E" w:rsidP="0009453E">
      <w:pPr>
        <w:pStyle w:val="ListParagraph"/>
        <w:spacing w:line="360" w:lineRule="auto"/>
      </w:pPr>
    </w:p>
    <w:p w14:paraId="707473ED" w14:textId="7BEEA064"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4BB5B5E4" w14:textId="2C7DB206" w:rsidR="00D43382" w:rsidRPr="00682E72" w:rsidRDefault="000F1C85" w:rsidP="000F1C85">
      <w:pPr>
        <w:pStyle w:val="ListParagraph"/>
        <w:numPr>
          <w:ilvl w:val="0"/>
          <w:numId w:val="22"/>
        </w:numPr>
        <w:spacing w:line="360" w:lineRule="auto"/>
      </w:pPr>
      <w:r>
        <w:t>2540124122 – Justin Thejasukmana</w:t>
      </w:r>
    </w:p>
    <w:sectPr w:rsidR="00D43382" w:rsidRPr="00682E72" w:rsidSect="00D30BB4">
      <w:headerReference w:type="default" r:id="rId11"/>
      <w:footerReference w:type="default" r:id="rId12"/>
      <w:headerReference w:type="first" r:id="rId13"/>
      <w:footerReference w:type="first" r:id="rId14"/>
      <w:pgSz w:w="11907" w:h="16839" w:code="9"/>
      <w:pgMar w:top="1418"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9CDD7" w14:textId="77777777" w:rsidR="00AA48FB" w:rsidRDefault="00AA48FB" w:rsidP="00273E4A">
      <w:r>
        <w:separator/>
      </w:r>
    </w:p>
  </w:endnote>
  <w:endnote w:type="continuationSeparator" w:id="0">
    <w:p w14:paraId="1A58885F" w14:textId="77777777" w:rsidR="00AA48FB" w:rsidRDefault="00AA48FB"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49AF" w14:textId="77777777" w:rsidR="00AA48FB" w:rsidRDefault="00AA48FB" w:rsidP="00273E4A">
      <w:r>
        <w:separator/>
      </w:r>
    </w:p>
  </w:footnote>
  <w:footnote w:type="continuationSeparator" w:id="0">
    <w:p w14:paraId="0136285C" w14:textId="77777777" w:rsidR="00AA48FB" w:rsidRDefault="00AA48FB"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0"/>
  </w:num>
  <w:num w:numId="3">
    <w:abstractNumId w:val="13"/>
  </w:num>
  <w:num w:numId="4">
    <w:abstractNumId w:val="11"/>
  </w:num>
  <w:num w:numId="5">
    <w:abstractNumId w:val="18"/>
  </w:num>
  <w:num w:numId="6">
    <w:abstractNumId w:val="12"/>
  </w:num>
  <w:num w:numId="7">
    <w:abstractNumId w:val="19"/>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6"/>
  </w:num>
  <w:num w:numId="15">
    <w:abstractNumId w:val="3"/>
  </w:num>
  <w:num w:numId="16">
    <w:abstractNumId w:val="17"/>
  </w:num>
  <w:num w:numId="17">
    <w:abstractNumId w:val="1"/>
  </w:num>
  <w:num w:numId="18">
    <w:abstractNumId w:val="14"/>
  </w:num>
  <w:num w:numId="19">
    <w:abstractNumId w:val="5"/>
  </w:num>
  <w:num w:numId="20">
    <w:abstractNumId w:val="16"/>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0377B"/>
    <w:rsid w:val="00015DE3"/>
    <w:rsid w:val="0002068D"/>
    <w:rsid w:val="00020F10"/>
    <w:rsid w:val="000228FD"/>
    <w:rsid w:val="00032E4F"/>
    <w:rsid w:val="00051154"/>
    <w:rsid w:val="00054DF7"/>
    <w:rsid w:val="00057F61"/>
    <w:rsid w:val="00062166"/>
    <w:rsid w:val="0007274D"/>
    <w:rsid w:val="00072DE7"/>
    <w:rsid w:val="000732DF"/>
    <w:rsid w:val="00075299"/>
    <w:rsid w:val="0007583F"/>
    <w:rsid w:val="000779BD"/>
    <w:rsid w:val="000854F2"/>
    <w:rsid w:val="00086589"/>
    <w:rsid w:val="000927A0"/>
    <w:rsid w:val="0009453E"/>
    <w:rsid w:val="00096E2D"/>
    <w:rsid w:val="000A09AC"/>
    <w:rsid w:val="000A0C90"/>
    <w:rsid w:val="000A23D8"/>
    <w:rsid w:val="000A3F41"/>
    <w:rsid w:val="000B5058"/>
    <w:rsid w:val="000B69D0"/>
    <w:rsid w:val="000B7F39"/>
    <w:rsid w:val="000C3015"/>
    <w:rsid w:val="000E04CB"/>
    <w:rsid w:val="000E4571"/>
    <w:rsid w:val="000F057A"/>
    <w:rsid w:val="000F1262"/>
    <w:rsid w:val="000F1C85"/>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07A7"/>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1BBF"/>
    <w:rsid w:val="003143E7"/>
    <w:rsid w:val="00320C87"/>
    <w:rsid w:val="00321362"/>
    <w:rsid w:val="003221A8"/>
    <w:rsid w:val="00323347"/>
    <w:rsid w:val="00332F14"/>
    <w:rsid w:val="003422D3"/>
    <w:rsid w:val="003432E6"/>
    <w:rsid w:val="003439D3"/>
    <w:rsid w:val="00357C28"/>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1310"/>
    <w:rsid w:val="004A6F1F"/>
    <w:rsid w:val="004B47B5"/>
    <w:rsid w:val="004B6AFE"/>
    <w:rsid w:val="004B74EC"/>
    <w:rsid w:val="004C0F0C"/>
    <w:rsid w:val="004D176C"/>
    <w:rsid w:val="004D1CFC"/>
    <w:rsid w:val="004D2426"/>
    <w:rsid w:val="004D53EE"/>
    <w:rsid w:val="004E4AB1"/>
    <w:rsid w:val="004E7352"/>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B7267"/>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13E2"/>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86272"/>
    <w:rsid w:val="008938FA"/>
    <w:rsid w:val="008939EF"/>
    <w:rsid w:val="00894072"/>
    <w:rsid w:val="00895B8D"/>
    <w:rsid w:val="008B08C6"/>
    <w:rsid w:val="008B212E"/>
    <w:rsid w:val="008B7541"/>
    <w:rsid w:val="008C1A4A"/>
    <w:rsid w:val="008D01E8"/>
    <w:rsid w:val="008D1B94"/>
    <w:rsid w:val="008D2693"/>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45144"/>
    <w:rsid w:val="00955949"/>
    <w:rsid w:val="009568C5"/>
    <w:rsid w:val="00961A2D"/>
    <w:rsid w:val="009623E6"/>
    <w:rsid w:val="009711A1"/>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7801"/>
    <w:rsid w:val="009D2304"/>
    <w:rsid w:val="009E2512"/>
    <w:rsid w:val="009E29D9"/>
    <w:rsid w:val="009F37DD"/>
    <w:rsid w:val="00A04F55"/>
    <w:rsid w:val="00A12D16"/>
    <w:rsid w:val="00A1473C"/>
    <w:rsid w:val="00A162A0"/>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67D7"/>
    <w:rsid w:val="00A576EE"/>
    <w:rsid w:val="00A60661"/>
    <w:rsid w:val="00A7097E"/>
    <w:rsid w:val="00A801E7"/>
    <w:rsid w:val="00A81038"/>
    <w:rsid w:val="00A92BD3"/>
    <w:rsid w:val="00A933D3"/>
    <w:rsid w:val="00AA09E6"/>
    <w:rsid w:val="00AA1407"/>
    <w:rsid w:val="00AA4621"/>
    <w:rsid w:val="00AA48FB"/>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1332"/>
    <w:rsid w:val="00BD4860"/>
    <w:rsid w:val="00BE0705"/>
    <w:rsid w:val="00BE1070"/>
    <w:rsid w:val="00BE1EBC"/>
    <w:rsid w:val="00BE34AB"/>
    <w:rsid w:val="00BE36FE"/>
    <w:rsid w:val="00BE68E0"/>
    <w:rsid w:val="00BF2997"/>
    <w:rsid w:val="00BF4DC6"/>
    <w:rsid w:val="00BF7C45"/>
    <w:rsid w:val="00C02695"/>
    <w:rsid w:val="00C029E3"/>
    <w:rsid w:val="00C109B4"/>
    <w:rsid w:val="00C1636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5486"/>
    <w:rsid w:val="00C8483C"/>
    <w:rsid w:val="00C91172"/>
    <w:rsid w:val="00C915BF"/>
    <w:rsid w:val="00CA2228"/>
    <w:rsid w:val="00CB3B33"/>
    <w:rsid w:val="00CB41D8"/>
    <w:rsid w:val="00CB5C42"/>
    <w:rsid w:val="00CB6F3A"/>
    <w:rsid w:val="00CB736B"/>
    <w:rsid w:val="00CC3EDF"/>
    <w:rsid w:val="00CC4EC5"/>
    <w:rsid w:val="00CD64BC"/>
    <w:rsid w:val="00CD6830"/>
    <w:rsid w:val="00CE0B4A"/>
    <w:rsid w:val="00CE1E67"/>
    <w:rsid w:val="00CF11B0"/>
    <w:rsid w:val="00D04084"/>
    <w:rsid w:val="00D04D11"/>
    <w:rsid w:val="00D166C1"/>
    <w:rsid w:val="00D22C95"/>
    <w:rsid w:val="00D30822"/>
    <w:rsid w:val="00D30BB4"/>
    <w:rsid w:val="00D3685C"/>
    <w:rsid w:val="00D37E0D"/>
    <w:rsid w:val="00D43382"/>
    <w:rsid w:val="00D47401"/>
    <w:rsid w:val="00D47C75"/>
    <w:rsid w:val="00D51876"/>
    <w:rsid w:val="00D60A6D"/>
    <w:rsid w:val="00D618C3"/>
    <w:rsid w:val="00D67DFC"/>
    <w:rsid w:val="00D71B0A"/>
    <w:rsid w:val="00D756D4"/>
    <w:rsid w:val="00D85855"/>
    <w:rsid w:val="00D866D0"/>
    <w:rsid w:val="00D94ABE"/>
    <w:rsid w:val="00D95848"/>
    <w:rsid w:val="00DA43A3"/>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0BB0"/>
    <w:rsid w:val="00E55BFE"/>
    <w:rsid w:val="00E55F16"/>
    <w:rsid w:val="00E56B60"/>
    <w:rsid w:val="00E56D92"/>
    <w:rsid w:val="00E63A8B"/>
    <w:rsid w:val="00E642BF"/>
    <w:rsid w:val="00E660C4"/>
    <w:rsid w:val="00E710E1"/>
    <w:rsid w:val="00E751E9"/>
    <w:rsid w:val="00E80EB9"/>
    <w:rsid w:val="00E83F0C"/>
    <w:rsid w:val="00E84D99"/>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1EB6"/>
    <w:rsid w:val="00F22A92"/>
    <w:rsid w:val="00F2595B"/>
    <w:rsid w:val="00F306B2"/>
    <w:rsid w:val="00F311B2"/>
    <w:rsid w:val="00F36E33"/>
    <w:rsid w:val="00F4035C"/>
    <w:rsid w:val="00F508CA"/>
    <w:rsid w:val="00F52243"/>
    <w:rsid w:val="00F53807"/>
    <w:rsid w:val="00F5663A"/>
    <w:rsid w:val="00F64766"/>
    <w:rsid w:val="00F66FF7"/>
    <w:rsid w:val="00F712CE"/>
    <w:rsid w:val="00F80742"/>
    <w:rsid w:val="00F835A6"/>
    <w:rsid w:val="00F83847"/>
    <w:rsid w:val="00F855A3"/>
    <w:rsid w:val="00F90BAE"/>
    <w:rsid w:val="00F955DA"/>
    <w:rsid w:val="00F958F2"/>
    <w:rsid w:val="00F974EA"/>
    <w:rsid w:val="00FA41A2"/>
    <w:rsid w:val="00FA68EA"/>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0F1C85"/>
    <w:pPr>
      <w:keepNext/>
      <w:keepLines/>
      <w:spacing w:before="240"/>
      <w:outlineLvl w:val="0"/>
    </w:pPr>
    <w:rPr>
      <w:rFonts w:asciiTheme="majorHAnsi" w:eastAsiaTheme="majorEastAsia" w:hAnsiTheme="majorHAnsi" w:cstheme="majorBidi"/>
      <w:color w:val="E65B01" w:themeColor="accent1" w:themeShade="BF"/>
      <w:sz w:val="32"/>
      <w:szCs w:val="32"/>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customStyle="1" w:styleId="Heading1Char">
    <w:name w:val="Heading 1 Char"/>
    <w:basedOn w:val="DefaultParagraphFont"/>
    <w:link w:val="Heading1"/>
    <w:uiPriority w:val="9"/>
    <w:rsid w:val="000F1C85"/>
    <w:rPr>
      <w:rFonts w:asciiTheme="majorHAnsi" w:eastAsiaTheme="majorEastAsia" w:hAnsiTheme="majorHAnsi" w:cstheme="majorBidi"/>
      <w:color w:val="E65B01" w:themeColor="accent1" w:themeShade="BF"/>
      <w:sz w:val="32"/>
      <w:szCs w:val="32"/>
      <w:lang w:eastAsia="ja-JP"/>
    </w:rPr>
  </w:style>
  <w:style w:type="character" w:styleId="Hyperlink">
    <w:name w:val="Hyperlink"/>
    <w:basedOn w:val="DefaultParagraphFont"/>
    <w:uiPriority w:val="99"/>
    <w:unhideWhenUsed/>
    <w:rsid w:val="00F835A6"/>
    <w:rPr>
      <w:color w:val="D2611C" w:themeColor="hyperlink"/>
      <w:u w:val="single"/>
    </w:rPr>
  </w:style>
  <w:style w:type="character" w:styleId="UnresolvedMention">
    <w:name w:val="Unresolved Mention"/>
    <w:basedOn w:val="DefaultParagraphFont"/>
    <w:uiPriority w:val="99"/>
    <w:semiHidden/>
    <w:unhideWhenUsed/>
    <w:rsid w:val="00F8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19573031">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aspnet/core/?view=aspnetcore-7.0" TargetMode="External"/><Relationship Id="rId4" Type="http://schemas.openxmlformats.org/officeDocument/2006/relationships/settings" Target="settings.xml"/><Relationship Id="rId9" Type="http://schemas.openxmlformats.org/officeDocument/2006/relationships/hyperlink" Target="https://help.sap.com/doc/37c8938b12384f399940e22b7315979f/2020/en-US/cr20_usergde_en.pdf"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TotalTime>
  <Pages>16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JUSTIN OKTOVIAN THEJASUKMANA</cp:lastModifiedBy>
  <cp:revision>3</cp:revision>
  <dcterms:created xsi:type="dcterms:W3CDTF">2023-06-14T13:09:00Z</dcterms:created>
  <dcterms:modified xsi:type="dcterms:W3CDTF">2023-06-14T13:13:00Z</dcterms:modified>
</cp:coreProperties>
</file>